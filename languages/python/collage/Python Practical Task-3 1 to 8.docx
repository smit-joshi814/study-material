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2B4E0353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B027B9">
        <w:rPr>
          <w:color w:val="FF0000"/>
        </w:rPr>
        <w:t>3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14F271F7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3A613F6" w14:textId="595A85EE" w:rsidR="005150C0" w:rsidRPr="005150C0" w:rsidRDefault="005150C0" w:rsidP="005150C0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find whether the given number from user is Positive,</w:t>
      </w:r>
    </w:p>
    <w:p w14:paraId="77DB8B96" w14:textId="4558AA7F" w:rsidR="005B3B60" w:rsidRPr="005B3B60" w:rsidRDefault="005150C0" w:rsidP="005150C0"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Negative or Zero.</w:t>
      </w:r>
    </w:p>
    <w:p w14:paraId="03598DF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A81419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A09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417D4FA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152691E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Positive"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765C3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27B6B7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Negative"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997241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C1176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is Zero"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6D922800" w:rsidR="0078198E" w:rsidRDefault="00897A8D" w:rsidP="00EB7DB6">
      <w:pPr>
        <w:pStyle w:val="ListBullet"/>
        <w:numPr>
          <w:ilvl w:val="0"/>
          <w:numId w:val="0"/>
        </w:numPr>
        <w:spacing w:before="0" w:after="0"/>
      </w:pPr>
      <w:r w:rsidRPr="00897A8D">
        <w:rPr>
          <w:noProof/>
        </w:rPr>
        <w:drawing>
          <wp:inline distT="0" distB="0" distL="0" distR="0" wp14:anchorId="1B15709A" wp14:editId="057E5527">
            <wp:extent cx="4961050" cy="906859"/>
            <wp:effectExtent l="0" t="0" r="0" b="7620"/>
            <wp:docPr id="20836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830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7965AA9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54800CB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6CB207B4" w14:textId="77777777" w:rsidR="00897A8D" w:rsidRPr="00897A8D" w:rsidRDefault="00897A8D" w:rsidP="00897A8D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split the input data into rupees and paisa (For eg. INPUT</w:t>
      </w:r>
    </w:p>
    <w:p w14:paraId="70CEDECB" w14:textId="04DE71B4" w:rsidR="00897A8D" w:rsidRPr="00FE63FB" w:rsidRDefault="00897A8D" w:rsidP="00897A8D"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59.47 as Rs 59 and 47 </w:t>
      </w:r>
      <w:proofErr w:type="gramStart"/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paisa )</w:t>
      </w:r>
      <w:proofErr w:type="gramEnd"/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54CE7829" w14:textId="77777777" w:rsid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33EC851" w14:textId="35F6B6C5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Money: 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97AD82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82527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"rupees</w:t>
      </w:r>
      <w:proofErr w:type="spell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paisa: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118883BE" w:rsidR="00C47669" w:rsidRDefault="00713A2E" w:rsidP="00EB7DB6">
      <w:pPr>
        <w:spacing w:before="0" w:after="0"/>
      </w:pPr>
      <w:r w:rsidRPr="00713A2E">
        <w:rPr>
          <w:noProof/>
        </w:rPr>
        <w:drawing>
          <wp:inline distT="0" distB="0" distL="0" distR="0" wp14:anchorId="3D32C094" wp14:editId="5A955E55">
            <wp:extent cx="4724809" cy="906859"/>
            <wp:effectExtent l="0" t="0" r="0" b="7620"/>
            <wp:docPr id="18872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422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Default="00F112EF" w:rsidP="00EB7DB6">
      <w:pPr>
        <w:spacing w:before="0" w:after="0"/>
      </w:pPr>
    </w:p>
    <w:p w14:paraId="532B5FE0" w14:textId="77777777" w:rsidR="00A25D10" w:rsidRDefault="00A25D10" w:rsidP="00EB7DB6">
      <w:pPr>
        <w:spacing w:before="0" w:after="0"/>
      </w:pPr>
    </w:p>
    <w:p w14:paraId="1396F38D" w14:textId="77777777" w:rsidR="00A25D10" w:rsidRDefault="00A25D10" w:rsidP="00EB7DB6">
      <w:pPr>
        <w:spacing w:before="0" w:after="0"/>
      </w:pPr>
    </w:p>
    <w:p w14:paraId="1B8AB710" w14:textId="77777777" w:rsidR="00A25D10" w:rsidRDefault="00A25D10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47D2D288" w14:textId="351614E6" w:rsidR="00887886" w:rsidRDefault="001A409B" w:rsidP="001A409B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1A409B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program to calculate number of seconds given by user into h:m:s.</w:t>
      </w:r>
    </w:p>
    <w:p w14:paraId="5145BE3F" w14:textId="77777777" w:rsid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3A0FBE7" w14:textId="6228C621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Seconds: 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1EC868A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9F229C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A38D83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proofErr w:type="gram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CB563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B6C06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E006CD7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15C2EC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87B446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BFB575D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537CF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41EE55C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proofErr w:type="gramStart"/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7C35B21" w:rsidR="00A25D10" w:rsidRDefault="00A25D10" w:rsidP="001A3385">
      <w:r w:rsidRPr="00A25D10">
        <w:drawing>
          <wp:inline distT="0" distB="0" distL="0" distR="0" wp14:anchorId="7099DCAB" wp14:editId="2F50C051">
            <wp:extent cx="4808637" cy="868755"/>
            <wp:effectExtent l="0" t="0" r="0" b="7620"/>
            <wp:docPr id="12494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2937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20398134" w14:textId="77777777" w:rsidR="00A25D10" w:rsidRPr="00B24563" w:rsidRDefault="00A25D10" w:rsidP="00A25D10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Python program to count the number of even and odd numbers from a</w:t>
      </w:r>
    </w:p>
    <w:p w14:paraId="1E31F6FE" w14:textId="5292D56B" w:rsidR="00A25D10" w:rsidRPr="00B24563" w:rsidRDefault="00A25D10" w:rsidP="00A25D10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series 1 to N</w:t>
      </w:r>
      <w:r w:rsidR="00BC110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</w:t>
      </w: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(N will be entered by user).</w:t>
      </w:r>
    </w:p>
    <w:p w14:paraId="231DBFE9" w14:textId="77777777" w:rsidR="00A25D10" w:rsidRPr="00EB3D2D" w:rsidRDefault="00A25D10" w:rsidP="00A25D10">
      <w:pPr>
        <w:spacing w:before="0" w:after="0"/>
        <w:rPr>
          <w:sz w:val="18"/>
          <w:szCs w:val="18"/>
        </w:rPr>
      </w:pPr>
    </w:p>
    <w:p w14:paraId="32D16C8A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3DA5A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 Limit 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307CD83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63BAA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5FCB55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proofErr w:type="gram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AC5DA8B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DDDB6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30F7970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BBB620" w14:textId="086F7506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46E6C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Count: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0F60FD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 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33CC19A9" w:rsidR="002370AF" w:rsidRDefault="001A3385" w:rsidP="00323CB8">
      <w:pPr>
        <w:spacing w:before="0"/>
      </w:pPr>
      <w:r w:rsidRPr="001A3385">
        <w:drawing>
          <wp:inline distT="0" distB="0" distL="0" distR="0" wp14:anchorId="3801484E" wp14:editId="47EEAA4F">
            <wp:extent cx="4320539" cy="866904"/>
            <wp:effectExtent l="0" t="0" r="4445" b="9525"/>
            <wp:docPr id="17661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2006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29" cy="8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lastRenderedPageBreak/>
        <w:t>Practical 5</w:t>
      </w:r>
    </w:p>
    <w:p w14:paraId="2D362CC0" w14:textId="77777777" w:rsidR="005F1559" w:rsidRPr="005F1559" w:rsidRDefault="005F1559" w:rsidP="005F155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Write a Python program to Print those numbers which are divisible by 7 and</w:t>
      </w:r>
    </w:p>
    <w:p w14:paraId="125F8411" w14:textId="77777777" w:rsidR="005F1559" w:rsidRPr="005F1559" w:rsidRDefault="005F1559" w:rsidP="005F155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multiple of 5, between 1500 and 2700 (both included), also print total of such</w:t>
      </w:r>
    </w:p>
    <w:p w14:paraId="6F2578F4" w14:textId="755A2A22" w:rsidR="005F1559" w:rsidRPr="005F1559" w:rsidRDefault="005F1559" w:rsidP="005F1559">
      <w:pPr>
        <w:spacing w:before="0" w:after="0"/>
        <w:rPr>
          <w:sz w:val="28"/>
          <w:szCs w:val="28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numbers.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9A5169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3A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3209BB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AC0394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D3A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3A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61F5D51B" w:rsidR="00230BFC" w:rsidRDefault="009D3A38" w:rsidP="00583490">
      <w:r w:rsidRPr="009D3A38">
        <w:drawing>
          <wp:inline distT="0" distB="0" distL="0" distR="0" wp14:anchorId="2EFD60B9" wp14:editId="2A086C19">
            <wp:extent cx="5972175" cy="544195"/>
            <wp:effectExtent l="0" t="0" r="9525" b="8255"/>
            <wp:docPr id="18439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960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042310B5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guess a number between 1 to 10. User is prompted</w:t>
      </w:r>
    </w:p>
    <w:p w14:paraId="504493A5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to enter a guess. If the user guesses wrong then the prompt appears again</w:t>
      </w:r>
    </w:p>
    <w:p w14:paraId="71E0FB01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until the guess is correct, on successful guess, user will get a “Correct!!!!"</w:t>
      </w:r>
    </w:p>
    <w:p w14:paraId="185E0683" w14:textId="5F0A3BF0" w:rsidR="00D61446" w:rsidRPr="00D24D9D" w:rsidRDefault="00D61446" w:rsidP="00D61446">
      <w:pPr>
        <w:spacing w:before="0" w:after="0"/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message, and the program will exit.</w:t>
      </w:r>
    </w:p>
    <w:p w14:paraId="480181DB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DF9A6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293263B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D2738D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Any Random Number: 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BD8600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proofErr w:type="spellEnd"/>
      <w:proofErr w:type="gram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CA704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2437D63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"Correct!!!!"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2E0E04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0BDC7B22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6C8C5D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"Computer </w:t>
      </w:r>
      <w:proofErr w:type="spellStart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Guss</w:t>
      </w:r>
      <w:proofErr w:type="spell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2EB0A72A" w14:textId="7AD4E18B" w:rsidR="00037366" w:rsidRDefault="00A8163C" w:rsidP="00583490">
      <w:r w:rsidRPr="00A8163C">
        <w:drawing>
          <wp:inline distT="0" distB="0" distL="0" distR="0" wp14:anchorId="53DD8E2D" wp14:editId="2027B4EE">
            <wp:extent cx="4732430" cy="2301439"/>
            <wp:effectExtent l="0" t="0" r="0" b="3810"/>
            <wp:docPr id="10123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8805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7CCD0974" w14:textId="77777777" w:rsidR="00056A81" w:rsidRPr="00056A81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056A81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perform following operations on List and display</w:t>
      </w:r>
    </w:p>
    <w:p w14:paraId="60F0B44E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the results after each operation:</w:t>
      </w:r>
    </w:p>
    <w:p w14:paraId="0D41F645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(i) Create list with elements 57, 89, 78 and 1.</w:t>
      </w:r>
    </w:p>
    <w:p w14:paraId="3691780E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(ii) Insert 50 on third position and 25 on first position.</w:t>
      </w:r>
    </w:p>
    <w:p w14:paraId="05B77367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Delete second last element of the list.</w:t>
      </w:r>
    </w:p>
    <w:p w14:paraId="69D2E060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(iv) Reverse the list</w:t>
      </w:r>
    </w:p>
    <w:p w14:paraId="59F6B849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(v) Find maximum and minimum of the list</w:t>
      </w:r>
    </w:p>
    <w:p w14:paraId="02CD5DEB" w14:textId="6908BA8F" w:rsidR="00852749" w:rsidRPr="006A6857" w:rsidRDefault="00056A81" w:rsidP="00056A81">
      <w:pPr>
        <w:spacing w:before="0" w:after="0"/>
        <w:rPr>
          <w:sz w:val="20"/>
          <w:szCs w:val="20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(vi) Sort the list</w:t>
      </w:r>
    </w:p>
    <w:p w14:paraId="26EB8EB8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Assuming position=index+1</w:t>
      </w:r>
    </w:p>
    <w:p w14:paraId="35CF0143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Start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17027B4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"List: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AFFF5B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E40D2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D9EC8E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54FDC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99387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18711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B7783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F8BAF5F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"iv.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D39DBD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"v. Maximum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57276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38FD97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195FEF93" w:rsidR="00583490" w:rsidRDefault="006567C8" w:rsidP="006567C8">
      <w:pPr>
        <w:spacing w:before="0" w:after="0"/>
      </w:pPr>
      <w:r w:rsidRPr="006567C8">
        <w:drawing>
          <wp:inline distT="0" distB="0" distL="0" distR="0" wp14:anchorId="107695AD" wp14:editId="2E54CAA1">
            <wp:extent cx="3962398" cy="1500142"/>
            <wp:effectExtent l="0" t="0" r="635" b="5080"/>
            <wp:docPr id="5033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628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84" cy="1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D6D" w14:textId="77777777" w:rsidR="00776711" w:rsidRDefault="00776711" w:rsidP="00583490"/>
    <w:p w14:paraId="0FBAA445" w14:textId="77777777" w:rsidR="00CA2105" w:rsidRDefault="00CA2105" w:rsidP="00583490"/>
    <w:p w14:paraId="61C2C7D3" w14:textId="77777777" w:rsidR="00CA2105" w:rsidRDefault="00CA2105" w:rsidP="00583490"/>
    <w:p w14:paraId="208DF54B" w14:textId="77777777" w:rsidR="00CA2105" w:rsidRDefault="00CA2105" w:rsidP="00583490"/>
    <w:p w14:paraId="2DA24066" w14:textId="77777777" w:rsidR="00CA2105" w:rsidRDefault="00CA2105" w:rsidP="00583490"/>
    <w:p w14:paraId="650B2BD5" w14:textId="77777777" w:rsidR="00CA2105" w:rsidRDefault="00CA2105" w:rsidP="00583490"/>
    <w:p w14:paraId="4DB514FE" w14:textId="77777777" w:rsidR="00CA2105" w:rsidRDefault="00CA2105" w:rsidP="00583490"/>
    <w:p w14:paraId="067B8B31" w14:textId="4AB5DA92" w:rsidR="006567C8" w:rsidRDefault="006567C8" w:rsidP="006567C8">
      <w:pPr>
        <w:pStyle w:val="Heading1"/>
        <w:spacing w:before="0" w:after="0"/>
      </w:pPr>
      <w:r>
        <w:lastRenderedPageBreak/>
        <w:t xml:space="preserve">Practical </w:t>
      </w:r>
      <w:r>
        <w:t>8</w:t>
      </w:r>
    </w:p>
    <w:p w14:paraId="6FB6F921" w14:textId="77777777" w:rsidR="006567C8" w:rsidRPr="006567C8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Write a Python program to </w:t>
      </w:r>
      <w:proofErr w:type="spellStart"/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to</w:t>
      </w:r>
      <w:proofErr w:type="spellEnd"/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perform following operations on Tuple and</w:t>
      </w:r>
    </w:p>
    <w:p w14:paraId="59804D44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display the results after each operation: </w:t>
      </w:r>
    </w:p>
    <w:p w14:paraId="2A21014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(i) Create tuple with elements 65,12, 78 ,12, 23 and 7</w:t>
      </w:r>
    </w:p>
    <w:p w14:paraId="4F3B810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(ii) Display 4th element from starting and 2nd element from last.</w:t>
      </w:r>
    </w:p>
    <w:p w14:paraId="38D28B4B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Count the occurence of 12 in the tuple</w:t>
      </w:r>
    </w:p>
    <w:p w14:paraId="00367F3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Create tuple containing all your subjects</w:t>
      </w:r>
    </w:p>
    <w:p w14:paraId="6619CA87" w14:textId="45BBE31C" w:rsidR="006567C8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(iv) Find minimum and maximum from both the tuple</w:t>
      </w:r>
    </w:p>
    <w:p w14:paraId="74261506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016B5B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Start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807CB7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3D5FA8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"ii. from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startring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"from last:"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68B8E85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"iii.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occurence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2E739AB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9C152E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DAA"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"NoSQL"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"OOAD"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"CCV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E59188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"iv.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Maximum:"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B0CD6B6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"iv.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Maximum:"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95E8D3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4B230C" w14:textId="2F33D242" w:rsidR="004B1691" w:rsidRDefault="006D4520" w:rsidP="006D4520">
      <w:pPr>
        <w:pStyle w:val="Heading3"/>
      </w:pPr>
      <w:r>
        <w:t>Output:</w:t>
      </w:r>
    </w:p>
    <w:p w14:paraId="4E28FD49" w14:textId="71E42DFD" w:rsidR="006D4520" w:rsidRPr="006D4520" w:rsidRDefault="00CB35AA" w:rsidP="006D4520">
      <w:r w:rsidRPr="00CB35AA">
        <w:drawing>
          <wp:inline distT="0" distB="0" distL="0" distR="0" wp14:anchorId="59C53F5D" wp14:editId="1996AA9C">
            <wp:extent cx="4747260" cy="1251216"/>
            <wp:effectExtent l="0" t="0" r="0" b="6350"/>
            <wp:docPr id="17046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6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772" cy="12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4AB" w14:textId="77777777" w:rsidR="00776711" w:rsidRDefault="00776711" w:rsidP="00583490"/>
    <w:p w14:paraId="6B3D2E5A" w14:textId="4F03A896" w:rsidR="00D5115E" w:rsidRPr="00D5115E" w:rsidRDefault="00D5115E" w:rsidP="00D5115E">
      <w:pPr>
        <w:spacing w:before="0" w:after="0"/>
      </w:pPr>
    </w:p>
    <w:sectPr w:rsidR="00D5115E" w:rsidRPr="00D5115E" w:rsidSect="005F6AC2">
      <w:footerReference w:type="default" r:id="rId19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7C93" w14:textId="77777777" w:rsidR="00683284" w:rsidRDefault="00683284" w:rsidP="00C6554A">
      <w:pPr>
        <w:spacing w:before="0" w:after="0" w:line="240" w:lineRule="auto"/>
      </w:pPr>
      <w:r>
        <w:separator/>
      </w:r>
    </w:p>
  </w:endnote>
  <w:endnote w:type="continuationSeparator" w:id="0">
    <w:p w14:paraId="03349AB4" w14:textId="77777777" w:rsidR="00683284" w:rsidRDefault="0068328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79BA" w14:textId="77777777" w:rsidR="00683284" w:rsidRDefault="0068328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5FCB641" w14:textId="77777777" w:rsidR="00683284" w:rsidRDefault="0068328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A29C5"/>
    <w:rsid w:val="002B4294"/>
    <w:rsid w:val="00323CB8"/>
    <w:rsid w:val="00333D0D"/>
    <w:rsid w:val="0037025C"/>
    <w:rsid w:val="0038641E"/>
    <w:rsid w:val="003B1BCD"/>
    <w:rsid w:val="003D1712"/>
    <w:rsid w:val="003E5144"/>
    <w:rsid w:val="004356F1"/>
    <w:rsid w:val="00472BF1"/>
    <w:rsid w:val="00474891"/>
    <w:rsid w:val="004B1691"/>
    <w:rsid w:val="004C049F"/>
    <w:rsid w:val="005000E2"/>
    <w:rsid w:val="005116B1"/>
    <w:rsid w:val="005150C0"/>
    <w:rsid w:val="005401CF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83284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2168C"/>
    <w:rsid w:val="0092719D"/>
    <w:rsid w:val="00931EEE"/>
    <w:rsid w:val="00933539"/>
    <w:rsid w:val="0094514A"/>
    <w:rsid w:val="00974198"/>
    <w:rsid w:val="009B39C5"/>
    <w:rsid w:val="009C474F"/>
    <w:rsid w:val="009C781B"/>
    <w:rsid w:val="009D3A38"/>
    <w:rsid w:val="00A25D10"/>
    <w:rsid w:val="00A42A0D"/>
    <w:rsid w:val="00A8163C"/>
    <w:rsid w:val="00AA6DBE"/>
    <w:rsid w:val="00AD2314"/>
    <w:rsid w:val="00AF0C91"/>
    <w:rsid w:val="00B027B9"/>
    <w:rsid w:val="00B059CC"/>
    <w:rsid w:val="00B06CC5"/>
    <w:rsid w:val="00B24563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A2105"/>
    <w:rsid w:val="00CB1239"/>
    <w:rsid w:val="00CB35AA"/>
    <w:rsid w:val="00CC4DD4"/>
    <w:rsid w:val="00CF7999"/>
    <w:rsid w:val="00D23BC0"/>
    <w:rsid w:val="00D24D9D"/>
    <w:rsid w:val="00D5115E"/>
    <w:rsid w:val="00D61446"/>
    <w:rsid w:val="00D625B6"/>
    <w:rsid w:val="00D66FD7"/>
    <w:rsid w:val="00D90C7E"/>
    <w:rsid w:val="00DA1F56"/>
    <w:rsid w:val="00E23E03"/>
    <w:rsid w:val="00E25776"/>
    <w:rsid w:val="00E85D54"/>
    <w:rsid w:val="00EB3D2D"/>
    <w:rsid w:val="00EB7DB6"/>
    <w:rsid w:val="00ED7C44"/>
    <w:rsid w:val="00F112EF"/>
    <w:rsid w:val="00F42873"/>
    <w:rsid w:val="00F47455"/>
    <w:rsid w:val="00FB100D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345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200</cp:revision>
  <cp:lastPrinted>2023-08-07T15:28:00Z</cp:lastPrinted>
  <dcterms:created xsi:type="dcterms:W3CDTF">2023-07-20T13:37:00Z</dcterms:created>
  <dcterms:modified xsi:type="dcterms:W3CDTF">2023-08-07T15:29:00Z</dcterms:modified>
</cp:coreProperties>
</file>