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67FE04C8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1D7CE9">
        <w:rPr>
          <w:color w:val="FF0000"/>
        </w:rPr>
        <w:t>6</w:t>
      </w:r>
    </w:p>
    <w:p w14:paraId="7EDE3AD3" w14:textId="0B415689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1D7CE9">
        <w:t>21</w:t>
      </w:r>
      <w:r>
        <w:t>-0</w:t>
      </w:r>
      <w:r w:rsidR="005B7DDE">
        <w:t>9</w:t>
      </w:r>
      <w:r>
        <w:t>-2023</w:t>
      </w:r>
    </w:p>
    <w:p w14:paraId="7AA2EB5B" w14:textId="39F2D4A3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148BA827" w14:textId="57D8D7EB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for creating class Fraction with members numerator and</w:t>
      </w:r>
    </w:p>
    <w:p w14:paraId="4CBE8A34" w14:textId="77777777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denominator to represent rational numbers like 1/2 and -3/8. Create a constructor to</w:t>
      </w:r>
    </w:p>
    <w:p w14:paraId="44C8C2E9" w14:textId="77777777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initialize the objects and write the method for addition and multiplication of two fractions</w:t>
      </w:r>
    </w:p>
    <w:p w14:paraId="703981CF" w14:textId="64EA2C33" w:rsid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and display the result in proper fraction format.</w:t>
      </w:r>
    </w:p>
    <w:p w14:paraId="0C536C54" w14:textId="77777777" w:rsidR="00183894" w:rsidRPr="005B3B60" w:rsidRDefault="00183894" w:rsidP="001D7CE9">
      <w:pPr>
        <w:spacing w:before="0" w:after="0"/>
      </w:pP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DDB84F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930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930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8D9D05" w14:textId="34126335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  <w:r w:rsidR="00034B19"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034B19" w:rsidRPr="003930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r w:rsidR="00034B19"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034B19" w:rsidRPr="003930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960C51B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</w:p>
    <w:p w14:paraId="6076553A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</w:p>
    <w:p w14:paraId="36B089A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9DC7FA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90D8269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.denominator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650BFA6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.numerator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</w:p>
    <w:p w14:paraId="52D52469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E2B99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.denominator)+(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.numerator)</w:t>
      </w:r>
    </w:p>
    <w:p w14:paraId="75F5DF5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.denominator</w:t>
      </w:r>
      <w:proofErr w:type="spellEnd"/>
      <w:proofErr w:type="gramEnd"/>
    </w:p>
    <w:p w14:paraId="748518FD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</w:p>
    <w:p w14:paraId="311C97C6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F7562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1BB0099B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6D3C13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.denominator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8A68AA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.numerator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</w:p>
    <w:p w14:paraId="68221C2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F9E1AAA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numerator</w:t>
      </w:r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.denominator)*(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.numerator)</w:t>
      </w:r>
    </w:p>
    <w:p w14:paraId="6F71F58C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denominator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.denominator</w:t>
      </w:r>
      <w:proofErr w:type="spellEnd"/>
      <w:proofErr w:type="gramEnd"/>
    </w:p>
    <w:p w14:paraId="01E5FD90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9301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</w:p>
    <w:p w14:paraId="6DAEC4C5" w14:textId="77777777" w:rsidR="006763A3" w:rsidRDefault="006763A3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1BF26B20" w14:textId="3DE0A1DF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E046CF0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3930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930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D40383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39301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Fraction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930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9787A4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3B6A4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</w:t>
      </w:r>
      <w:proofErr w:type="spellEnd"/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682AFC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"Addition</w:t>
      </w:r>
      <w:proofErr w:type="spellEnd"/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=&gt; 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</w:t>
      </w:r>
      <w:proofErr w:type="spellEnd"/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45EA8E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43F75F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</w:t>
      </w:r>
      <w:proofErr w:type="spell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75AA5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</w:t>
      </w:r>
      <w:proofErr w:type="spellEnd"/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=&gt; 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proofErr w:type="spellEnd"/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930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deno</w:t>
      </w:r>
      <w:proofErr w:type="spellEnd"/>
      <w:r w:rsidRPr="003930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930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  </w:t>
      </w:r>
    </w:p>
    <w:p w14:paraId="53139EBF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BDDD81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930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930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7965AA91" w14:textId="215211B4" w:rsidR="001A3385" w:rsidRDefault="00184B3F" w:rsidP="00EB7DB6">
      <w:pPr>
        <w:pStyle w:val="ListBullet"/>
        <w:numPr>
          <w:ilvl w:val="0"/>
          <w:numId w:val="0"/>
        </w:numPr>
        <w:spacing w:before="0" w:after="0"/>
      </w:pPr>
      <w:r w:rsidRPr="00184B3F">
        <w:rPr>
          <w:noProof/>
        </w:rPr>
        <w:drawing>
          <wp:inline distT="0" distB="0" distL="0" distR="0" wp14:anchorId="647DEE9F" wp14:editId="4E38277F">
            <wp:extent cx="4801016" cy="548688"/>
            <wp:effectExtent l="0" t="0" r="0" b="3810"/>
            <wp:docPr id="73837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2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C6F" w14:textId="77777777" w:rsidR="00F112EF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2A64B51B" w14:textId="77777777" w:rsidR="00184B3F" w:rsidRPr="00514122" w:rsidRDefault="00184B3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lastRenderedPageBreak/>
        <w:t>Practical 2</w:t>
      </w:r>
    </w:p>
    <w:p w14:paraId="47F6B195" w14:textId="77777777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create a class Room with members length and breadth. Initialize</w:t>
      </w:r>
    </w:p>
    <w:p w14:paraId="6B86858A" w14:textId="6AA0AF89" w:rsidR="00183894" w:rsidRPr="0021356D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the attributes and find the area of the room and display the result.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DA4D56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40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40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993E8E3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bredth</w:t>
      </w:r>
      <w:proofErr w:type="spellEnd"/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BE4187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</w:p>
    <w:p w14:paraId="1DE489DF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bredth</w:t>
      </w:r>
      <w:proofErr w:type="spellEnd"/>
      <w:proofErr w:type="gramEnd"/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bredth</w:t>
      </w:r>
      <w:proofErr w:type="spellEnd"/>
    </w:p>
    <w:p w14:paraId="638A01D5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753B35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C6D34EC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40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bredth</w:t>
      </w:r>
      <w:proofErr w:type="spellEnd"/>
      <w:proofErr w:type="gramEnd"/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</w:p>
    <w:p w14:paraId="34942551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2685757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7EB5FF2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740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Area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40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40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CCC1B9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B740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"Area</w:t>
      </w:r>
      <w:proofErr w:type="spellEnd"/>
      <w:r w:rsidRPr="00B740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Room Is : </w:t>
      </w:r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B740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B740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740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B7401B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0930A4E3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32414D" w14:textId="77777777" w:rsid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B740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40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AD89F4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4C564227" w14:textId="0467121E" w:rsidR="00A25D10" w:rsidRDefault="00130390" w:rsidP="00EB7DB6">
      <w:pPr>
        <w:spacing w:before="0" w:after="0"/>
      </w:pPr>
      <w:r w:rsidRPr="00130390">
        <w:rPr>
          <w:noProof/>
        </w:rPr>
        <w:drawing>
          <wp:inline distT="0" distB="0" distL="0" distR="0" wp14:anchorId="6062FD49" wp14:editId="509BCF28">
            <wp:extent cx="4640982" cy="358171"/>
            <wp:effectExtent l="0" t="0" r="7620" b="3810"/>
            <wp:docPr id="130630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78F" w14:textId="77777777" w:rsidR="00986B3A" w:rsidRPr="00C47669" w:rsidRDefault="00986B3A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2D61A95B" w14:textId="77777777" w:rsidR="001D7CE9" w:rsidRPr="00130390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class point with members x and y. Create method for finding the </w:t>
      </w:r>
      <w:proofErr w:type="spellStart"/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euclidian</w:t>
      </w:r>
      <w:proofErr w:type="spellEnd"/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distance</w:t>
      </w:r>
    </w:p>
    <w:p w14:paraId="6DC59A50" w14:textId="0AADF59B" w:rsidR="00183894" w:rsidRPr="00CC6B9C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between two points.</w:t>
      </w:r>
    </w:p>
    <w:p w14:paraId="05D1A67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EABB4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061E78A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07F99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PointOperations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092D68F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B3879C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</w:p>
    <w:p w14:paraId="65664D2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</w:p>
    <w:p w14:paraId="5224523C" w14:textId="77777777" w:rsidR="007E1AB2" w:rsidRPr="00130390" w:rsidRDefault="007E1AB2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3E0894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getX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6DBE3D6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</w:p>
    <w:p w14:paraId="6CC09348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2DF2BD1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proofErr w:type="gramEnd"/>
    </w:p>
    <w:p w14:paraId="36A0B1BD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CF7E12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distance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C244D49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(((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.x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)**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)+((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)**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7B5ADB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FD5B778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4EC51B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PointOperations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3FAF2B" w14:textId="5D0D847E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PointOperations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2FD93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"Distance</w:t>
      </w:r>
      <w:proofErr w:type="spellEnd"/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is: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distance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ACEF9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70612D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6A313FB6" w14:textId="06DA99DD" w:rsidR="00130390" w:rsidRDefault="00130390" w:rsidP="001A3385">
      <w:r w:rsidRPr="00130390">
        <w:rPr>
          <w:noProof/>
        </w:rPr>
        <w:drawing>
          <wp:inline distT="0" distB="0" distL="0" distR="0" wp14:anchorId="0C9FC86A" wp14:editId="68D85249">
            <wp:extent cx="4709568" cy="396274"/>
            <wp:effectExtent l="0" t="0" r="0" b="3810"/>
            <wp:docPr id="157875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59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6E48FF1A" w14:textId="77777777" w:rsidR="001D7CE9" w:rsidRPr="00130390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to demonstrate the concept of default arguments. Create the</w:t>
      </w:r>
    </w:p>
    <w:p w14:paraId="016F86B4" w14:textId="77777777" w:rsidR="001D7CE9" w:rsidRPr="00130390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employee class: name, department and </w:t>
      </w:r>
      <w:proofErr w:type="spellStart"/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basic_salary</w:t>
      </w:r>
      <w:proofErr w:type="spellEnd"/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. Write a function to </w:t>
      </w:r>
      <w:proofErr w:type="spellStart"/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to</w:t>
      </w:r>
      <w:proofErr w:type="spellEnd"/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calculate total</w:t>
      </w:r>
    </w:p>
    <w:p w14:paraId="2E8F5D6A" w14:textId="77777777" w:rsidR="001D7CE9" w:rsidRPr="00130390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salary of the employee where total salary is sum of basic salary, DA and HRA. DA is 10%</w:t>
      </w:r>
    </w:p>
    <w:p w14:paraId="4CFF83ED" w14:textId="77777777" w:rsidR="001D7CE9" w:rsidRPr="00130390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of basic salary and HRA is 15% of basic salary. If basic salary is missing, take default</w:t>
      </w:r>
    </w:p>
    <w:p w14:paraId="22292E86" w14:textId="05DF5779" w:rsidR="00183894" w:rsidRPr="0021404D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30390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argument of basic salary as Rs. 9000.</w:t>
      </w:r>
    </w:p>
    <w:p w14:paraId="50FA9B4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246E0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9DDDF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basic_salary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58CA8F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6D5F9F8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</w:p>
    <w:p w14:paraId="0877ADC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basic_salary</w:t>
      </w:r>
      <w:proofErr w:type="spellEnd"/>
    </w:p>
    <w:p w14:paraId="7252538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5B50A3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getTotalSalary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315AF3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0.10</w:t>
      </w:r>
    </w:p>
    <w:p w14:paraId="557AFF08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hra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</w:t>
      </w:r>
    </w:p>
    <w:p w14:paraId="6A96BF2E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hra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_salary</w:t>
      </w:r>
      <w:proofErr w:type="spellEnd"/>
    </w:p>
    <w:p w14:paraId="3431296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total_salary</w:t>
      </w:r>
      <w:proofErr w:type="spellEnd"/>
    </w:p>
    <w:p w14:paraId="5D0EC25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ADCF0A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908C38E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'Smit </w:t>
      </w:r>
      <w:proofErr w:type="spellStart"/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Joshi'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'MSCIT'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basic_salary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4301B8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'total salary is: 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getTotalSalary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75A5AF3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405DE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1F81A7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0743D33C" w14:textId="50818A03" w:rsidR="002F44DB" w:rsidRDefault="00130390" w:rsidP="00323CB8">
      <w:pPr>
        <w:spacing w:before="0"/>
      </w:pPr>
      <w:r w:rsidRPr="00130390">
        <w:rPr>
          <w:noProof/>
        </w:rPr>
        <w:drawing>
          <wp:inline distT="0" distB="0" distL="0" distR="0" wp14:anchorId="14986D0F" wp14:editId="369C955E">
            <wp:extent cx="4717189" cy="411516"/>
            <wp:effectExtent l="0" t="0" r="7620" b="7620"/>
            <wp:docPr id="136692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4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444" w14:textId="77777777" w:rsidR="00A02EFF" w:rsidRDefault="00A02EFF" w:rsidP="00323CB8">
      <w:pPr>
        <w:spacing w:before="0"/>
      </w:pPr>
    </w:p>
    <w:p w14:paraId="0647E50A" w14:textId="77777777" w:rsidR="00A02EFF" w:rsidRDefault="00A02EFF" w:rsidP="00323CB8">
      <w:pPr>
        <w:spacing w:before="0"/>
      </w:pPr>
    </w:p>
    <w:p w14:paraId="67F35BFB" w14:textId="77777777" w:rsidR="00A02EFF" w:rsidRDefault="00A02EFF" w:rsidP="00323CB8">
      <w:pPr>
        <w:spacing w:before="0"/>
      </w:pPr>
    </w:p>
    <w:p w14:paraId="29C109A9" w14:textId="77777777" w:rsidR="00A02EFF" w:rsidRDefault="00A02EFF" w:rsidP="00323CB8">
      <w:pPr>
        <w:spacing w:before="0"/>
      </w:pPr>
    </w:p>
    <w:p w14:paraId="235ED5EC" w14:textId="77777777" w:rsidR="00A02EFF" w:rsidRDefault="00A02EFF" w:rsidP="00323CB8">
      <w:pPr>
        <w:spacing w:before="0"/>
      </w:pPr>
    </w:p>
    <w:p w14:paraId="555F29E7" w14:textId="77777777" w:rsidR="00A02EFF" w:rsidRDefault="00A02EFF" w:rsidP="00323CB8">
      <w:pPr>
        <w:spacing w:before="0"/>
      </w:pPr>
    </w:p>
    <w:p w14:paraId="6A94E78A" w14:textId="77777777" w:rsidR="00A02EFF" w:rsidRDefault="00A02EFF" w:rsidP="00323CB8">
      <w:pPr>
        <w:spacing w:before="0"/>
      </w:pPr>
    </w:p>
    <w:p w14:paraId="0EEB19F6" w14:textId="1CA8EDC0" w:rsidR="0065633B" w:rsidRDefault="0065633B" w:rsidP="005F6AC2">
      <w:pPr>
        <w:pStyle w:val="Heading1"/>
        <w:spacing w:before="0" w:after="0"/>
      </w:pPr>
      <w:r>
        <w:lastRenderedPageBreak/>
        <w:t>Practical 5</w:t>
      </w:r>
    </w:p>
    <w:p w14:paraId="456B1383" w14:textId="6815E288" w:rsidR="001D7CE9" w:rsidRPr="00183894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183894">
        <w:rPr>
          <w:rFonts w:asciiTheme="majorHAnsi" w:eastAsiaTheme="majorEastAsia" w:hAnsiTheme="majorHAnsi" w:cstheme="majorBidi"/>
          <w:color w:val="007789" w:themeColor="accent1" w:themeShade="BF"/>
        </w:rPr>
        <w:t xml:space="preserve">Write a python program to create class student with data name, roll no, </w:t>
      </w:r>
      <w:proofErr w:type="spellStart"/>
      <w:r w:rsidRPr="00183894">
        <w:rPr>
          <w:rFonts w:asciiTheme="majorHAnsi" w:eastAsiaTheme="majorEastAsia" w:hAnsiTheme="majorHAnsi" w:cstheme="majorBidi"/>
          <w:color w:val="007789" w:themeColor="accent1" w:themeShade="BF"/>
        </w:rPr>
        <w:t>sem</w:t>
      </w:r>
      <w:proofErr w:type="spellEnd"/>
      <w:r w:rsidRPr="00183894">
        <w:rPr>
          <w:rFonts w:asciiTheme="majorHAnsi" w:eastAsiaTheme="majorEastAsia" w:hAnsiTheme="majorHAnsi" w:cstheme="majorBidi"/>
          <w:color w:val="007789" w:themeColor="accent1" w:themeShade="BF"/>
        </w:rPr>
        <w:t>, marks of 5</w:t>
      </w:r>
    </w:p>
    <w:p w14:paraId="6C4358A3" w14:textId="37D85C10" w:rsidR="001D7CE9" w:rsidRPr="00183894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 w:rsidRPr="00183894">
        <w:rPr>
          <w:rFonts w:asciiTheme="majorHAnsi" w:eastAsiaTheme="majorEastAsia" w:hAnsiTheme="majorHAnsi" w:cstheme="majorBidi"/>
          <w:color w:val="007789" w:themeColor="accent1" w:themeShade="BF"/>
        </w:rPr>
        <w:t>subject. Create a method to calculate percentage of the student</w:t>
      </w:r>
    </w:p>
    <w:p w14:paraId="2127D89B" w14:textId="77777777" w:rsidR="00183894" w:rsidRPr="001F7525" w:rsidRDefault="00183894" w:rsidP="001D7CE9">
      <w:pPr>
        <w:spacing w:before="0" w:after="0"/>
        <w:rPr>
          <w:sz w:val="28"/>
          <w:szCs w:val="28"/>
        </w:rPr>
      </w:pPr>
    </w:p>
    <w:p w14:paraId="0624187D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CC273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0823A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34B53A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</w:p>
    <w:p w14:paraId="0BD596DA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proofErr w:type="spellEnd"/>
    </w:p>
    <w:p w14:paraId="1C08CE23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</w:t>
      </w:r>
      <w:proofErr w:type="spellEnd"/>
    </w:p>
    <w:p w14:paraId="18D8DD4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</w:p>
    <w:p w14:paraId="52AC8D22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AF23A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calculatePercentage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9F6758A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F07DC64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B9EB71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62E2506E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proofErr w:type="gramStart"/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proofErr w:type="gramEnd"/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1F3487D2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4B406E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F39E32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smit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'Smit Joshi'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sem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rollNo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'18'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marks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F089CA9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6ED796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'your percentage is : 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smit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calculatePercentage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5F51675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54F63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08B9BD" w14:textId="77777777" w:rsidR="008D5DDE" w:rsidRPr="005F6AC2" w:rsidRDefault="008D5DDE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35228684" w14:textId="23B21B07" w:rsidR="00183894" w:rsidRDefault="00130390" w:rsidP="00583490">
      <w:r w:rsidRPr="00130390">
        <w:rPr>
          <w:noProof/>
        </w:rPr>
        <w:drawing>
          <wp:inline distT="0" distB="0" distL="0" distR="0" wp14:anchorId="3DC8BDDD" wp14:editId="5928ACE3">
            <wp:extent cx="4709568" cy="350550"/>
            <wp:effectExtent l="0" t="0" r="0" b="0"/>
            <wp:docPr id="10791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6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2890D5A2" w14:textId="322D579B" w:rsidR="001D7CE9" w:rsidRPr="001D7CE9" w:rsidRDefault="00F66F7F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</w:t>
      </w:r>
      <w:r w:rsidR="001D7CE9"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reate class complex with members real and imaginary and create a method for addition</w:t>
      </w:r>
    </w:p>
    <w:p w14:paraId="68EF8124" w14:textId="57606F8F" w:rsidR="001D7CE9" w:rsidRPr="00D24D9D" w:rsidRDefault="001D7CE9" w:rsidP="001D7CE9">
      <w:pPr>
        <w:spacing w:before="0" w:after="0"/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and multiplication of two complex numbers</w:t>
      </w:r>
    </w:p>
    <w:p w14:paraId="47B56F94" w14:textId="77777777" w:rsid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18FF6D" w14:textId="77777777" w:rsidR="007B4925" w:rsidRPr="00130390" w:rsidRDefault="007B4925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866E7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E487BB6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imaginary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DBEBC98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</w:p>
    <w:p w14:paraId="19561E5D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imaginary</w:t>
      </w:r>
      <w:proofErr w:type="spellEnd"/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imaginary</w:t>
      </w:r>
    </w:p>
    <w:p w14:paraId="17D7951A" w14:textId="77777777" w:rsid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F04703" w14:textId="77777777" w:rsidR="007B4925" w:rsidRPr="00130390" w:rsidRDefault="007B4925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7FCC94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D82433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.real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.real</w:t>
      </w:r>
    </w:p>
    <w:p w14:paraId="7FF1C1F1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imaginary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.imaginary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.imaginary</w:t>
      </w:r>
    </w:p>
    <w:p w14:paraId="78AA3FD8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303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imaginary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EAFEE4" w14:textId="77777777" w:rsid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604711" w14:textId="5B4AAC1B" w:rsid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39D414" w14:textId="77777777" w:rsidR="00B14E34" w:rsidRDefault="00B14E34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03EA07" w14:textId="77777777" w:rsidR="00B14E34" w:rsidRPr="00130390" w:rsidRDefault="00B14E34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932BEC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708C0EB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DDDC74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5F02F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303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Complex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0199BF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73E9F6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E35757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'Real: 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real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9A5755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'imaginary: '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303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imaginary</w:t>
      </w:r>
      <w:proofErr w:type="spell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153099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F61EF6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303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303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FC578F" w14:textId="08E6F340" w:rsidR="00E872BD" w:rsidRPr="008D5DDE" w:rsidRDefault="00E872BD" w:rsidP="008D5D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4B0EDFE1" w14:textId="183FA7A5" w:rsidR="00183894" w:rsidRDefault="00093EA5" w:rsidP="00583490">
      <w:r w:rsidRPr="00093EA5">
        <w:rPr>
          <w:noProof/>
        </w:rPr>
        <w:drawing>
          <wp:inline distT="0" distB="0" distL="0" distR="0" wp14:anchorId="571BACA8" wp14:editId="5BBB96BA">
            <wp:extent cx="4717189" cy="655377"/>
            <wp:effectExtent l="0" t="0" r="7620" b="0"/>
            <wp:docPr id="66520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0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4C3" w14:textId="59675DBA" w:rsidR="005E0490" w:rsidRDefault="005E0490" w:rsidP="00D5115E">
      <w:pPr>
        <w:pStyle w:val="Heading1"/>
        <w:spacing w:before="0" w:after="0"/>
      </w:pPr>
      <w:r>
        <w:t>Practical 7</w:t>
      </w:r>
    </w:p>
    <w:p w14:paraId="5EDC13B1" w14:textId="1E8BDAC1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class date with members day, month and year. Create constructor for </w:t>
      </w:r>
      <w:proofErr w:type="spellStart"/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initialising</w:t>
      </w:r>
      <w:proofErr w:type="spellEnd"/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the</w:t>
      </w:r>
    </w:p>
    <w:p w14:paraId="3BEC5886" w14:textId="77777777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values. Write a function for validation of the date. If date is not valid display proper</w:t>
      </w:r>
    </w:p>
    <w:p w14:paraId="29D8F44F" w14:textId="14AF91A8" w:rsidR="001D7CE9" w:rsidRPr="006A6857" w:rsidRDefault="001D7CE9" w:rsidP="001D7CE9">
      <w:pPr>
        <w:spacing w:before="0" w:after="0"/>
        <w:rPr>
          <w:sz w:val="20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message</w:t>
      </w:r>
      <w:r w:rsidR="00183894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09B867D3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73B4D1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CustomDate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EC5B04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:</w:t>
      </w:r>
    </w:p>
    <w:p w14:paraId="256C7EED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</w:p>
    <w:p w14:paraId="4E4E05BD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</w:p>
    <w:p w14:paraId="223F13FB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</w:p>
    <w:p w14:paraId="68EE425F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752D93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5622BEF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isYear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isMonth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223C26E6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93E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 is Correct"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AD0C6F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1C2F816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93E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Date"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B41DE9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EC5D25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isLeapYear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BE24B1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926262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CD51966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263C490E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71CB603F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3839A3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isYear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07F9A8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7017AE5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3ED48D5D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696CA39" w14:textId="77777777" w:rsidR="00FA1A21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BF0DA7E" w14:textId="77777777" w:rsidR="00FA1A21" w:rsidRDefault="00FA1A21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BA05E2" w14:textId="77777777" w:rsidR="00FA1A21" w:rsidRDefault="00FA1A21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401162" w14:textId="71FAE1EC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         </w:t>
      </w:r>
    </w:p>
    <w:p w14:paraId="63E7CC51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isMonth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E963909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16E08A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2CB0F8E8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C49AFFB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F0DF8A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0BC832E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feb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</w:p>
    <w:p w14:paraId="26A8E574" w14:textId="418203EA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isLeapYear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  <w:r w:rsidR="0020504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feb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29</w:t>
      </w:r>
    </w:p>
    <w:p w14:paraId="3877548E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F39504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A89498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31</w:t>
      </w:r>
    </w:p>
    <w:p w14:paraId="21595267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ABB0252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feb</w:t>
      </w:r>
      <w:proofErr w:type="spellEnd"/>
    </w:p>
    <w:p w14:paraId="7354F9E0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E02EA68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93E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62735822" w14:textId="77777777" w:rsidR="00183894" w:rsidRPr="00093EA5" w:rsidRDefault="00183894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13540E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8C9A4B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mdate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93E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CustomDate</w:t>
      </w:r>
      <w:proofErr w:type="spell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</w:t>
      </w:r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93E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2023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07F6CE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93E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mdate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</w:t>
      </w:r>
      <w:proofErr w:type="spellEnd"/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8940237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25FFD3" w14:textId="77777777" w:rsidR="00093EA5" w:rsidRPr="00093EA5" w:rsidRDefault="00093EA5" w:rsidP="00093E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093E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93E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1B67D7" w14:textId="77777777" w:rsidR="00782FED" w:rsidRDefault="00782FED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208DF54B" w14:textId="758417DD" w:rsidR="00CA2105" w:rsidRDefault="00E736BA" w:rsidP="004A57D9">
      <w:pPr>
        <w:spacing w:before="0" w:after="0"/>
      </w:pPr>
      <w:r w:rsidRPr="00E736BA">
        <w:rPr>
          <w:noProof/>
        </w:rPr>
        <w:drawing>
          <wp:inline distT="0" distB="0" distL="0" distR="0" wp14:anchorId="1CFC51EA" wp14:editId="16DF4737">
            <wp:extent cx="4762913" cy="358171"/>
            <wp:effectExtent l="0" t="0" r="0" b="3810"/>
            <wp:docPr id="170147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75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E8B2" w14:textId="77777777" w:rsidR="004A57D9" w:rsidRDefault="004A57D9" w:rsidP="004A57D9">
      <w:pPr>
        <w:spacing w:before="0" w:after="0"/>
      </w:pPr>
    </w:p>
    <w:p w14:paraId="7D6ADB7C" w14:textId="3CA40ADE" w:rsidR="00CA2DB7" w:rsidRDefault="00CA2DB7" w:rsidP="00CA2DB7">
      <w:pPr>
        <w:pStyle w:val="Heading1"/>
        <w:spacing w:before="0" w:after="0"/>
      </w:pPr>
      <w:r>
        <w:t xml:space="preserve">Practical </w:t>
      </w:r>
      <w:r w:rsidR="00433911">
        <w:t>8</w:t>
      </w:r>
    </w:p>
    <w:p w14:paraId="5207F403" w14:textId="0C020BE6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program for creating class Height with members feet and inch. Create a</w:t>
      </w:r>
    </w:p>
    <w:p w14:paraId="162902EA" w14:textId="77777777" w:rsidR="001D7CE9" w:rsidRPr="001D7CE9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constructor to initialize the objects and write the method for addition of two Height</w:t>
      </w:r>
    </w:p>
    <w:p w14:paraId="69043942" w14:textId="083EDAC9" w:rsidR="00D718D2" w:rsidRPr="00E776BA" w:rsidRDefault="001D7CE9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proofErr w:type="gramStart"/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objects ,</w:t>
      </w:r>
      <w:proofErr w:type="gramEnd"/>
      <w:r w:rsidRPr="001D7CE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validate and display the result. (For validation: Inch&lt;12)</w:t>
      </w:r>
      <w:r w:rsidR="00D718D2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</w:t>
      </w:r>
    </w:p>
    <w:p w14:paraId="4A52BA9A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CD7119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36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Height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E78AD09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693341E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</w:p>
    <w:p w14:paraId="08435ADD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</w:p>
    <w:p w14:paraId="1B017C6C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gramEnd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</w:p>
    <w:p w14:paraId="230EEE30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proofErr w:type="gramEnd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</w:p>
    <w:p w14:paraId="0ED46EB3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A7728B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0E1E3BC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</w:p>
    <w:p w14:paraId="54EA87B3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</w:p>
    <w:p w14:paraId="4464C727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36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3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38F6F0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E73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496631E0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E73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70942C4C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736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proofErr w:type="gramEnd"/>
    </w:p>
    <w:p w14:paraId="7F745C36" w14:textId="77777777" w:rsid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21E1008" w14:textId="77777777" w:rsidR="004F1C38" w:rsidRDefault="004F1C38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99898C" w14:textId="77777777" w:rsidR="004F1C38" w:rsidRPr="00E736BA" w:rsidRDefault="004F1C38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028685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EF5C62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6B7DAB1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736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1: "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4D8FE5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736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2: "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89604A1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736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1: "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E3C766B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736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2: "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097D039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1BDD2A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73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</w:t>
      </w:r>
      <w:r w:rsidRPr="00E736B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0098E1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"Inch should not be more than 11"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F5DD0E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736B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2E62E4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Height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948199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spellEnd"/>
      <w:proofErr w:type="gram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93C89F8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"Feets</w:t>
      </w:r>
      <w:proofErr w:type="spellEnd"/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proofErr w:type="spellEnd"/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736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736B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Inchs</w:t>
      </w:r>
      <w:proofErr w:type="spellEnd"/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736B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E736B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736B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85E290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515E44" w14:textId="77777777" w:rsidR="00E736BA" w:rsidRPr="00E736BA" w:rsidRDefault="00E736BA" w:rsidP="00E736B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E736B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736B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02F7F3" w14:textId="77777777" w:rsidR="004769FB" w:rsidRDefault="004769FB" w:rsidP="00CA2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4E65EC64" w14:textId="77777777" w:rsidR="00CA2DB7" w:rsidRDefault="00CA2DB7" w:rsidP="00CA2DB7">
      <w:pPr>
        <w:pStyle w:val="Heading3"/>
        <w:spacing w:before="0"/>
      </w:pPr>
      <w:r>
        <w:t>Output:</w:t>
      </w:r>
    </w:p>
    <w:p w14:paraId="372A9F21" w14:textId="0097A1E0" w:rsidR="00CA2DB7" w:rsidRDefault="00E736BA" w:rsidP="00CA2DB7">
      <w:pPr>
        <w:spacing w:before="0" w:after="0"/>
      </w:pPr>
      <w:r w:rsidRPr="00E736BA">
        <w:rPr>
          <w:noProof/>
        </w:rPr>
        <w:drawing>
          <wp:inline distT="0" distB="0" distL="0" distR="0" wp14:anchorId="5429B231" wp14:editId="5EA5D4E5">
            <wp:extent cx="4801016" cy="1265030"/>
            <wp:effectExtent l="0" t="0" r="0" b="0"/>
            <wp:docPr id="189018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2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3C4" w14:textId="77777777" w:rsidR="00CA2DB7" w:rsidRDefault="00CA2DB7" w:rsidP="00583490"/>
    <w:sectPr w:rsidR="00CA2DB7" w:rsidSect="00883DB7">
      <w:footerReference w:type="default" r:id="rId19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4E58" w14:textId="77777777" w:rsidR="00C478F9" w:rsidRDefault="00C478F9" w:rsidP="00C6554A">
      <w:pPr>
        <w:spacing w:before="0" w:after="0" w:line="240" w:lineRule="auto"/>
      </w:pPr>
      <w:r>
        <w:separator/>
      </w:r>
    </w:p>
  </w:endnote>
  <w:endnote w:type="continuationSeparator" w:id="0">
    <w:p w14:paraId="166C2426" w14:textId="77777777" w:rsidR="00C478F9" w:rsidRDefault="00C478F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8863" w14:textId="77777777" w:rsidR="00C478F9" w:rsidRDefault="00C478F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25B9871" w14:textId="77777777" w:rsidR="00C478F9" w:rsidRDefault="00C478F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34B19"/>
    <w:rsid w:val="00037366"/>
    <w:rsid w:val="00040C41"/>
    <w:rsid w:val="000456C1"/>
    <w:rsid w:val="00056A81"/>
    <w:rsid w:val="00064E35"/>
    <w:rsid w:val="0007254C"/>
    <w:rsid w:val="000937F4"/>
    <w:rsid w:val="00093EA5"/>
    <w:rsid w:val="000B3AE3"/>
    <w:rsid w:val="000C4233"/>
    <w:rsid w:val="000D5FC9"/>
    <w:rsid w:val="000F1282"/>
    <w:rsid w:val="0011639F"/>
    <w:rsid w:val="00130390"/>
    <w:rsid w:val="001334DF"/>
    <w:rsid w:val="00137876"/>
    <w:rsid w:val="001518F8"/>
    <w:rsid w:val="001676DC"/>
    <w:rsid w:val="0017126A"/>
    <w:rsid w:val="00183894"/>
    <w:rsid w:val="00184793"/>
    <w:rsid w:val="00184B3F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1356D"/>
    <w:rsid w:val="0021404D"/>
    <w:rsid w:val="00221E78"/>
    <w:rsid w:val="0022691A"/>
    <w:rsid w:val="00230BFC"/>
    <w:rsid w:val="002370AF"/>
    <w:rsid w:val="002479F9"/>
    <w:rsid w:val="002554CD"/>
    <w:rsid w:val="0026041B"/>
    <w:rsid w:val="002745EA"/>
    <w:rsid w:val="00275995"/>
    <w:rsid w:val="00285131"/>
    <w:rsid w:val="00293B83"/>
    <w:rsid w:val="002A066C"/>
    <w:rsid w:val="002A29C5"/>
    <w:rsid w:val="002B4294"/>
    <w:rsid w:val="002F2D9D"/>
    <w:rsid w:val="002F44DB"/>
    <w:rsid w:val="00311D35"/>
    <w:rsid w:val="00323CB8"/>
    <w:rsid w:val="00331494"/>
    <w:rsid w:val="00333D0D"/>
    <w:rsid w:val="00352089"/>
    <w:rsid w:val="0037025C"/>
    <w:rsid w:val="0038641E"/>
    <w:rsid w:val="0039301F"/>
    <w:rsid w:val="003B1BCD"/>
    <w:rsid w:val="003C5063"/>
    <w:rsid w:val="003D1712"/>
    <w:rsid w:val="003E3CB0"/>
    <w:rsid w:val="003E5144"/>
    <w:rsid w:val="004162FB"/>
    <w:rsid w:val="00433911"/>
    <w:rsid w:val="004356F1"/>
    <w:rsid w:val="00472BF1"/>
    <w:rsid w:val="00474891"/>
    <w:rsid w:val="004769FB"/>
    <w:rsid w:val="00482307"/>
    <w:rsid w:val="004A57D9"/>
    <w:rsid w:val="004B1691"/>
    <w:rsid w:val="004C049F"/>
    <w:rsid w:val="004C4D57"/>
    <w:rsid w:val="004E40BE"/>
    <w:rsid w:val="004F1C38"/>
    <w:rsid w:val="005000E2"/>
    <w:rsid w:val="00511500"/>
    <w:rsid w:val="005116B1"/>
    <w:rsid w:val="00514956"/>
    <w:rsid w:val="005150C0"/>
    <w:rsid w:val="005401CF"/>
    <w:rsid w:val="0054799B"/>
    <w:rsid w:val="00551C63"/>
    <w:rsid w:val="00583490"/>
    <w:rsid w:val="00584E3C"/>
    <w:rsid w:val="00587EFF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F1559"/>
    <w:rsid w:val="005F4B85"/>
    <w:rsid w:val="005F6AC2"/>
    <w:rsid w:val="00623BDC"/>
    <w:rsid w:val="0065633B"/>
    <w:rsid w:val="006567C8"/>
    <w:rsid w:val="006763A3"/>
    <w:rsid w:val="00677B3A"/>
    <w:rsid w:val="00683284"/>
    <w:rsid w:val="006A3CE7"/>
    <w:rsid w:val="006A6857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E1AB2"/>
    <w:rsid w:val="007E1F9D"/>
    <w:rsid w:val="007F56D5"/>
    <w:rsid w:val="00834496"/>
    <w:rsid w:val="00852749"/>
    <w:rsid w:val="008556EF"/>
    <w:rsid w:val="00860516"/>
    <w:rsid w:val="00864589"/>
    <w:rsid w:val="00883DB7"/>
    <w:rsid w:val="00885925"/>
    <w:rsid w:val="00887886"/>
    <w:rsid w:val="00891D47"/>
    <w:rsid w:val="00897A8D"/>
    <w:rsid w:val="008B41C0"/>
    <w:rsid w:val="008D5DDE"/>
    <w:rsid w:val="00907C12"/>
    <w:rsid w:val="0092168C"/>
    <w:rsid w:val="0092719D"/>
    <w:rsid w:val="00931EEE"/>
    <w:rsid w:val="00933539"/>
    <w:rsid w:val="0094514A"/>
    <w:rsid w:val="00963AE9"/>
    <w:rsid w:val="00974198"/>
    <w:rsid w:val="00986B3A"/>
    <w:rsid w:val="009B39C5"/>
    <w:rsid w:val="009B7F26"/>
    <w:rsid w:val="009C474F"/>
    <w:rsid w:val="009C781B"/>
    <w:rsid w:val="009D242F"/>
    <w:rsid w:val="009D3A38"/>
    <w:rsid w:val="009D50C2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8163C"/>
    <w:rsid w:val="00AA6DBE"/>
    <w:rsid w:val="00AD2314"/>
    <w:rsid w:val="00AD4BB3"/>
    <w:rsid w:val="00AF0C91"/>
    <w:rsid w:val="00B027B9"/>
    <w:rsid w:val="00B03194"/>
    <w:rsid w:val="00B057EF"/>
    <w:rsid w:val="00B059CC"/>
    <w:rsid w:val="00B06CC5"/>
    <w:rsid w:val="00B108AC"/>
    <w:rsid w:val="00B14E34"/>
    <w:rsid w:val="00B24563"/>
    <w:rsid w:val="00B4654D"/>
    <w:rsid w:val="00B4791A"/>
    <w:rsid w:val="00B57733"/>
    <w:rsid w:val="00B7401B"/>
    <w:rsid w:val="00B74127"/>
    <w:rsid w:val="00B854CE"/>
    <w:rsid w:val="00B9378F"/>
    <w:rsid w:val="00BC033E"/>
    <w:rsid w:val="00BC1109"/>
    <w:rsid w:val="00BD3355"/>
    <w:rsid w:val="00BD7868"/>
    <w:rsid w:val="00C11804"/>
    <w:rsid w:val="00C3238A"/>
    <w:rsid w:val="00C4067B"/>
    <w:rsid w:val="00C43D58"/>
    <w:rsid w:val="00C47669"/>
    <w:rsid w:val="00C478F9"/>
    <w:rsid w:val="00C6554A"/>
    <w:rsid w:val="00C71EF4"/>
    <w:rsid w:val="00C74C5E"/>
    <w:rsid w:val="00C77444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F7999"/>
    <w:rsid w:val="00D02930"/>
    <w:rsid w:val="00D23BC0"/>
    <w:rsid w:val="00D24D9D"/>
    <w:rsid w:val="00D255A5"/>
    <w:rsid w:val="00D360EC"/>
    <w:rsid w:val="00D41C96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D2C97"/>
    <w:rsid w:val="00E23E03"/>
    <w:rsid w:val="00E25776"/>
    <w:rsid w:val="00E25A6E"/>
    <w:rsid w:val="00E35CD2"/>
    <w:rsid w:val="00E66CCD"/>
    <w:rsid w:val="00E736BA"/>
    <w:rsid w:val="00E74DCC"/>
    <w:rsid w:val="00E776BA"/>
    <w:rsid w:val="00E85D54"/>
    <w:rsid w:val="00E872BD"/>
    <w:rsid w:val="00EB0FC6"/>
    <w:rsid w:val="00EB3D2D"/>
    <w:rsid w:val="00EB782F"/>
    <w:rsid w:val="00EB7DB6"/>
    <w:rsid w:val="00EC6009"/>
    <w:rsid w:val="00ED7C44"/>
    <w:rsid w:val="00EF3341"/>
    <w:rsid w:val="00F112EF"/>
    <w:rsid w:val="00F42873"/>
    <w:rsid w:val="00F47455"/>
    <w:rsid w:val="00F66F7F"/>
    <w:rsid w:val="00F87A47"/>
    <w:rsid w:val="00F97C99"/>
    <w:rsid w:val="00FA1A21"/>
    <w:rsid w:val="00FB100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563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409</cp:revision>
  <cp:lastPrinted>2023-08-10T13:30:00Z</cp:lastPrinted>
  <dcterms:created xsi:type="dcterms:W3CDTF">2023-07-20T13:37:00Z</dcterms:created>
  <dcterms:modified xsi:type="dcterms:W3CDTF">2023-09-21T10:21:00Z</dcterms:modified>
</cp:coreProperties>
</file>