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7178E460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D455DE">
        <w:rPr>
          <w:color w:val="FF0000"/>
        </w:rPr>
        <w:t>4</w:t>
      </w:r>
    </w:p>
    <w:p w14:paraId="7EDE3AD3" w14:textId="2E83ACE3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</w:t>
      </w:r>
      <w:r w:rsidR="009C474F">
        <w:t>7</w:t>
      </w:r>
      <w:r>
        <w:t>-0</w:t>
      </w:r>
      <w:r w:rsidR="00CC4DD4">
        <w:t>8</w:t>
      </w:r>
      <w:r>
        <w:t>-2023</w:t>
      </w:r>
    </w:p>
    <w:p w14:paraId="7AA2EB5B" w14:textId="7172E305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7DB8B96" w14:textId="0CCAB7A3" w:rsidR="005B3B60" w:rsidRPr="005B3B60" w:rsidRDefault="00677B3A" w:rsidP="00AD4BB3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for calculating cube of the number.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Define a second function called </w:t>
      </w:r>
      <w:proofErr w:type="spellStart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by_three</w:t>
      </w:r>
      <w:proofErr w:type="spellEnd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that takes an argument called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Number. If that number is divisible by 3, </w:t>
      </w:r>
      <w:proofErr w:type="spellStart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by_three</w:t>
      </w:r>
      <w:proofErr w:type="spellEnd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should call cube(number)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And return its result. Otherwise, </w:t>
      </w:r>
      <w:proofErr w:type="spellStart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by_three</w:t>
      </w:r>
      <w:proofErr w:type="spellEnd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should return false</w:t>
      </w:r>
      <w:r w:rsidR="005150C0"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.</w:t>
      </w:r>
    </w:p>
    <w:p w14:paraId="47371E7B" w14:textId="77777777" w:rsid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903D5D8" w14:textId="7B27F6E1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start</w:t>
      </w:r>
    </w:p>
    <w:p w14:paraId="532FBEFF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cube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69BF1C51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63AE4DE7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EF8823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by_three</w:t>
      </w:r>
      <w:proofErr w:type="spellEnd"/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70466BCC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D4B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4B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8A25D14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cube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67D9BEBA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776C614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1299C54F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end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7965AA91" w14:textId="36974CB3" w:rsidR="001A3385" w:rsidRDefault="00907C12" w:rsidP="00EB7DB6">
      <w:pPr>
        <w:pStyle w:val="ListBullet"/>
        <w:numPr>
          <w:ilvl w:val="0"/>
          <w:numId w:val="0"/>
        </w:numPr>
        <w:spacing w:before="0" w:after="0"/>
      </w:pPr>
      <w:r w:rsidRPr="00907C12">
        <w:drawing>
          <wp:inline distT="0" distB="0" distL="0" distR="0" wp14:anchorId="6566304A" wp14:editId="12AE5F80">
            <wp:extent cx="4618120" cy="624894"/>
            <wp:effectExtent l="0" t="0" r="0" b="3810"/>
            <wp:docPr id="191360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3438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5D4B6E1B" w14:textId="4AB693FD" w:rsidR="004E40BE" w:rsidRPr="00FE63FB" w:rsidRDefault="00311D35" w:rsidP="00D41C96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to print all the prime numbers between the specific</w:t>
      </w:r>
      <w:r w:rsidR="00D41C9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range given b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y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user.</w:t>
      </w:r>
    </w:p>
    <w:p w14:paraId="508912BE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A0DEE4" w14:textId="69EB5F6B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getPrimes</w:t>
      </w:r>
      <w:proofErr w:type="spellEnd"/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Start</w:t>
      </w:r>
    </w:p>
    <w:p w14:paraId="77938F77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getPrimes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72F3C2BC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0C82A5E7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B234F49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64A5581E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3632645F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46415273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04D99F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9DB7D3" w14:textId="5A6E9D03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getPrimes</w:t>
      </w:r>
      <w:proofErr w:type="spellEnd"/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End</w:t>
      </w:r>
    </w:p>
    <w:p w14:paraId="7359F989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range To get Prime Numbers!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C7030A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"start: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</w:p>
    <w:p w14:paraId="36CC83A8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"end: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EE38285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getPrimes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5D5CD14B" w:rsidR="00C47669" w:rsidRDefault="00907C12" w:rsidP="00EB7DB6">
      <w:pPr>
        <w:spacing w:before="0" w:after="0"/>
      </w:pPr>
      <w:r w:rsidRPr="00907C12">
        <w:drawing>
          <wp:inline distT="0" distB="0" distL="0" distR="0" wp14:anchorId="4CD60954" wp14:editId="469276BC">
            <wp:extent cx="4679085" cy="845893"/>
            <wp:effectExtent l="0" t="0" r="7620" b="0"/>
            <wp:docPr id="95269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071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43CC78D3" w14:textId="77777777" w:rsidR="00A25D10" w:rsidRDefault="00A25D10" w:rsidP="00EB7DB6">
      <w:pPr>
        <w:spacing w:before="0" w:after="0"/>
      </w:pPr>
    </w:p>
    <w:p w14:paraId="4C564227" w14:textId="77777777" w:rsidR="00A25D10" w:rsidRPr="00C47669" w:rsidRDefault="00A25D10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54C40F9A" w14:textId="4512B1D6" w:rsidR="004E40BE" w:rsidRDefault="00907C12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Write a menu driven program for creating calculator with arithmetic</w:t>
      </w:r>
      <w:r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Operations. Create functions for </w:t>
      </w:r>
      <w:proofErr w:type="gramStart"/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+,-</w:t>
      </w:r>
      <w:proofErr w:type="gramEnd"/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,* and / and call those functions in switch</w:t>
      </w:r>
      <w:r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Case.</w:t>
      </w:r>
    </w:p>
    <w:p w14:paraId="66D65C61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A2DFA3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start</w:t>
      </w:r>
    </w:p>
    <w:p w14:paraId="2B6A475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40516A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698023C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EA5692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minus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081C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52476368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BD7DE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B94B8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73844F2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DE2BDE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devide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45B83F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B9FF23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end</w:t>
      </w:r>
    </w:p>
    <w:p w14:paraId="527DA8A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BCA8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 1: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5A668E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</w:t>
      </w:r>
      <w:proofErr w:type="spellStart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</w:t>
      </w:r>
      <w:proofErr w:type="spellEnd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13E247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1DC8EA5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"Which Operation you want to perform? [+] [-][*][/] 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59030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D69230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CB32970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04953A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1BF136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016488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minus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77A8CE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37D1992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AB5C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A2D696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devide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31EF96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C10C6F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06C7F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</w:t>
      </w:r>
      <w:proofErr w:type="spellEnd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Answer is: </w:t>
      </w: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A2F0880" w14:textId="3151115A" w:rsidR="00A25D10" w:rsidRDefault="00FD2A40" w:rsidP="001A3385">
      <w:r w:rsidRPr="00FD2A40">
        <w:drawing>
          <wp:inline distT="0" distB="0" distL="0" distR="0" wp14:anchorId="0E138842" wp14:editId="7BE1DDD7">
            <wp:extent cx="4648603" cy="777307"/>
            <wp:effectExtent l="0" t="0" r="0" b="3810"/>
            <wp:docPr id="5190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71102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69F" w14:textId="4F73B6F8" w:rsidR="00A25D10" w:rsidRPr="001A3385" w:rsidRDefault="0022691A" w:rsidP="001A3385">
      <w:pPr>
        <w:pStyle w:val="Heading1"/>
        <w:spacing w:before="0" w:after="0"/>
      </w:pPr>
      <w:r>
        <w:lastRenderedPageBreak/>
        <w:t xml:space="preserve">Practical </w:t>
      </w:r>
      <w:r w:rsidR="00DA1F56">
        <w:t>4</w:t>
      </w:r>
    </w:p>
    <w:p w14:paraId="6CD41A62" w14:textId="0D532DFE" w:rsidR="004E40BE" w:rsidRPr="004E40BE" w:rsidRDefault="00FD2A40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Write a function to print following patterns:</w:t>
      </w:r>
    </w:p>
    <w:p w14:paraId="2005088E" w14:textId="797B8426" w:rsidR="004E40BE" w:rsidRPr="00FD2A40" w:rsidRDefault="004E40BE" w:rsidP="004E40BE">
      <w:pPr>
        <w:pStyle w:val="ListParagraph"/>
        <w:numPr>
          <w:ilvl w:val="0"/>
          <w:numId w:val="16"/>
        </w:num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 xml:space="preserve">(II) 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(III)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</w:t>
      </w:r>
    </w:p>
    <w:p w14:paraId="7C25F93D" w14:textId="16A1B3F0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0 1 0 1 0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2 3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</w:t>
      </w:r>
    </w:p>
    <w:p w14:paraId="57D78834" w14:textId="0F0F02A7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4 5 6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</w:t>
      </w:r>
    </w:p>
    <w:p w14:paraId="0291143A" w14:textId="6F7025E1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0 1 0 1 0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7 8 9 10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 *</w:t>
      </w:r>
    </w:p>
    <w:p w14:paraId="12C1A6AD" w14:textId="76DB9CBF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 * *</w:t>
      </w:r>
    </w:p>
    <w:p w14:paraId="6EDE833D" w14:textId="7C39D6D8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>* * * * *</w:t>
      </w:r>
    </w:p>
    <w:p w14:paraId="695DAFF9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 * *</w:t>
      </w:r>
    </w:p>
    <w:p w14:paraId="4A34C430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 *</w:t>
      </w:r>
    </w:p>
    <w:p w14:paraId="65575262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</w:t>
      </w:r>
    </w:p>
    <w:p w14:paraId="231DBFE9" w14:textId="1C3E6AB9" w:rsidR="00A25D10" w:rsidRPr="00FD2A40" w:rsidRDefault="004E40BE" w:rsidP="00FD2A40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</w:t>
      </w:r>
    </w:p>
    <w:p w14:paraId="56D03F2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0E133F98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37B52D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D257A1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C45B2AD" w14:textId="21FAFC63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70855C" w14:textId="6EA60E10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B8F83C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C17D928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FA3F3A9" w14:textId="1D44D050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proofErr w:type="gramStart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AD2513" w14:textId="287D8B18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741AF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3BB0D4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FB7DD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17B697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7C480A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887FFD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46F13B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454B5FD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197074" w14:textId="6B27F30B" w:rsidR="00F87A47" w:rsidRDefault="00FD2A40" w:rsidP="0001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8"/>
          <w:szCs w:val="8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A7FF21" w14:textId="77777777" w:rsidR="00770B84" w:rsidRPr="00FD2A40" w:rsidRDefault="00770B84" w:rsidP="0001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8"/>
          <w:szCs w:val="8"/>
          <w:lang w:val="en-IN" w:eastAsia="en-IN"/>
        </w:rPr>
      </w:pPr>
    </w:p>
    <w:p w14:paraId="218BA00D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printPattern_3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87D92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A2A37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C667840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2035E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C07BC4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gramStart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proofErr w:type="gramEnd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B58E56B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C663B33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F9DAC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4B20E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39BCCC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Limit: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F0C9C2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</w:t>
      </w:r>
      <w:proofErr w:type="spellStart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Patteren</w:t>
      </w:r>
      <w:proofErr w:type="spell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CF46EE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0EC4F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D64FFE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</w:t>
      </w:r>
      <w:proofErr w:type="spellStart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Patteren</w:t>
      </w:r>
      <w:proofErr w:type="spell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ii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C78D13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7C0EE2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53CD0B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</w:t>
      </w:r>
      <w:proofErr w:type="spellStart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Patteren</w:t>
      </w:r>
      <w:proofErr w:type="spell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iii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EDE9C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printPattern_3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lastRenderedPageBreak/>
        <w:t>Output:</w:t>
      </w:r>
    </w:p>
    <w:p w14:paraId="79A8DC9A" w14:textId="5D147990" w:rsidR="002370AF" w:rsidRDefault="00511500" w:rsidP="00323CB8">
      <w:pPr>
        <w:spacing w:before="0"/>
      </w:pPr>
      <w:r w:rsidRPr="00511500">
        <w:drawing>
          <wp:inline distT="0" distB="0" distL="0" distR="0" wp14:anchorId="758867F2" wp14:editId="23086F41">
            <wp:extent cx="4770533" cy="4084674"/>
            <wp:effectExtent l="0" t="0" r="0" b="0"/>
            <wp:docPr id="132730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1583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D33C" w14:textId="77777777" w:rsidR="002F44DB" w:rsidRDefault="002F44DB" w:rsidP="00323CB8">
      <w:pPr>
        <w:spacing w:before="0"/>
      </w:pPr>
    </w:p>
    <w:p w14:paraId="0EEB19F6" w14:textId="1CA8EDC0" w:rsidR="0065633B" w:rsidRDefault="0065633B" w:rsidP="005F6AC2">
      <w:pPr>
        <w:pStyle w:val="Heading1"/>
        <w:spacing w:before="0" w:after="0"/>
      </w:pPr>
      <w:r>
        <w:t>Practical 5</w:t>
      </w:r>
    </w:p>
    <w:p w14:paraId="1076F9E5" w14:textId="411BBE87" w:rsidR="004E40BE" w:rsidRPr="005F1559" w:rsidRDefault="00511500" w:rsidP="005F1559">
      <w:pPr>
        <w:spacing w:before="0" w:after="0"/>
        <w:rPr>
          <w:sz w:val="28"/>
          <w:szCs w:val="2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Write a python function to find the factorial of the number.</w:t>
      </w:r>
    </w:p>
    <w:p w14:paraId="4088C27F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5E719D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start</w:t>
      </w:r>
    </w:p>
    <w:p w14:paraId="0A3975D2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969AE56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6520A29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recursive approach</w:t>
      </w:r>
    </w:p>
    <w:p w14:paraId="545C9678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054FAF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9CEE177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0AC537E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end</w:t>
      </w:r>
    </w:p>
    <w:p w14:paraId="4E0BEAA1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3504DF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1150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Number: "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F08A572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</w:t>
      </w:r>
      <w:proofErr w:type="spellEnd"/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Factorial of 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is: 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649C7EF2" w14:textId="1E4A2E46" w:rsidR="00230BFC" w:rsidRDefault="00511500" w:rsidP="00583490">
      <w:r w:rsidRPr="00511500">
        <w:drawing>
          <wp:inline distT="0" distB="0" distL="0" distR="0" wp14:anchorId="1EDDE915" wp14:editId="15A0C4B1">
            <wp:extent cx="4656223" cy="533446"/>
            <wp:effectExtent l="0" t="0" r="0" b="0"/>
            <wp:docPr id="11582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5175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1403" w14:textId="77777777" w:rsidR="00511500" w:rsidRDefault="00511500" w:rsidP="00583490"/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lastRenderedPageBreak/>
        <w:t>Practical 6</w:t>
      </w:r>
    </w:p>
    <w:p w14:paraId="312B65F4" w14:textId="73FA3D79" w:rsidR="004E40BE" w:rsidRPr="00D24D9D" w:rsidRDefault="00963AE9" w:rsidP="00D61446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Write a python function to find the </w:t>
      </w:r>
      <w:proofErr w:type="spellStart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gcd</w:t>
      </w:r>
      <w:proofErr w:type="spellEnd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of two numbers</w:t>
      </w:r>
    </w:p>
    <w:p w14:paraId="066FF5A6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findGCD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02F9C47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D8B0166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8C162F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DFEB7C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DD5EE1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7A8DB4CD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95E1F3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  <w:proofErr w:type="spellEnd"/>
    </w:p>
    <w:p w14:paraId="1AE0A633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54B9DC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63AE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1: "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C7C3DAF" w14:textId="163FBB7C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63AE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2: "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557475A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gramStart"/>
      <w:r w:rsidRPr="00963A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proofErr w:type="spellStart"/>
      <w:proofErr w:type="gramEnd"/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f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</w:t>
      </w:r>
      <w:proofErr w:type="spellEnd"/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Greatest </w:t>
      </w:r>
      <w:proofErr w:type="spellStart"/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comman</w:t>
      </w:r>
      <w:proofErr w:type="spellEnd"/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Deviser of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and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is :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proofErr w:type="spellStart"/>
      <w:r w:rsidRPr="00963A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findGCD</w:t>
      </w:r>
      <w:proofErr w:type="spellEnd"/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2EB0A72A" w14:textId="50F0F232" w:rsidR="00037366" w:rsidRDefault="00EF3341" w:rsidP="00583490">
      <w:r w:rsidRPr="00EF3341">
        <w:drawing>
          <wp:inline distT="0" distB="0" distL="0" distR="0" wp14:anchorId="46885808" wp14:editId="53A676FE">
            <wp:extent cx="4648603" cy="640135"/>
            <wp:effectExtent l="0" t="0" r="0" b="7620"/>
            <wp:docPr id="20230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873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4C3" w14:textId="59675DBA" w:rsidR="005E0490" w:rsidRDefault="005E0490" w:rsidP="00D5115E">
      <w:pPr>
        <w:pStyle w:val="Heading1"/>
        <w:spacing w:before="0" w:after="0"/>
      </w:pPr>
      <w:r>
        <w:t>Practical 7</w:t>
      </w:r>
    </w:p>
    <w:p w14:paraId="609C32F4" w14:textId="7097C937" w:rsidR="004E40BE" w:rsidRPr="006A6857" w:rsidRDefault="003C5063" w:rsidP="004E40BE">
      <w:pPr>
        <w:spacing w:before="0" w:after="0"/>
        <w:rPr>
          <w:sz w:val="20"/>
          <w:szCs w:val="20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to find the sum and average of all the elements in the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List. Return these values and print them outside the function.</w:t>
      </w:r>
    </w:p>
    <w:p w14:paraId="3BB8A6CD" w14:textId="77777777" w:rsid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74536F58" w14:textId="13F867F4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sum_average</w:t>
      </w:r>
      <w:proofErr w:type="spell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FE385CB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6909C48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C84056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5158F656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EF2BF0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proofErr w:type="spellEnd"/>
      <w:proofErr w:type="gramEnd"/>
    </w:p>
    <w:p w14:paraId="5E758933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1D62C3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Start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67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780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,]</w:t>
      </w:r>
    </w:p>
    <w:p w14:paraId="2862A8A2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proofErr w:type="spellEnd"/>
      <w:proofErr w:type="gram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sum_average</w:t>
      </w:r>
      <w:proofErr w:type="spell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EC27DD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</w:t>
      </w:r>
      <w:proofErr w:type="spellEnd"/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average is 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FF94790" w:rsidR="002745EA" w:rsidRPr="002745EA" w:rsidRDefault="002745EA" w:rsidP="003C506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5396EDAE" w14:textId="5D78AA86" w:rsidR="00583490" w:rsidRDefault="0054799B" w:rsidP="006567C8">
      <w:pPr>
        <w:spacing w:before="0" w:after="0"/>
      </w:pPr>
      <w:r w:rsidRPr="0054799B">
        <w:drawing>
          <wp:inline distT="0" distB="0" distL="0" distR="0" wp14:anchorId="7932BC21" wp14:editId="342FCD0F">
            <wp:extent cx="4633362" cy="502964"/>
            <wp:effectExtent l="0" t="0" r="0" b="0"/>
            <wp:docPr id="190885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7417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54B" w14:textId="77777777" w:rsidR="00CA2105" w:rsidRDefault="00CA2105" w:rsidP="00583490"/>
    <w:sectPr w:rsidR="00CA2105" w:rsidSect="005F6AC2">
      <w:footerReference w:type="default" r:id="rId18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9FD2A" w14:textId="77777777" w:rsidR="001D0DD7" w:rsidRDefault="001D0DD7" w:rsidP="00C6554A">
      <w:pPr>
        <w:spacing w:before="0" w:after="0" w:line="240" w:lineRule="auto"/>
      </w:pPr>
      <w:r>
        <w:separator/>
      </w:r>
    </w:p>
  </w:endnote>
  <w:endnote w:type="continuationSeparator" w:id="0">
    <w:p w14:paraId="3BAEBA69" w14:textId="77777777" w:rsidR="001D0DD7" w:rsidRDefault="001D0DD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350D" w14:textId="77777777" w:rsidR="001D0DD7" w:rsidRDefault="001D0DD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3B4F35C" w14:textId="77777777" w:rsidR="001D0DD7" w:rsidRDefault="001D0DD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37366"/>
    <w:rsid w:val="00040C41"/>
    <w:rsid w:val="000456C1"/>
    <w:rsid w:val="00056A81"/>
    <w:rsid w:val="00064E35"/>
    <w:rsid w:val="000B3AE3"/>
    <w:rsid w:val="000C4233"/>
    <w:rsid w:val="0011639F"/>
    <w:rsid w:val="00137876"/>
    <w:rsid w:val="001518F8"/>
    <w:rsid w:val="001676DC"/>
    <w:rsid w:val="0017126A"/>
    <w:rsid w:val="001A3385"/>
    <w:rsid w:val="001A409B"/>
    <w:rsid w:val="001B7C79"/>
    <w:rsid w:val="001D0DD7"/>
    <w:rsid w:val="0020256C"/>
    <w:rsid w:val="00221E78"/>
    <w:rsid w:val="0022691A"/>
    <w:rsid w:val="00230BFC"/>
    <w:rsid w:val="002370AF"/>
    <w:rsid w:val="002554CD"/>
    <w:rsid w:val="0026041B"/>
    <w:rsid w:val="002745EA"/>
    <w:rsid w:val="00275995"/>
    <w:rsid w:val="00285131"/>
    <w:rsid w:val="00293B83"/>
    <w:rsid w:val="002A066C"/>
    <w:rsid w:val="002A29C5"/>
    <w:rsid w:val="002B4294"/>
    <w:rsid w:val="002F2D9D"/>
    <w:rsid w:val="002F44DB"/>
    <w:rsid w:val="00311D35"/>
    <w:rsid w:val="00323CB8"/>
    <w:rsid w:val="00333D0D"/>
    <w:rsid w:val="00352089"/>
    <w:rsid w:val="0037025C"/>
    <w:rsid w:val="0038641E"/>
    <w:rsid w:val="003B1BCD"/>
    <w:rsid w:val="003C5063"/>
    <w:rsid w:val="003D1712"/>
    <w:rsid w:val="003E5144"/>
    <w:rsid w:val="004356F1"/>
    <w:rsid w:val="00472BF1"/>
    <w:rsid w:val="00474891"/>
    <w:rsid w:val="004B1691"/>
    <w:rsid w:val="004C049F"/>
    <w:rsid w:val="004C4D57"/>
    <w:rsid w:val="004E40BE"/>
    <w:rsid w:val="005000E2"/>
    <w:rsid w:val="00511500"/>
    <w:rsid w:val="005116B1"/>
    <w:rsid w:val="005150C0"/>
    <w:rsid w:val="005401CF"/>
    <w:rsid w:val="0054799B"/>
    <w:rsid w:val="00551C63"/>
    <w:rsid w:val="00583490"/>
    <w:rsid w:val="00584E3C"/>
    <w:rsid w:val="00587EFF"/>
    <w:rsid w:val="005A09FA"/>
    <w:rsid w:val="005B3B60"/>
    <w:rsid w:val="005C54BE"/>
    <w:rsid w:val="005E0231"/>
    <w:rsid w:val="005E0490"/>
    <w:rsid w:val="005F1559"/>
    <w:rsid w:val="005F6AC2"/>
    <w:rsid w:val="0065633B"/>
    <w:rsid w:val="006567C8"/>
    <w:rsid w:val="00677B3A"/>
    <w:rsid w:val="00683284"/>
    <w:rsid w:val="006A3CE7"/>
    <w:rsid w:val="006A6857"/>
    <w:rsid w:val="006D15ED"/>
    <w:rsid w:val="006D4520"/>
    <w:rsid w:val="006D4FDB"/>
    <w:rsid w:val="00711061"/>
    <w:rsid w:val="00713A2E"/>
    <w:rsid w:val="00721691"/>
    <w:rsid w:val="007632A3"/>
    <w:rsid w:val="00766F48"/>
    <w:rsid w:val="00770B84"/>
    <w:rsid w:val="00776711"/>
    <w:rsid w:val="0078198E"/>
    <w:rsid w:val="00797A45"/>
    <w:rsid w:val="007C09B5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97A8D"/>
    <w:rsid w:val="008B41C0"/>
    <w:rsid w:val="00907C12"/>
    <w:rsid w:val="0092168C"/>
    <w:rsid w:val="0092719D"/>
    <w:rsid w:val="00931EEE"/>
    <w:rsid w:val="00933539"/>
    <w:rsid w:val="0094514A"/>
    <w:rsid w:val="00963AE9"/>
    <w:rsid w:val="00974198"/>
    <w:rsid w:val="009B39C5"/>
    <w:rsid w:val="009C474F"/>
    <w:rsid w:val="009C781B"/>
    <w:rsid w:val="009D3A38"/>
    <w:rsid w:val="00A25D10"/>
    <w:rsid w:val="00A42A0D"/>
    <w:rsid w:val="00A8163C"/>
    <w:rsid w:val="00AA6DBE"/>
    <w:rsid w:val="00AD2314"/>
    <w:rsid w:val="00AD4BB3"/>
    <w:rsid w:val="00AF0C91"/>
    <w:rsid w:val="00B027B9"/>
    <w:rsid w:val="00B059CC"/>
    <w:rsid w:val="00B06CC5"/>
    <w:rsid w:val="00B24563"/>
    <w:rsid w:val="00B4654D"/>
    <w:rsid w:val="00B57733"/>
    <w:rsid w:val="00B74127"/>
    <w:rsid w:val="00B854CE"/>
    <w:rsid w:val="00BC033E"/>
    <w:rsid w:val="00BC1109"/>
    <w:rsid w:val="00BD3355"/>
    <w:rsid w:val="00BD7868"/>
    <w:rsid w:val="00C11804"/>
    <w:rsid w:val="00C4067B"/>
    <w:rsid w:val="00C43D58"/>
    <w:rsid w:val="00C47669"/>
    <w:rsid w:val="00C6554A"/>
    <w:rsid w:val="00C74C5E"/>
    <w:rsid w:val="00CA2105"/>
    <w:rsid w:val="00CB1239"/>
    <w:rsid w:val="00CB35AA"/>
    <w:rsid w:val="00CB6CB3"/>
    <w:rsid w:val="00CC4DD4"/>
    <w:rsid w:val="00CF7999"/>
    <w:rsid w:val="00D02930"/>
    <w:rsid w:val="00D23BC0"/>
    <w:rsid w:val="00D24D9D"/>
    <w:rsid w:val="00D41C96"/>
    <w:rsid w:val="00D455DE"/>
    <w:rsid w:val="00D5115E"/>
    <w:rsid w:val="00D61446"/>
    <w:rsid w:val="00D625B6"/>
    <w:rsid w:val="00D66FD7"/>
    <w:rsid w:val="00D90C7E"/>
    <w:rsid w:val="00DA1F56"/>
    <w:rsid w:val="00DD2C97"/>
    <w:rsid w:val="00E23E03"/>
    <w:rsid w:val="00E25776"/>
    <w:rsid w:val="00E85D54"/>
    <w:rsid w:val="00EB3D2D"/>
    <w:rsid w:val="00EB7DB6"/>
    <w:rsid w:val="00ED7C44"/>
    <w:rsid w:val="00EF3341"/>
    <w:rsid w:val="00F112EF"/>
    <w:rsid w:val="00F42873"/>
    <w:rsid w:val="00F47455"/>
    <w:rsid w:val="00F87A47"/>
    <w:rsid w:val="00FB100D"/>
    <w:rsid w:val="00FD2A40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C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mit-joshi814/Learning-python/tree/main/collage/Task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454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248</cp:revision>
  <cp:lastPrinted>2023-08-10T13:30:00Z</cp:lastPrinted>
  <dcterms:created xsi:type="dcterms:W3CDTF">2023-07-20T13:37:00Z</dcterms:created>
  <dcterms:modified xsi:type="dcterms:W3CDTF">2023-08-10T13:36:00Z</dcterms:modified>
</cp:coreProperties>
</file>