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A33" w14:textId="77777777" w:rsidR="00E34AC6" w:rsidRDefault="00E34AC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5F6EC5F" w14:textId="77777777" w:rsidR="00E34AC6" w:rsidRDefault="00E34AC6" w:rsidP="00C6554A">
      <w:pPr>
        <w:pStyle w:val="Photo"/>
      </w:pPr>
    </w:p>
    <w:p w14:paraId="0511DDBF" w14:textId="77777777" w:rsidR="00E34AC6" w:rsidRDefault="00E34AC6" w:rsidP="00C6554A">
      <w:pPr>
        <w:pStyle w:val="Photo"/>
      </w:pPr>
    </w:p>
    <w:p w14:paraId="29BFFCA1" w14:textId="77777777" w:rsidR="00E34AC6" w:rsidRDefault="00E34AC6" w:rsidP="00C6554A">
      <w:pPr>
        <w:pStyle w:val="Photo"/>
      </w:pPr>
    </w:p>
    <w:p w14:paraId="7DBD9290" w14:textId="77777777" w:rsidR="00E34AC6" w:rsidRDefault="00E34AC6" w:rsidP="00C6554A">
      <w:pPr>
        <w:pStyle w:val="Photo"/>
      </w:pPr>
    </w:p>
    <w:p w14:paraId="352D40FF" w14:textId="77777777" w:rsidR="00E34AC6" w:rsidRDefault="00E34AC6" w:rsidP="00C6554A">
      <w:pPr>
        <w:pStyle w:val="Photo"/>
      </w:pPr>
    </w:p>
    <w:p w14:paraId="757D9BE9" w14:textId="77777777" w:rsidR="00E34AC6" w:rsidRDefault="00E34AC6" w:rsidP="00C6554A">
      <w:pPr>
        <w:pStyle w:val="Photo"/>
      </w:pPr>
    </w:p>
    <w:p w14:paraId="353A2FCB" w14:textId="77777777" w:rsidR="00E34AC6" w:rsidRDefault="00E34AC6" w:rsidP="00C6554A">
      <w:pPr>
        <w:pStyle w:val="Photo"/>
      </w:pPr>
    </w:p>
    <w:p w14:paraId="322B75D4" w14:textId="77777777" w:rsidR="00E34AC6" w:rsidRDefault="00E34AC6" w:rsidP="00C6554A">
      <w:pPr>
        <w:pStyle w:val="Photo"/>
      </w:pPr>
    </w:p>
    <w:p w14:paraId="59F5D8AB" w14:textId="77777777" w:rsidR="00E34AC6" w:rsidRDefault="00E34AC6" w:rsidP="00C6554A">
      <w:pPr>
        <w:pStyle w:val="Photo"/>
      </w:pPr>
    </w:p>
    <w:p w14:paraId="77F3C3CC" w14:textId="77777777" w:rsidR="00E34AC6" w:rsidRDefault="00E34AC6" w:rsidP="00C6554A">
      <w:pPr>
        <w:pStyle w:val="Photo"/>
      </w:pPr>
    </w:p>
    <w:p w14:paraId="10B25951" w14:textId="77777777" w:rsidR="00E34AC6" w:rsidRDefault="00E34AC6" w:rsidP="00C6554A">
      <w:pPr>
        <w:pStyle w:val="Photo"/>
      </w:pPr>
    </w:p>
    <w:p w14:paraId="53905940" w14:textId="77777777" w:rsidR="00E34AC6" w:rsidRDefault="00E34AC6" w:rsidP="00C6554A">
      <w:pPr>
        <w:pStyle w:val="Photo"/>
      </w:pPr>
    </w:p>
    <w:p w14:paraId="5D8C4091" w14:textId="77777777" w:rsidR="00E34AC6" w:rsidRDefault="00E34AC6" w:rsidP="00C6554A">
      <w:pPr>
        <w:pStyle w:val="Photo"/>
      </w:pPr>
    </w:p>
    <w:p w14:paraId="70D1EAE7" w14:textId="63BCD034" w:rsidR="00C6554A" w:rsidRPr="008B5277" w:rsidRDefault="00E97953" w:rsidP="00C6554A">
      <w:pPr>
        <w:pStyle w:val="Photo"/>
      </w:pPr>
      <w:r>
        <w:rPr>
          <w:noProof/>
        </w:rPr>
        <w:drawing>
          <wp:inline distT="0" distB="0" distL="0" distR="0" wp14:anchorId="55688257" wp14:editId="56B851D1">
            <wp:extent cx="3657600" cy="2057400"/>
            <wp:effectExtent l="19050" t="19050" r="19050" b="1905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7BBD901E" w:rsidR="00C6554A" w:rsidRDefault="00D46325" w:rsidP="00C6554A">
      <w:pPr>
        <w:pStyle w:val="Title"/>
      </w:pPr>
      <w:r>
        <w:t xml:space="preserve">NoSQL </w:t>
      </w:r>
      <w:r w:rsidR="00E97953">
        <w:t>Assignment</w:t>
      </w:r>
    </w:p>
    <w:p w14:paraId="1002E0FB" w14:textId="77777777" w:rsidR="006B1C11" w:rsidRDefault="006B1C11" w:rsidP="00C6554A">
      <w:pPr>
        <w:pStyle w:val="Title"/>
      </w:pP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0D8DF86D" w14:textId="77777777" w:rsidR="002C4EC9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 w:rsidR="003A4D3E">
        <w:t>23</w:t>
      </w:r>
      <w:r>
        <w:t>/0</w:t>
      </w:r>
      <w:r w:rsidR="003A4D3E">
        <w:t>8</w:t>
      </w:r>
      <w:r>
        <w:t>/2023</w:t>
      </w:r>
    </w:p>
    <w:p w14:paraId="1B07A35F" w14:textId="3C2107FC" w:rsidR="00C6554A" w:rsidRDefault="002C4EC9" w:rsidP="00C6554A">
      <w:pPr>
        <w:pStyle w:val="ContactInfo"/>
      </w:pPr>
      <w:r>
        <w:rPr>
          <w:noProof/>
        </w:rPr>
        <w:drawing>
          <wp:inline distT="0" distB="0" distL="0" distR="0" wp14:anchorId="5A3C1A73" wp14:editId="5B2FE52C">
            <wp:extent cx="1451398" cy="816411"/>
            <wp:effectExtent l="0" t="0" r="0" b="0"/>
            <wp:docPr id="1499911218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1218" name="Picture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48" cy="8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54A">
        <w:br w:type="page"/>
      </w:r>
    </w:p>
    <w:p w14:paraId="0F132172" w14:textId="2A87BB51" w:rsidR="00C6554A" w:rsidRDefault="00851F29" w:rsidP="00B2576E">
      <w:pPr>
        <w:pStyle w:val="Heading1"/>
        <w:spacing w:before="0" w:after="0"/>
        <w:jc w:val="center"/>
      </w:pPr>
      <w:r>
        <w:lastRenderedPageBreak/>
        <w:t>SET 1</w:t>
      </w:r>
    </w:p>
    <w:p w14:paraId="797668FF" w14:textId="1C62F8D6" w:rsidR="00087806" w:rsidRDefault="000E28F4" w:rsidP="00B2576E">
      <w:pPr>
        <w:pStyle w:val="Heading2"/>
        <w:spacing w:before="0"/>
      </w:pPr>
      <w:r>
        <w:rPr>
          <w:caps w:val="0"/>
        </w:rPr>
        <w:t>Create a collection named "book" and insert 5 records with following document schema</w:t>
      </w:r>
      <w:r w:rsidR="00E62533">
        <w:t>:</w:t>
      </w:r>
    </w:p>
    <w:p w14:paraId="3144D166" w14:textId="6C89B1C9" w:rsidR="00E62533" w:rsidRPr="00087806" w:rsidRDefault="00087806" w:rsidP="00B2576E">
      <w:pPr>
        <w:pStyle w:val="Heading5"/>
        <w:numPr>
          <w:ilvl w:val="0"/>
          <w:numId w:val="22"/>
        </w:numPr>
        <w:spacing w:before="0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(“Book”);</w:t>
      </w:r>
    </w:p>
    <w:p w14:paraId="4291B605" w14:textId="5D1DF2EC" w:rsidR="00087806" w:rsidRDefault="00087806" w:rsidP="00B2576E">
      <w:pPr>
        <w:pStyle w:val="Heading2"/>
        <w:numPr>
          <w:ilvl w:val="0"/>
          <w:numId w:val="26"/>
        </w:numPr>
        <w:spacing w:before="0"/>
        <w:rPr>
          <w:caps w:val="0"/>
        </w:rPr>
      </w:pPr>
      <w:proofErr w:type="spellStart"/>
      <w:r w:rsidRPr="004B797B">
        <w:rPr>
          <w:caps w:val="0"/>
        </w:rPr>
        <w:t>Book_code</w:t>
      </w:r>
      <w:proofErr w:type="spellEnd"/>
      <w:r w:rsidRPr="004B797B">
        <w:rPr>
          <w:caps w:val="0"/>
        </w:rPr>
        <w:t xml:space="preserve">, </w:t>
      </w:r>
      <w:proofErr w:type="spellStart"/>
      <w:r w:rsidRPr="004B797B">
        <w:rPr>
          <w:caps w:val="0"/>
        </w:rPr>
        <w:t>Book_name</w:t>
      </w:r>
      <w:proofErr w:type="spellEnd"/>
      <w:r w:rsidRPr="004B797B">
        <w:rPr>
          <w:caps w:val="0"/>
        </w:rPr>
        <w:t xml:space="preserve">, Author: more than 1 author is possible, </w:t>
      </w:r>
      <w:proofErr w:type="spellStart"/>
      <w:r w:rsidRPr="004B797B">
        <w:rPr>
          <w:caps w:val="0"/>
        </w:rPr>
        <w:t>Publisher_name</w:t>
      </w:r>
      <w:proofErr w:type="spellEnd"/>
      <w:r w:rsidRPr="004B797B">
        <w:rPr>
          <w:caps w:val="0"/>
        </w:rPr>
        <w:t xml:space="preserve">, </w:t>
      </w:r>
      <w:proofErr w:type="spellStart"/>
      <w:r w:rsidRPr="004B797B">
        <w:rPr>
          <w:caps w:val="0"/>
        </w:rPr>
        <w:t>Year_of_publication</w:t>
      </w:r>
      <w:proofErr w:type="spellEnd"/>
      <w:r w:rsidRPr="004B797B">
        <w:rPr>
          <w:caps w:val="0"/>
        </w:rPr>
        <w:t xml:space="preserve">, </w:t>
      </w:r>
      <w:proofErr w:type="spellStart"/>
      <w:r w:rsidRPr="004B797B">
        <w:rPr>
          <w:caps w:val="0"/>
        </w:rPr>
        <w:t>type_of_book</w:t>
      </w:r>
      <w:proofErr w:type="spellEnd"/>
      <w:r w:rsidRPr="004B797B">
        <w:rPr>
          <w:caps w:val="0"/>
        </w:rPr>
        <w:t>: [textbook, reference, periodicals], Cost</w:t>
      </w:r>
    </w:p>
    <w:p w14:paraId="412DF61E" w14:textId="77777777" w:rsidR="009520E8" w:rsidRPr="00F70E55" w:rsidRDefault="009520E8" w:rsidP="009520E8">
      <w:pPr>
        <w:rPr>
          <w:sz w:val="18"/>
          <w:szCs w:val="18"/>
        </w:rPr>
      </w:pPr>
    </w:p>
    <w:p w14:paraId="3F0B1ED3" w14:textId="78E5DA94" w:rsidR="0030444F" w:rsidRDefault="00087806" w:rsidP="00B2576E">
      <w:pPr>
        <w:pStyle w:val="Heading3"/>
        <w:spacing w:before="0"/>
      </w:pPr>
      <w:r>
        <w:t>Inserting Records</w:t>
      </w:r>
    </w:p>
    <w:p w14:paraId="61173856" w14:textId="77777777" w:rsidR="00D6521B" w:rsidRPr="00F70E55" w:rsidRDefault="00D6521B" w:rsidP="00D6521B">
      <w:pPr>
        <w:rPr>
          <w:sz w:val="18"/>
          <w:szCs w:val="18"/>
        </w:rPr>
      </w:pPr>
    </w:p>
    <w:p w14:paraId="31FAFF1C" w14:textId="77777777" w:rsidR="00FC47DA" w:rsidRDefault="00FC47DA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08E46F0E" w14:textId="3CB6201E" w:rsidR="001113B3" w:rsidRPr="00A4214D" w:rsidRDefault="00A73332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A4214D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 xml:space="preserve"> </w:t>
      </w:r>
      <w:proofErr w:type="spellStart"/>
      <w:r w:rsidR="00883668"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3668"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3668" w:rsidRPr="00A4214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1113B3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E852302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49CE30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1BEABE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"Head First Design Patterns"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72B8E3" w14:textId="378EC61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"Eric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Freeman"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"Elisabeth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Robson"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"Bert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bates"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"Kathy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Sierra"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4F2BD33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"O'Reilly Media"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532E1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1BEFE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"Textbook"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CFA96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2878</w:t>
      </w:r>
    </w:p>
    <w:p w14:paraId="18A242D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3E9E52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F09D15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B15A0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"Data Structures And Algorithms in Python,3rd Edition"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047EC6" w14:textId="638E88F3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"Michael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T.Goodrich"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"Roberto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Tamassia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"Michael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H.Goldwasser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68801EF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Peasron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30A39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30020E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"Textbook"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FC4532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</w:t>
      </w:r>
    </w:p>
    <w:p w14:paraId="66F756D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39CC7C55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4CAA21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"3"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CBA3F8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Elements of Style"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EA4280" w14:textId="6A34986C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"William Strunk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Jr."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"E.B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. White"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160619B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"Allyn &amp; Bacon"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3156CE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"2018"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00AC1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"Reference"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D5FE9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1072</w:t>
      </w:r>
    </w:p>
    <w:p w14:paraId="3893CADB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18DA06C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F43DF1B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"4"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D2F99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"Cracking the Coding Interview: 189 Programming Questions and Solutions"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D84AE90" w14:textId="7E65A821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"Gayle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Laakmann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McDowell"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362979D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CareerCup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3326E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568864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"Reference"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F3E5CC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2313</w:t>
      </w:r>
    </w:p>
    <w:p w14:paraId="38C3B021" w14:textId="55CD0690" w:rsidR="001113B3" w:rsidRPr="00A4214D" w:rsidRDefault="001113B3" w:rsidP="00FD4809">
      <w:pPr>
        <w:shd w:val="clear" w:color="auto" w:fill="1E1E1E"/>
        <w:tabs>
          <w:tab w:val="right" w:pos="10800"/>
        </w:tabs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},</w:t>
      </w:r>
      <w:r w:rsidR="00FD480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ab/>
      </w:r>
    </w:p>
    <w:p w14:paraId="4648C6D7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10112A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"5"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36584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Economist: The World in 2023"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71F384" w14:textId="20758C7E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5397F6A7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DE4D7F" w14:textId="61B53EC9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</w:t>
      </w:r>
      <w:r w:rsidR="0097736B"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1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4FB90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7A5513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4F1EACC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6D6C693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88CDA6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A39BE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American: 50th Anniversary Edition"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08CC4C" w14:textId="72E227AD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7D924A7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3F7C5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"2022"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90F52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1AEA1C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65940C6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70645700" w14:textId="68BDE170" w:rsidR="003A4BFB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CD3D7D0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260B22BA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acknowledged: true,</w:t>
      </w:r>
    </w:p>
    <w:p w14:paraId="143FFD15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insertedIds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</w:p>
    <w:p w14:paraId="75DCDB5A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'0':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("64e459bce552bdf2a9761023"),</w:t>
      </w:r>
    </w:p>
    <w:p w14:paraId="34D80BE6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'1':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("64e459bce552bdf2a9761024"),</w:t>
      </w:r>
    </w:p>
    <w:p w14:paraId="5F4D484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'2':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("64e459bce552bdf2a9761025"),</w:t>
      </w:r>
    </w:p>
    <w:p w14:paraId="32DB9255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'3':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("64e459bce552bdf2a9761026"),</w:t>
      </w:r>
    </w:p>
    <w:p w14:paraId="2C8990FC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'4':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("64e459bce552bdf2a9761027"),</w:t>
      </w:r>
    </w:p>
    <w:p w14:paraId="348BDFA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'5':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("64e459bce552bdf2a9761028")</w:t>
      </w:r>
    </w:p>
    <w:p w14:paraId="7510B84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}</w:t>
      </w:r>
    </w:p>
    <w:p w14:paraId="0313D0FD" w14:textId="07D68BE4" w:rsidR="00F1033C" w:rsidRDefault="0093042A" w:rsidP="001B6E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34166920" w14:textId="77777777" w:rsidR="001B6EE5" w:rsidRPr="001B6EE5" w:rsidRDefault="001B6EE5" w:rsidP="001B6E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BB931B8" w14:textId="77777777" w:rsidR="009C78DB" w:rsidRPr="00E33DB6" w:rsidRDefault="009C78DB" w:rsidP="009C78DB">
      <w:pPr>
        <w:rPr>
          <w:sz w:val="18"/>
          <w:szCs w:val="18"/>
        </w:rPr>
      </w:pPr>
    </w:p>
    <w:p w14:paraId="582473F4" w14:textId="0E5AE8F4" w:rsidR="00B32D19" w:rsidRDefault="00B4051D" w:rsidP="00B255E9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5B1ADA6F" w14:textId="77777777" w:rsidR="00176022" w:rsidRPr="00176022" w:rsidRDefault="00176022" w:rsidP="00176022">
      <w:pPr>
        <w:rPr>
          <w:sz w:val="18"/>
          <w:szCs w:val="18"/>
        </w:rPr>
      </w:pPr>
    </w:p>
    <w:p w14:paraId="31BC8E5D" w14:textId="5B8C7094" w:rsidR="00452364" w:rsidRDefault="00B4051D" w:rsidP="00452364">
      <w:pPr>
        <w:pStyle w:val="Heading3"/>
        <w:numPr>
          <w:ilvl w:val="0"/>
          <w:numId w:val="25"/>
        </w:numPr>
        <w:spacing w:before="0"/>
      </w:pPr>
      <w:r>
        <w:t xml:space="preserve">Display all the documents of the collection Book with only </w:t>
      </w:r>
      <w:proofErr w:type="spellStart"/>
      <w:r>
        <w:t>Book_code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and author and cost fields.</w:t>
      </w:r>
    </w:p>
    <w:p w14:paraId="3B8516AB" w14:textId="77777777" w:rsidR="00B32D19" w:rsidRPr="00D9409D" w:rsidRDefault="00B32D19" w:rsidP="00B32D19">
      <w:pPr>
        <w:rPr>
          <w:sz w:val="18"/>
          <w:szCs w:val="18"/>
        </w:rPr>
      </w:pPr>
    </w:p>
    <w:p w14:paraId="344DE630" w14:textId="77777777" w:rsidR="003F227B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257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</w:t>
      </w:r>
    </w:p>
    <w:p w14:paraId="08B87548" w14:textId="06DF019F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"Author"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277804C7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425C13EB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174FF1A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6B7564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'Head First Design Patterns'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A09C2CE" w14:textId="21EE0060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'Eric Freeman'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'Elisabeth Robson'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'Bert bates'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'Kathy Sierra'</w:t>
      </w:r>
      <w:r w:rsidR="008A3498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038313CF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2878</w:t>
      </w:r>
    </w:p>
    <w:p w14:paraId="569B9DCD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B01A4C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91A4D70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119ACEA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'Data Structures And Algorithms in Python,3rd Edition'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86CD7EC" w14:textId="2AE65511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'Michael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T.Goodrich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'Roberto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Tamassia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'Michael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H.Goldwasser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2A43E3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240</w:t>
      </w:r>
    </w:p>
    <w:p w14:paraId="31F2C64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9AC6708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5F9795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'3'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B00957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Elements of Style'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63449E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'William Strunk Jr.'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'E.B. White'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754C3E88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1072</w:t>
      </w:r>
    </w:p>
    <w:p w14:paraId="0907DF25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E084C1C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F5C9474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'4'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DB80E84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'Cracking the Coding Interview: 189 Programming Questions and Solutions'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11B8D8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'Gayle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Laakmann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McDowell'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27ECF69C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2313</w:t>
      </w:r>
    </w:p>
    <w:p w14:paraId="48BD84BB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999CD68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0C69CF99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24DD8A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Economist: The World in 2023'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F7C6D3C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33775AFC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04EA3444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7E3C974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8B43C2F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75B72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FFF67F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34438B87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1E4C8101" w14:textId="77777777" w:rsidR="00EE7E12" w:rsidRPr="00B2576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1043269C" w14:textId="5D02AD4E" w:rsidR="00627F4E" w:rsidRDefault="00EE7E12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1627A5A5" w14:textId="77777777" w:rsidR="005D7F91" w:rsidRPr="00B2576E" w:rsidRDefault="005D7F91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F2568B1" w14:textId="77777777" w:rsidR="005D7F91" w:rsidRPr="004B589B" w:rsidRDefault="005D7F91" w:rsidP="005D7F91">
      <w:pPr>
        <w:pStyle w:val="Heading3"/>
        <w:ind w:left="360"/>
        <w:rPr>
          <w:sz w:val="18"/>
          <w:szCs w:val="18"/>
        </w:rPr>
      </w:pPr>
    </w:p>
    <w:p w14:paraId="4CA2F792" w14:textId="4053B8E6" w:rsidR="00DD0FC6" w:rsidRPr="00CE4C95" w:rsidRDefault="00627F4E" w:rsidP="00DD0FC6">
      <w:pPr>
        <w:pStyle w:val="Heading3"/>
        <w:numPr>
          <w:ilvl w:val="0"/>
          <w:numId w:val="25"/>
        </w:numPr>
      </w:pPr>
      <w:r>
        <w:t>Update Book collection whose cost is greater than 300, update to 240 Indian rupees of Pearson publication.</w:t>
      </w:r>
    </w:p>
    <w:p w14:paraId="10B996BC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B505F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 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505F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3AD867D0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[{ 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Peasron</w:t>
      </w:r>
      <w:proofErr w:type="spellEnd"/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300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}]</w:t>
      </w:r>
    </w:p>
    <w:p w14:paraId="51CDBBA3" w14:textId="22972001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},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$set: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240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r w:rsidR="00B47CB8"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1C3E2D1C" w14:textId="77777777" w:rsidR="008B68F0" w:rsidRDefault="008B68F0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CA442CA" w14:textId="40F543FE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24A332C6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DFA548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D47C58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3B316DB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80B610" w14:textId="77777777" w:rsidR="00946B6A" w:rsidRPr="00B505FA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62CD4235" w14:textId="03BB6082" w:rsidR="00627F4E" w:rsidRDefault="00946B6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28758ED5" w14:textId="77777777" w:rsidR="008B68F0" w:rsidRPr="00B505FA" w:rsidRDefault="008B68F0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24D1FA5" w14:textId="63BEB68A" w:rsidR="0052293E" w:rsidRPr="00744740" w:rsidRDefault="00770F93" w:rsidP="0052293E">
      <w:pPr>
        <w:pStyle w:val="Heading3"/>
        <w:numPr>
          <w:ilvl w:val="0"/>
          <w:numId w:val="25"/>
        </w:numPr>
      </w:pPr>
      <w:r>
        <w:t xml:space="preserve"> Display the third costlier book from the collection.</w:t>
      </w:r>
    </w:p>
    <w:p w14:paraId="68133A7F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2E226B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-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skip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4B80968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34DAA81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3592FAE5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"64e459bce552bdf2a9761028"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2AFE979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19CAF56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FF2AB1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5215A7D5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D486EC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'2022'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B48DED5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9955B7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067A1A23" w14:textId="77777777" w:rsidR="00F84014" w:rsidRPr="002E226B" w:rsidRDefault="00F8401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77D74B81" w14:textId="7030F43A" w:rsidR="001A7D7F" w:rsidRDefault="00F84014" w:rsidP="00E128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6FC3FC55" w14:textId="77777777" w:rsidR="00E128A6" w:rsidRPr="00E128A6" w:rsidRDefault="00E128A6" w:rsidP="00E128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3AEB3B4" w14:textId="77777777" w:rsidR="00E128A6" w:rsidRPr="008730D1" w:rsidRDefault="00E128A6" w:rsidP="00E128A6">
      <w:pPr>
        <w:rPr>
          <w:sz w:val="18"/>
          <w:szCs w:val="18"/>
        </w:rPr>
      </w:pPr>
    </w:p>
    <w:p w14:paraId="228BD2A5" w14:textId="634C0E8E" w:rsidR="0051330F" w:rsidRDefault="0051330F" w:rsidP="0051330F">
      <w:pPr>
        <w:pStyle w:val="Heading3"/>
        <w:numPr>
          <w:ilvl w:val="0"/>
          <w:numId w:val="25"/>
        </w:numPr>
      </w:pPr>
      <w:r>
        <w:t>Display the unique list of periodicals in chronologic order.</w:t>
      </w:r>
    </w:p>
    <w:p w14:paraId="0F2C0DFE" w14:textId="77777777" w:rsidR="006C1E9B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B0F44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&gt;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</w:p>
    <w:p w14:paraId="18A1BA54" w14:textId="5564981A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0F75DB18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762F27F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9FDD69D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"64e459bce552bdf2a9761028"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A1F3521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4602A4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AE00446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5F10E232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C2802B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'2022'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BBA998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65FA00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5EDA00ED" w14:textId="79BCB9B9" w:rsidR="009E2469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9F9FF3E" w14:textId="77777777" w:rsidR="00E50F83" w:rsidRPr="007B0F44" w:rsidRDefault="00E50F8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D50C941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4F45A13F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"64e459bce552bdf2a9761027"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D47D79C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2760D4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Economist: The World in 2023'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BA60BB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2E1DDD39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BC8DC7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'2021'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E97DC5E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2EDCA27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5771295C" w14:textId="77777777" w:rsidR="004D2844" w:rsidRPr="007B0F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B4C9D8B" w14:textId="77777777" w:rsidR="004D2844" w:rsidRDefault="004D284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379CAA1C" w14:textId="77777777" w:rsidR="002F50CA" w:rsidRPr="007B0F44" w:rsidRDefault="002F50CA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06418AC" w14:textId="77777777" w:rsidR="008F6983" w:rsidRDefault="008F6983" w:rsidP="004D2844"/>
    <w:p w14:paraId="76500C27" w14:textId="77777777" w:rsidR="00191805" w:rsidRDefault="00191805" w:rsidP="004D2844"/>
    <w:p w14:paraId="5286B61D" w14:textId="1685DF1B" w:rsidR="0097736B" w:rsidRDefault="008F6983" w:rsidP="008F6983">
      <w:pPr>
        <w:pStyle w:val="Heading3"/>
        <w:numPr>
          <w:ilvl w:val="0"/>
          <w:numId w:val="25"/>
        </w:numPr>
      </w:pPr>
      <w:r>
        <w:lastRenderedPageBreak/>
        <w:t xml:space="preserve"> Rename Cost key to Price key for book published in year 2021.</w:t>
      </w:r>
    </w:p>
    <w:p w14:paraId="6471971E" w14:textId="77777777" w:rsidR="00140304" w:rsidRDefault="0014030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7647AD80" w14:textId="709A245A" w:rsidR="00124010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6A28C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6A28C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"2021"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 </w:t>
      </w:r>
    </w:p>
    <w:p w14:paraId="31DBAC5C" w14:textId="7537BC82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$rename: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"Price"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53701419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0DBFD249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F2EDC6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9881B3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B46F6A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2328FA" w14:textId="77777777" w:rsidR="00FC0703" w:rsidRPr="006A28CA" w:rsidRDefault="00FC0703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21FB8478" w14:textId="5F10610D" w:rsidR="005C768C" w:rsidRPr="00B811B4" w:rsidRDefault="00FC0703" w:rsidP="00B81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28F6AD0A" w14:textId="39C1986B" w:rsidR="00990636" w:rsidRPr="00990636" w:rsidRDefault="005C768C" w:rsidP="00043382">
      <w:pPr>
        <w:pStyle w:val="Heading1"/>
        <w:spacing w:before="0" w:after="0"/>
        <w:jc w:val="center"/>
      </w:pPr>
      <w:r>
        <w:t xml:space="preserve">SET </w:t>
      </w:r>
      <w:r w:rsidR="00501D6D">
        <w:t>2</w:t>
      </w:r>
    </w:p>
    <w:p w14:paraId="7A4144EA" w14:textId="5D530AD0" w:rsidR="006B0363" w:rsidRDefault="00D2033C" w:rsidP="00043382">
      <w:pPr>
        <w:spacing w:before="0" w:after="0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a collection named “Car” and insert 5 records with following document schema:</w:t>
      </w:r>
    </w:p>
    <w:p w14:paraId="3FFCD2DF" w14:textId="77777777" w:rsidR="00CB6FF0" w:rsidRPr="006B0363" w:rsidRDefault="00CB6FF0" w:rsidP="00043382">
      <w:pPr>
        <w:spacing w:before="0" w:after="0" w:line="240" w:lineRule="auto"/>
      </w:pPr>
    </w:p>
    <w:p w14:paraId="4B2EF474" w14:textId="65A22E03" w:rsidR="004D664C" w:rsidRPr="003623ED" w:rsidRDefault="005C768C" w:rsidP="00043382">
      <w:pPr>
        <w:pStyle w:val="Heading5"/>
        <w:numPr>
          <w:ilvl w:val="0"/>
          <w:numId w:val="22"/>
        </w:numPr>
        <w:spacing w:before="0" w:line="240" w:lineRule="auto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</w:t>
      </w:r>
      <w:r w:rsidR="00067E19">
        <w:rPr>
          <w:color w:val="auto"/>
        </w:rPr>
        <w:t>Car</w:t>
      </w:r>
      <w:r w:rsidRPr="00087806">
        <w:rPr>
          <w:color w:val="auto"/>
        </w:rPr>
        <w:t>”);</w:t>
      </w:r>
    </w:p>
    <w:p w14:paraId="577194D4" w14:textId="33EC78EC" w:rsidR="00D2229B" w:rsidRPr="00D2229B" w:rsidRDefault="0020112B" w:rsidP="00043382">
      <w:pPr>
        <w:pStyle w:val="Heading3"/>
        <w:spacing w:before="0" w:line="240" w:lineRule="auto"/>
        <w:ind w:left="360"/>
      </w:pPr>
      <w:proofErr w:type="spellStart"/>
      <w:r>
        <w:t>Model_id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Brand_name, </w:t>
      </w:r>
      <w:proofErr w:type="spellStart"/>
      <w:r>
        <w:t>Type_of_car</w:t>
      </w:r>
      <w:proofErr w:type="spellEnd"/>
      <w:r>
        <w:t xml:space="preserve">: SUV, Sedan, XUV and Motor, Dimensions: it contains color, height, width and weight, </w:t>
      </w:r>
      <w:proofErr w:type="spellStart"/>
      <w:r>
        <w:t>Price_on_road</w:t>
      </w:r>
      <w:proofErr w:type="spellEnd"/>
    </w:p>
    <w:p w14:paraId="5F446449" w14:textId="11E7C709" w:rsidR="001E32B6" w:rsidRPr="001E32B6" w:rsidRDefault="005C768C" w:rsidP="00043382">
      <w:pPr>
        <w:pStyle w:val="Heading3"/>
        <w:spacing w:before="0" w:line="240" w:lineRule="auto"/>
      </w:pPr>
      <w:r>
        <w:t>Inserting Records</w:t>
      </w:r>
    </w:p>
    <w:p w14:paraId="19ECD403" w14:textId="30C6C943" w:rsidR="000A6C46" w:rsidRPr="000A6C46" w:rsidRDefault="001B7A95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="00161443"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0A6C46" w:rsidRPr="000A6C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2D8E330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3489FB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24C35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"Rav4"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67BF5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"Toyota"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42476C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ED61A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Blue"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"68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EC8D1D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</w:p>
    <w:p w14:paraId="24C850C6" w14:textId="309B030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33CF773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91CAD0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"Civic"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C25D22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"Honda"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1FC3DB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4D898F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Silver"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"57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"70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1270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471A6A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1875000</w:t>
      </w:r>
    </w:p>
    <w:p w14:paraId="65FCF2B3" w14:textId="64CA1106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33F7A9E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"3"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F3DB37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"X5"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D1AF76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"BMW"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92317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"XUV"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97F7BA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"68 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"76 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1905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AB80AC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3375000</w:t>
      </w:r>
    </w:p>
    <w:p w14:paraId="7B5BA215" w14:textId="2F965B80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0565F6B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"4"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B5AFE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"Mustang"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C2A155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"Ford"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80D3E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4E8BC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"54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1451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2552DF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2625000</w:t>
      </w:r>
    </w:p>
    <w:p w14:paraId="58D1C41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25D3C6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  {</w:t>
      </w:r>
    </w:p>
    <w:p w14:paraId="4DE38AF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"5"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572B7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"Model 3"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42BE0E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"Tesla"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260DCB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"Motor"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00DCB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11FDF6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3750000</w:t>
      </w:r>
    </w:p>
    <w:p w14:paraId="2EC934A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1B576BE" w14:textId="458698D9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{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99143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"Creta"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AA515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00282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E11A2E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Grey"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"70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5A37B5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02D18984" w14:textId="2FFA4A03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3B9544E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"7"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8205E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"Verna"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2841A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66CB23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FDA11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"69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1315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7193F7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</w:p>
    <w:p w14:paraId="0B5F2C19" w14:textId="184CD66C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5D2B64E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"8"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4CA664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"Alto"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C3924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"Maruti Suzuki"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0CEB23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9893D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"58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725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C6C9C7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550000</w:t>
      </w:r>
    </w:p>
    <w:p w14:paraId="258B2884" w14:textId="2B1655AB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"9"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9E0F0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Kwid</w:t>
      </w:r>
      <w:proofErr w:type="spellEnd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8B3F09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"Renault"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A21914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CFCC2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"59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816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2D8C3B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620000</w:t>
      </w:r>
    </w:p>
    <w:p w14:paraId="09C11602" w14:textId="283DD483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4F75FA6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"10"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1354A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Santro</w:t>
      </w:r>
      <w:proofErr w:type="spellEnd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A3AB7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DF5C69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8CFE72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Blue"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862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AE3461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680000</w:t>
      </w:r>
    </w:p>
    <w:p w14:paraId="1CE37C47" w14:textId="53BBD9DE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5E23716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"11"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0C3674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"Tucson"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5E9C6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A24A4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0081DC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"67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1950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26AED3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</w:p>
    <w:p w14:paraId="0B1AA72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  },</w:t>
      </w:r>
    </w:p>
    <w:p w14:paraId="188C47A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8A6D25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"012"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E08F0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"Creta Plus"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BDAD7B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91F30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2516D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"72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8E9A13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1050000</w:t>
      </w:r>
    </w:p>
    <w:p w14:paraId="05DA07C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5334F17F" w14:textId="2D312399" w:rsidR="00EC1BDF" w:rsidRPr="00EC1BDF" w:rsidRDefault="000A6C46" w:rsidP="00483F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]</w:t>
      </w:r>
      <w:r w:rsidR="00483FD6" w:rsidRPr="003D010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16B62B3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A3CC24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7FA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87FA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DB7D0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87FA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1A57A034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"64e4d4e9d8f9ad3cd60d99fc"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EA9A2A3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"64e4d4e9d8f9ad3cd60d99fd"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D12673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"64e4d4e9d8f9ad3cd60d99fe"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EBCDE7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"64e4d4e9d8f9ad3cd60d99ff"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EAE9EFE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"64e4d4e9d8f9ad3cd60d9a00"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165F79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"64e4d4e9d8f9ad3cd60d9a01"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1597FB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"64e4d4e9d8f9ad3cd60d9a02"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184A83B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"64e4d4e9d8f9ad3cd60d9a03"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936ADBB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"64e4d4e9d8f9ad3cd60d9a04"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1B3D805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"64e4d4e9d8f9ad3cd60d9a05"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B72FFAD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"64e4d4e9d8f9ad3cd60d9a06"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5C74ABD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'11'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"64e4d4e9d8f9ad3cd60d9a07"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8B2C05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24A34A" w14:textId="77777777" w:rsid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906CE2" w14:textId="77777777" w:rsidR="007C67D7" w:rsidRPr="00787FA8" w:rsidRDefault="007C67D7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0992E7" w14:textId="77777777" w:rsidR="001B7A95" w:rsidRPr="001B7A95" w:rsidRDefault="001B7A95" w:rsidP="000A3B11">
      <w:pPr>
        <w:spacing w:before="0" w:after="0"/>
      </w:pPr>
    </w:p>
    <w:p w14:paraId="22DFFBCA" w14:textId="77777777" w:rsidR="005C768C" w:rsidRDefault="005C768C" w:rsidP="000A3B11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68026B45" w14:textId="77777777" w:rsidR="00CF1781" w:rsidRPr="00343063" w:rsidRDefault="00CF1781" w:rsidP="00CF1781">
      <w:pPr>
        <w:rPr>
          <w:sz w:val="18"/>
          <w:szCs w:val="18"/>
        </w:rPr>
      </w:pPr>
    </w:p>
    <w:p w14:paraId="05CB2DC8" w14:textId="6B4E71CA" w:rsidR="005C768C" w:rsidRDefault="00DA2575" w:rsidP="00DA2575">
      <w:pPr>
        <w:pStyle w:val="Heading3"/>
        <w:numPr>
          <w:ilvl w:val="0"/>
          <w:numId w:val="27"/>
        </w:numPr>
        <w:spacing w:before="0"/>
      </w:pPr>
      <w:r w:rsidRPr="00DA2575">
        <w:t>Display all the documents in the collection with brand name, type of car and price of road fields.</w:t>
      </w:r>
    </w:p>
    <w:p w14:paraId="04B3CCBC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139B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</w:t>
      </w:r>
    </w:p>
    <w:p w14:paraId="2BA59AF5" w14:textId="1CD2CC5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 </w:t>
      </w:r>
    </w:p>
    <w:p w14:paraId="0B367F7A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</w:p>
    <w:p w14:paraId="44C51B76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58BB5F89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'Toyota'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74CEEE0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'Honda'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1875000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D74D4A0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'BMW'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'XUV'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3375000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60DE262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'Ford'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2625000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DB27E6D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'Tesla'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'Motor'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3750000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3A8F79C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42FF79B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F3AF0A3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'Maruti Suzuki'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32E9CD1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'Renault'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620000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E42E4A6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680000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74AB5A2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826CF1C" w14:textId="77777777" w:rsidR="006E3B6F" w:rsidRPr="001139BA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096EC43E" w14:textId="7EFE72FB" w:rsidR="005C768C" w:rsidRPr="00541331" w:rsidRDefault="006E3B6F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796B2B2D" w14:textId="52B75F6D" w:rsidR="005C768C" w:rsidRDefault="004814B8" w:rsidP="004814B8">
      <w:pPr>
        <w:pStyle w:val="Heading3"/>
        <w:numPr>
          <w:ilvl w:val="0"/>
          <w:numId w:val="27"/>
        </w:numPr>
        <w:spacing w:before="0"/>
      </w:pPr>
      <w:r w:rsidRPr="004814B8">
        <w:t xml:space="preserve"> Display top three costliest Car of brand Hyundai</w:t>
      </w:r>
      <w:r w:rsidR="005C768C">
        <w:t>.</w:t>
      </w:r>
    </w:p>
    <w:p w14:paraId="7396234D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721E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4721ED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-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1D53602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A00103C" w14:textId="5C476C1D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"64e4d4e9d8f9ad3cd60d9a06"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1F7BCF0D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'11'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C2E5DC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'Tucson'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F91558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4B4A484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11823BC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'Black'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'67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'73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1950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61FBD96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</w:p>
    <w:p w14:paraId="1AB8F89D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5265FB3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C32267F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"64e4d4e9d8f9ad3cd60d9a01"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AFBD97C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AD353ED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'Creta'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475175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0CF5B6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3AF26C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'Grey'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'65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'70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77318FD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55927036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DE79A56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918C376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"64e4d4e9d8f9ad3cd60d9a02"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60F6732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7F6E77E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'Verna'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1BB034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439627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E43925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'White'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'56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'69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1315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4713E9F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</w:p>
    <w:p w14:paraId="477C2F1B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0227F461" w14:textId="77777777" w:rsidR="001C6F45" w:rsidRPr="001C6F45" w:rsidRDefault="001C6F45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227DD806" w14:textId="77777777" w:rsidR="00AE5ADF" w:rsidRDefault="00AE5ADF" w:rsidP="0028306A">
      <w:pPr>
        <w:spacing w:before="0" w:after="0"/>
        <w:rPr>
          <w:sz w:val="18"/>
          <w:szCs w:val="18"/>
        </w:rPr>
      </w:pPr>
    </w:p>
    <w:p w14:paraId="6A5EA3BC" w14:textId="77777777" w:rsidR="0062297B" w:rsidRPr="001C6F45" w:rsidRDefault="0062297B" w:rsidP="00207213">
      <w:pPr>
        <w:spacing w:before="0" w:after="0"/>
        <w:rPr>
          <w:sz w:val="18"/>
          <w:szCs w:val="18"/>
        </w:rPr>
      </w:pPr>
    </w:p>
    <w:p w14:paraId="142FFB06" w14:textId="68C8B19B" w:rsidR="00D50B74" w:rsidRPr="00D50B74" w:rsidRDefault="00D50B74" w:rsidP="001F57C4">
      <w:pPr>
        <w:pStyle w:val="ListParagraph"/>
        <w:numPr>
          <w:ilvl w:val="0"/>
          <w:numId w:val="27"/>
        </w:numPr>
        <w:spacing w:before="0" w:after="0"/>
      </w:pPr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Delete all the documents whose dimensional weight is greater than 200kgs and </w:t>
      </w:r>
      <w:proofErr w:type="spellStart"/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colour</w:t>
      </w:r>
      <w:proofErr w:type="spellEnd"/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black.</w:t>
      </w:r>
    </w:p>
    <w:p w14:paraId="4D1EC066" w14:textId="77777777" w:rsidR="00F6601E" w:rsidRPr="00B85C8F" w:rsidRDefault="0026310D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9011EE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85C8F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deleteMany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</w:p>
    <w:p w14:paraId="20DCCDF0" w14:textId="77777777" w:rsidR="00F6601E" w:rsidRPr="00B85C8F" w:rsidRDefault="0026310D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</w:p>
    <w:p w14:paraId="79BD374E" w14:textId="77777777" w:rsidR="00F6601E" w:rsidRPr="00B85C8F" w:rsidRDefault="0026310D" w:rsidP="0028306A">
      <w:pPr>
        <w:shd w:val="clear" w:color="auto" w:fill="1E1E1E"/>
        <w:spacing w:before="0"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Dimensions.color</w:t>
      </w:r>
      <w:proofErr w:type="spell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"Black"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24FB0C2B" w14:textId="77777777" w:rsidR="00F6601E" w:rsidRPr="00B85C8F" w:rsidRDefault="0026310D" w:rsidP="0028306A">
      <w:pPr>
        <w:shd w:val="clear" w:color="auto" w:fill="1E1E1E"/>
        <w:spacing w:before="0"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Dimensions.weight</w:t>
      </w:r>
      <w:proofErr w:type="spell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85C8F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7C8A4037" w14:textId="6BF4AF6E" w:rsidR="0026310D" w:rsidRPr="00B85C8F" w:rsidRDefault="0026310D" w:rsidP="0028306A">
      <w:pPr>
        <w:shd w:val="clear" w:color="auto" w:fill="1E1E1E"/>
        <w:spacing w:before="0"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 });</w:t>
      </w:r>
    </w:p>
    <w:p w14:paraId="5ECE7245" w14:textId="77777777" w:rsidR="0026310D" w:rsidRPr="00B85C8F" w:rsidRDefault="0026310D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85C8F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B85C8F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deletedCount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85C8F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118D34A6" w14:textId="77777777" w:rsidR="009961D4" w:rsidRPr="0026310D" w:rsidRDefault="009961D4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95226" w14:textId="77777777" w:rsidR="005C768C" w:rsidRPr="001F57C4" w:rsidRDefault="005C768C" w:rsidP="0026310D">
      <w:pPr>
        <w:spacing w:before="0" w:after="0"/>
        <w:rPr>
          <w:sz w:val="18"/>
          <w:szCs w:val="18"/>
        </w:rPr>
      </w:pPr>
    </w:p>
    <w:p w14:paraId="3BE27349" w14:textId="4B9DE7A6" w:rsidR="008226B6" w:rsidRPr="008226B6" w:rsidRDefault="008226B6" w:rsidP="001F57C4">
      <w:pPr>
        <w:pStyle w:val="ListParagraph"/>
        <w:numPr>
          <w:ilvl w:val="0"/>
          <w:numId w:val="27"/>
        </w:numPr>
        <w:spacing w:before="0" w:after="0"/>
      </w:pPr>
      <w:r w:rsidRPr="008226B6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Update car details for all Sedan cars.</w:t>
      </w:r>
    </w:p>
    <w:p w14:paraId="76667D94" w14:textId="2226A343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B745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B745F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A9118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514F8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 { </w:t>
      </w:r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inc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  <w:r w:rsidR="00D94D1C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10353EC7" w14:textId="0A6EBA19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B60A7E" w14:textId="77777777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BD7871" w14:textId="77777777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C23368" w14:textId="77777777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3B0B00" w14:textId="77777777" w:rsidR="007C1A5C" w:rsidRPr="00A91185" w:rsidRDefault="007C1A5C" w:rsidP="00D94D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7E1394EE" w14:textId="23607988" w:rsidR="00CE007C" w:rsidRPr="002E4B41" w:rsidRDefault="007C1A5C" w:rsidP="002E4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5207D6E5" w14:textId="7359F687" w:rsidR="005D7FA4" w:rsidRPr="005D7FA4" w:rsidRDefault="005D7FA4" w:rsidP="005D7FA4">
      <w:pPr>
        <w:pStyle w:val="ListParagraph"/>
        <w:numPr>
          <w:ilvl w:val="0"/>
          <w:numId w:val="27"/>
        </w:numPr>
      </w:pPr>
      <w:r w:rsidRPr="005D7FA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Display all SUV cars whose price of road is greater than 10 lacs.</w:t>
      </w:r>
      <w:r w:rsidR="0005272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ab/>
      </w:r>
    </w:p>
    <w:p w14:paraId="59F9A2CB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53F5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58E73AB5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</w:p>
    <w:p w14:paraId="39C42059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3419D412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1000000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5DE972EE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]</w:t>
      </w:r>
    </w:p>
    <w:p w14:paraId="5FEAFDBC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5514F701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054B5CF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CCF94DF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28F2492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"64e4d4e9d8f9ad3cd60d99fc"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87AF517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0195D88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'Rav4'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25ECB9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'Toyota'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F71F2B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7383AB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'Blue'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'68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'73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A8F292A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</w:p>
    <w:p w14:paraId="012AF56C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815D672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8D0C5AF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"64e4d4e9d8f9ad3cd60d9a01"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C3C8996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77367A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'Creta'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71D13F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751915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500123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'Grey'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'65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'70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54872A3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47627F4D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8BA8DA2" w14:textId="77777777" w:rsidR="0005272C" w:rsidRPr="00753F5A" w:rsidRDefault="0005272C" w:rsidP="002830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638A1CBF" w14:textId="77777777" w:rsidR="005C768C" w:rsidRDefault="005C768C" w:rsidP="0028306A">
      <w:pPr>
        <w:shd w:val="clear" w:color="auto" w:fill="1E1E1E"/>
        <w:spacing w:before="0" w:after="0" w:line="285" w:lineRule="atLeast"/>
        <w:rPr>
          <w:sz w:val="20"/>
          <w:szCs w:val="20"/>
        </w:rPr>
      </w:pPr>
    </w:p>
    <w:p w14:paraId="467C7953" w14:textId="77777777" w:rsidR="00AE5130" w:rsidRDefault="00AE5130" w:rsidP="001877A1">
      <w:pPr>
        <w:tabs>
          <w:tab w:val="left" w:pos="2300"/>
        </w:tabs>
        <w:rPr>
          <w:sz w:val="20"/>
          <w:szCs w:val="20"/>
        </w:rPr>
      </w:pPr>
    </w:p>
    <w:p w14:paraId="512D7B76" w14:textId="77777777" w:rsidR="00C025EF" w:rsidRDefault="00C025EF" w:rsidP="001877A1">
      <w:pPr>
        <w:tabs>
          <w:tab w:val="left" w:pos="2300"/>
        </w:tabs>
        <w:rPr>
          <w:sz w:val="20"/>
          <w:szCs w:val="20"/>
        </w:rPr>
      </w:pPr>
    </w:p>
    <w:p w14:paraId="1383A5F6" w14:textId="77777777" w:rsidR="00C025EF" w:rsidRDefault="00C025EF" w:rsidP="001877A1">
      <w:pPr>
        <w:tabs>
          <w:tab w:val="left" w:pos="2300"/>
        </w:tabs>
        <w:rPr>
          <w:sz w:val="20"/>
          <w:szCs w:val="20"/>
        </w:rPr>
      </w:pPr>
    </w:p>
    <w:p w14:paraId="5112C4DC" w14:textId="5AD99833" w:rsidR="00AE5130" w:rsidRDefault="00AE5130" w:rsidP="00A03DB2">
      <w:pPr>
        <w:pStyle w:val="Heading1"/>
        <w:spacing w:before="0" w:after="0"/>
        <w:jc w:val="center"/>
      </w:pPr>
      <w:r>
        <w:t xml:space="preserve">SET </w:t>
      </w:r>
      <w:r>
        <w:t>3</w:t>
      </w:r>
    </w:p>
    <w:p w14:paraId="58170071" w14:textId="75CE6455" w:rsidR="00AE5130" w:rsidRPr="006B0363" w:rsidRDefault="00AE5130" w:rsidP="00A03DB2">
      <w:pPr>
        <w:spacing w:before="0" w:after="0" w:line="240" w:lineRule="auto"/>
      </w:pP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a collection named “</w:t>
      </w:r>
      <w:r w:rsidR="007E2871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Product</w:t>
      </w: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” and insert 5 records with following document schema:</w:t>
      </w:r>
    </w:p>
    <w:p w14:paraId="0578C4B3" w14:textId="5D5B9D96" w:rsidR="00AE5130" w:rsidRPr="00087806" w:rsidRDefault="00AE5130" w:rsidP="00A03DB2">
      <w:pPr>
        <w:pStyle w:val="Heading5"/>
        <w:numPr>
          <w:ilvl w:val="0"/>
          <w:numId w:val="22"/>
        </w:numPr>
        <w:spacing w:before="0" w:line="240" w:lineRule="auto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</w:t>
      </w:r>
      <w:r w:rsidR="007E2871">
        <w:rPr>
          <w:color w:val="auto"/>
        </w:rPr>
        <w:t>Product</w:t>
      </w:r>
      <w:r w:rsidRPr="00087806">
        <w:rPr>
          <w:color w:val="auto"/>
        </w:rPr>
        <w:t>”);</w:t>
      </w:r>
    </w:p>
    <w:p w14:paraId="04AF7204" w14:textId="318EED53" w:rsidR="00AE5130" w:rsidRPr="00D2229B" w:rsidRDefault="007E2871" w:rsidP="00A03DB2">
      <w:pPr>
        <w:spacing w:before="0" w:after="0" w:line="240" w:lineRule="auto"/>
        <w:ind w:firstLine="360"/>
      </w:pPr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product_id, product_name, </w:t>
      </w:r>
      <w:proofErr w:type="spellStart"/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product_type</w:t>
      </w:r>
      <w:proofErr w:type="spellEnd"/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: more than 1 type is possible, </w:t>
      </w:r>
      <w:proofErr w:type="spellStart"/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cost_unit</w:t>
      </w:r>
      <w:proofErr w:type="spellEnd"/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7E287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qty_in_stock</w:t>
      </w:r>
      <w:proofErr w:type="spellEnd"/>
    </w:p>
    <w:p w14:paraId="5B8DABCB" w14:textId="5B187BFB" w:rsidR="007E2871" w:rsidRDefault="00AE5130" w:rsidP="00A03DB2">
      <w:pPr>
        <w:pStyle w:val="Heading3"/>
        <w:spacing w:before="0" w:line="240" w:lineRule="auto"/>
        <w:ind w:left="360"/>
      </w:pPr>
      <w:r>
        <w:t>Inserting Records</w:t>
      </w:r>
      <w:r w:rsidR="007E2871">
        <w:t>.</w:t>
      </w:r>
    </w:p>
    <w:p w14:paraId="233AA65E" w14:textId="77777777" w:rsidR="0031592C" w:rsidRPr="0031592C" w:rsidRDefault="0031592C" w:rsidP="00A03DB2">
      <w:pPr>
        <w:spacing w:before="0" w:after="0"/>
        <w:rPr>
          <w:sz w:val="18"/>
          <w:szCs w:val="18"/>
        </w:rPr>
      </w:pPr>
    </w:p>
    <w:p w14:paraId="35B61F91" w14:textId="63F07089" w:rsidR="00E74519" w:rsidRPr="00E74519" w:rsidRDefault="00AE5130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98122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A6C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26E5C40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79E564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5FABF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"Pencil"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541C76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"Stationary"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32D4A18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245768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</w:p>
    <w:p w14:paraId="5DE12BFA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2260F73B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7CF94B0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2BF448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"Notebook"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B4968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"Stationary"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70FFAEAE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DD40E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</w:p>
    <w:p w14:paraId="120E880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52842B6F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33832D72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734C6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"Laptop"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45D02C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"Electronics"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455004E5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60000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D8A806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</w:t>
      </w:r>
    </w:p>
    <w:p w14:paraId="77B2B80E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1E4BF50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63042F2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923061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"Tablet"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56D613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"Electronics"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"Computer"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775F72C3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40000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C29735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</w:p>
    <w:p w14:paraId="7B2F832C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68C834A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6398ECAB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BC3B94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"Chair"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C46865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"Home Decor"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189C8EE6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922D87C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</w:p>
    <w:p w14:paraId="58D7D91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6BB07BEE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6C8F5038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0570CD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"Book"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8C53712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"Stationary"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"Literature"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20DE9C23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718A217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</w:p>
    <w:p w14:paraId="270F08C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6CF70AA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F21E519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5EEAE4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"Mobile Phone"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65FB80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"Electronics"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296E5310" w14:textId="06DCF0BA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="00042628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0000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756681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</w:p>
    <w:p w14:paraId="23D79D37" w14:textId="47AA470F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},{</w:t>
      </w:r>
    </w:p>
    <w:p w14:paraId="21B71475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"product_id"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989F4E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"product_name"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"Sofa"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5241BCD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E7451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"Home Decor"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554B3E3F" w14:textId="5221137F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="00132D78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0000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9FC842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E7451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E7451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</w:p>
    <w:p w14:paraId="06D26FDC" w14:textId="77777777" w:rsidR="00E74519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06D60965" w14:textId="69B59BBC" w:rsidR="00AE5130" w:rsidRPr="00E74519" w:rsidRDefault="00E74519" w:rsidP="00E745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451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]</w:t>
      </w:r>
      <w:r w:rsidR="00AE5130" w:rsidRPr="003D010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C6B58D8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3BFC3C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1485240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C46C6E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46C6E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E8853E4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C46C6E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insertedIds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</w:p>
    <w:p w14:paraId="2F072839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'0'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"64e60c583c1de080a4aa72fe"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09ED6BE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"64e60c583c1de080a4aa72ff"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8A10E2B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"64e60c583c1de080a4aa7300"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5A9449D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'3'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"64e60c583c1de080a4aa7301"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09BA0F55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'4'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"64e60c583c1de080a4aa7302"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1EAF09E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"64e60c583c1de080a4aa7303"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D1DB4D6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"64e60c583c1de080a4aa7304"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7AF74F9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'7'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C46C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C46C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"64e60c583c1de080a4aa7305"</w:t>
      </w: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1127386C" w14:textId="77777777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28AC310C" w14:textId="0ED8D7F3" w:rsidR="00C46C6E" w:rsidRPr="00C46C6E" w:rsidRDefault="00C46C6E" w:rsidP="00C46C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46C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4DEA8430" w14:textId="77777777" w:rsidR="00AE5130" w:rsidRPr="001B7A95" w:rsidRDefault="00AE5130" w:rsidP="00B72888">
      <w:pPr>
        <w:spacing w:before="0" w:after="0" w:line="240" w:lineRule="auto"/>
      </w:pPr>
    </w:p>
    <w:p w14:paraId="0CC50A8E" w14:textId="37656F9F" w:rsidR="00A20F18" w:rsidRDefault="00AE5130" w:rsidP="00CD3767">
      <w:pPr>
        <w:pStyle w:val="Heading2"/>
        <w:spacing w:before="0" w:line="240" w:lineRule="auto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44A82D1C" w14:textId="77777777" w:rsidR="00016A63" w:rsidRPr="00016A63" w:rsidRDefault="00016A63" w:rsidP="00716E25">
      <w:pPr>
        <w:spacing w:before="0" w:after="0"/>
        <w:rPr>
          <w:sz w:val="18"/>
          <w:szCs w:val="18"/>
        </w:rPr>
      </w:pPr>
    </w:p>
    <w:p w14:paraId="1091C785" w14:textId="5A7A3776" w:rsidR="007E7494" w:rsidRPr="007E7494" w:rsidRDefault="007E7494" w:rsidP="00716E25">
      <w:pPr>
        <w:pStyle w:val="ListParagraph"/>
        <w:numPr>
          <w:ilvl w:val="0"/>
          <w:numId w:val="29"/>
        </w:numPr>
        <w:spacing w:before="0" w:after="0" w:line="240" w:lineRule="auto"/>
      </w:pPr>
      <w:r w:rsidRPr="004D6E23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Display those products which are electronics and having price lower than 15k, with only product_id, product_name, </w:t>
      </w:r>
      <w:proofErr w:type="spellStart"/>
      <w:r w:rsidRPr="004D6E23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cost_unit</w:t>
      </w:r>
      <w:proofErr w:type="spellEnd"/>
      <w:r w:rsidRPr="004D6E23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4D6E23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qty_in_stock</w:t>
      </w:r>
      <w:proofErr w:type="spellEnd"/>
    </w:p>
    <w:p w14:paraId="6AB506BC" w14:textId="77777777" w:rsidR="001D239D" w:rsidRPr="00991175" w:rsidRDefault="00AE5130" w:rsidP="001D23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1D239D" w:rsidRPr="0099117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1D239D" w:rsidRPr="0099117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1D239D" w:rsidRPr="0099117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="001D239D" w:rsidRPr="0099117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1D239D" w:rsidRPr="0099117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1D239D" w:rsidRPr="0099117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3DD04BF7" w14:textId="77777777" w:rsidR="001D239D" w:rsidRPr="001D239D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</w:p>
    <w:p w14:paraId="7AFF0B42" w14:textId="77777777" w:rsidR="001D239D" w:rsidRPr="001D239D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product_type</w:t>
      </w:r>
      <w:proofErr w:type="spellEnd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"Electronics"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255FDC96" w14:textId="77777777" w:rsidR="001D239D" w:rsidRPr="001D239D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cost_unit</w:t>
      </w:r>
      <w:proofErr w:type="spellEnd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15000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699E38D6" w14:textId="77777777" w:rsidR="001D239D" w:rsidRPr="001D239D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]</w:t>
      </w:r>
    </w:p>
    <w:p w14:paraId="05A96993" w14:textId="30D3E8E5" w:rsidR="00AE5130" w:rsidRPr="00FA2EC0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}, {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"product_id"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"product_name"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cost_unit</w:t>
      </w:r>
      <w:proofErr w:type="spellEnd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qty_in_stock</w:t>
      </w:r>
      <w:proofErr w:type="spellEnd"/>
      <w:r w:rsidRPr="001D239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D239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D239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1D239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5A872A2B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E69A6DD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06332DB4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746CF574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product_id: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D136A0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1163A5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product_name: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D136A0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'Mobile Phone'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287833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D136A0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4980C67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proofErr w:type="spellStart"/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D136A0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D136A0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</w:p>
    <w:p w14:paraId="48209705" w14:textId="7777777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254E7F39" w14:textId="1F8C87D7" w:rsidR="00D136A0" w:rsidRPr="00D136A0" w:rsidRDefault="00D136A0" w:rsidP="00D136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136A0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4491CA7D" w14:textId="77777777" w:rsidR="001D239D" w:rsidRPr="001139BA" w:rsidRDefault="001D239D" w:rsidP="001D23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71CFE85" w14:textId="77777777" w:rsidR="00B72888" w:rsidRDefault="00B72888" w:rsidP="00AE5130">
      <w:pPr>
        <w:spacing w:before="0" w:after="0"/>
        <w:rPr>
          <w:sz w:val="18"/>
          <w:szCs w:val="18"/>
          <w:lang w:val="en-IN" w:eastAsia="en-IN"/>
        </w:rPr>
      </w:pPr>
    </w:p>
    <w:p w14:paraId="6E22D2BE" w14:textId="77777777" w:rsidR="00A458D5" w:rsidRPr="001139BA" w:rsidRDefault="00A458D5" w:rsidP="00AE5130">
      <w:pPr>
        <w:spacing w:before="0" w:after="0"/>
        <w:rPr>
          <w:sz w:val="18"/>
          <w:szCs w:val="18"/>
          <w:lang w:val="en-IN" w:eastAsia="en-IN"/>
        </w:rPr>
      </w:pPr>
    </w:p>
    <w:p w14:paraId="3134C6C7" w14:textId="0C24A1C0" w:rsidR="005B5B20" w:rsidRPr="005B5B20" w:rsidRDefault="005B5B20" w:rsidP="00B72888">
      <w:pPr>
        <w:pStyle w:val="ListParagraph"/>
        <w:numPr>
          <w:ilvl w:val="0"/>
          <w:numId w:val="29"/>
        </w:numPr>
        <w:spacing w:before="0" w:after="0" w:line="240" w:lineRule="auto"/>
      </w:pPr>
      <w:r w:rsidRPr="005B5B20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Display only first 2 records whose product </w:t>
      </w:r>
      <w:r w:rsidR="00280E90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type</w:t>
      </w:r>
      <w:r w:rsidRPr="005B5B20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is Stationary.</w:t>
      </w:r>
    </w:p>
    <w:p w14:paraId="3902C019" w14:textId="77777777" w:rsidR="00884A27" w:rsidRPr="00884A27" w:rsidRDefault="00AE5130" w:rsidP="00884A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5510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D5510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884A27"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4A27"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4A27" w:rsidRPr="00884A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884A27"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="00884A27"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884A27"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"Stationary"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="00884A27" w:rsidRPr="00884A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884A27"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="00884A27"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3990466A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EEA2759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{</w:t>
      </w:r>
    </w:p>
    <w:p w14:paraId="27F46F2E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884A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"64e60c583c1de080a4aa72fe"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759F646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product_id: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149CEF9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product_name: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'Pencil'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95DD62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'Stationary'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1B5AB18D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15A2F01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</w:p>
    <w:p w14:paraId="7BC9DABE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9D99504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B366396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884A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"64e60c583c1de080a4aa72ff"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09766FA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product_id: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B567DD4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product_name: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'Notebook'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0261558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884A2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'Stationary'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100D9708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467BB03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qty_in_stock</w:t>
      </w:r>
      <w:proofErr w:type="spellEnd"/>
      <w:r w:rsidRPr="00884A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4A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</w:t>
      </w:r>
    </w:p>
    <w:p w14:paraId="4A7E4944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69CD942F" w14:textId="77777777" w:rsidR="00884A27" w:rsidRPr="00884A27" w:rsidRDefault="00884A27" w:rsidP="00884A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4A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15A9DDEA" w14:textId="77777777" w:rsidR="00AE5130" w:rsidRPr="001C6F45" w:rsidRDefault="00AE5130" w:rsidP="00AE5130">
      <w:pPr>
        <w:spacing w:before="0" w:after="0"/>
        <w:rPr>
          <w:sz w:val="18"/>
          <w:szCs w:val="18"/>
        </w:rPr>
      </w:pPr>
    </w:p>
    <w:p w14:paraId="1A7654E0" w14:textId="1F5D99EC" w:rsidR="00DF6BE5" w:rsidRPr="00D50B74" w:rsidRDefault="00DF6BE5" w:rsidP="00DF6BE5">
      <w:pPr>
        <w:pStyle w:val="ListParagraph"/>
        <w:numPr>
          <w:ilvl w:val="0"/>
          <w:numId w:val="29"/>
        </w:numPr>
      </w:pPr>
      <w:r w:rsidRPr="00DF6BE5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Update the </w:t>
      </w:r>
      <w:proofErr w:type="spellStart"/>
      <w:r w:rsidRPr="00DF6BE5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cost_unit</w:t>
      </w:r>
      <w:proofErr w:type="spellEnd"/>
      <w:r w:rsidRPr="00DF6BE5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of products of Home decor category.</w:t>
      </w:r>
    </w:p>
    <w:p w14:paraId="31B3036E" w14:textId="77777777" w:rsidR="00167C23" w:rsidRDefault="00AE5130" w:rsidP="00FA3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C71B0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FA32A2"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FA32A2"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FA32A2"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="00FA32A2"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FA32A2" w:rsidRPr="00FA32A2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="00FA32A2"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FA32A2"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="00FA32A2"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FA32A2"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FA32A2" w:rsidRPr="00FA32A2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"Home Decor"</w:t>
      </w:r>
      <w:r w:rsidR="00FA32A2"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 </w:t>
      </w:r>
    </w:p>
    <w:p w14:paraId="528A538F" w14:textId="2031CDDB" w:rsidR="00FA32A2" w:rsidRPr="00FA32A2" w:rsidRDefault="00FA32A2" w:rsidP="00FA3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inc</w:t>
      </w:r>
      <w:proofErr w:type="spellEnd"/>
      <w:r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Pr="00FA32A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A32A2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1FB481BF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6AE24C55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FA32A2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FA32A2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69751D1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FA32A2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FA32A2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2A78FE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FA32A2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FA32A2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709FB5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FA32A2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FA32A2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9ABD146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FA32A2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FA32A2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0F884133" w14:textId="77777777" w:rsidR="00FA32A2" w:rsidRPr="00FA32A2" w:rsidRDefault="00FA32A2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A32A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672F91FC" w14:textId="793A020A" w:rsidR="00AE5130" w:rsidRPr="0026310D" w:rsidRDefault="00AE5130" w:rsidP="00FA32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00533B" w14:textId="77777777" w:rsidR="00AE5130" w:rsidRDefault="00AE5130" w:rsidP="00AE5130">
      <w:pPr>
        <w:spacing w:before="0" w:after="0"/>
      </w:pPr>
    </w:p>
    <w:p w14:paraId="303486C4" w14:textId="4DD96F9F" w:rsidR="00BB4E18" w:rsidRPr="008226B6" w:rsidRDefault="00BB4E18" w:rsidP="004B59C8">
      <w:pPr>
        <w:pStyle w:val="ListParagraph"/>
        <w:numPr>
          <w:ilvl w:val="0"/>
          <w:numId w:val="29"/>
        </w:numPr>
        <w:spacing w:before="0" w:after="0"/>
      </w:pPr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Delete product of Electronics category</w:t>
      </w:r>
    </w:p>
    <w:p w14:paraId="20A84947" w14:textId="77777777" w:rsidR="00CA1156" w:rsidRPr="00CA1156" w:rsidRDefault="00AE5130" w:rsidP="00CA11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E2A33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8E2A3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CA1156" w:rsidRPr="00CA115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CA1156"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A1156" w:rsidRPr="00CA115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="00CA1156"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A1156" w:rsidRPr="00CA1156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deleteMany</w:t>
      </w:r>
      <w:proofErr w:type="spellEnd"/>
      <w:r w:rsidR="00CA1156"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CA1156" w:rsidRPr="00CA115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product_type</w:t>
      </w:r>
      <w:proofErr w:type="spellEnd"/>
      <w:r w:rsidR="00CA1156" w:rsidRPr="00CA115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A1156"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CA1156" w:rsidRPr="00CA115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"Electronics"</w:t>
      </w:r>
      <w:r w:rsidR="00CA1156"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730FDC44" w14:textId="77777777" w:rsidR="00CA1156" w:rsidRPr="00CA1156" w:rsidRDefault="00CA1156" w:rsidP="00CA11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CA1156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A1156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CA1156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deletedCount</w:t>
      </w:r>
      <w:proofErr w:type="spellEnd"/>
      <w:r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A115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CA115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704C4483" w14:textId="428214BD" w:rsidR="00AE5130" w:rsidRPr="00CA1156" w:rsidRDefault="00AE5130" w:rsidP="00CA11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14:paraId="1704F058" w14:textId="77777777" w:rsidR="00AE5130" w:rsidRDefault="00AE5130" w:rsidP="00AE5130">
      <w:pPr>
        <w:spacing w:before="0" w:after="0"/>
      </w:pPr>
    </w:p>
    <w:p w14:paraId="63034C44" w14:textId="51F3923D" w:rsidR="00BB4E18" w:rsidRPr="005D7FA4" w:rsidRDefault="00BB4E18" w:rsidP="004B59C8">
      <w:pPr>
        <w:pStyle w:val="ListParagraph"/>
        <w:numPr>
          <w:ilvl w:val="0"/>
          <w:numId w:val="29"/>
        </w:numPr>
        <w:spacing w:before="0" w:after="0"/>
      </w:pPr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A</w:t>
      </w:r>
      <w:r w:rsidR="004F54C2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dd</w:t>
      </w:r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new key named </w:t>
      </w:r>
      <w:proofErr w:type="spellStart"/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reorder_qty</w:t>
      </w:r>
      <w:proofErr w:type="spellEnd"/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whose </w:t>
      </w:r>
      <w:proofErr w:type="spellStart"/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cost_unit</w:t>
      </w:r>
      <w:proofErr w:type="spellEnd"/>
      <w:r w:rsidRPr="00BB4E1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range in between 10k to 15k.</w:t>
      </w:r>
    </w:p>
    <w:p w14:paraId="78C47E1C" w14:textId="77777777" w:rsidR="00C6758B" w:rsidRPr="00C6758B" w:rsidRDefault="00AE5130" w:rsidP="00C67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53F5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6758B" w:rsidRPr="00C6758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cost_unit</w:t>
      </w:r>
      <w:proofErr w:type="spellEnd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C6758B"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C6758B"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15000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$set: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C6758B" w:rsidRPr="00C6758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="00C6758B" w:rsidRPr="00C6758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reorder_qty</w:t>
      </w:r>
      <w:proofErr w:type="spellEnd"/>
      <w:r w:rsidR="00C6758B" w:rsidRPr="00C6758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="00C6758B" w:rsidRPr="00C6758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C6758B"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500</w:t>
      </w:r>
      <w:r w:rsidR="00C6758B"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2526FC33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63A5E619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C6758B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6758B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794869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6758B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6758B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DDBE399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6758B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7B73D5F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6758B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BBA48B8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</w:t>
      </w:r>
      <w:proofErr w:type="spellStart"/>
      <w:r w:rsidRPr="00C6758B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6758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04848135" w14:textId="77777777" w:rsidR="00C6758B" w:rsidRPr="00C6758B" w:rsidRDefault="00C6758B" w:rsidP="00C67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6758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362C0042" w14:textId="6A5D70DE" w:rsidR="00AE5130" w:rsidRDefault="00AE5130" w:rsidP="00A56085">
      <w:pPr>
        <w:shd w:val="clear" w:color="auto" w:fill="1E1E1E"/>
        <w:spacing w:before="0" w:after="0" w:line="285" w:lineRule="atLeast"/>
        <w:rPr>
          <w:sz w:val="20"/>
          <w:szCs w:val="20"/>
        </w:rPr>
      </w:pPr>
    </w:p>
    <w:p w14:paraId="21973100" w14:textId="77777777" w:rsidR="007D53E8" w:rsidRDefault="007D53E8" w:rsidP="007D53E8">
      <w:pPr>
        <w:rPr>
          <w:sz w:val="20"/>
          <w:szCs w:val="20"/>
        </w:rPr>
      </w:pPr>
    </w:p>
    <w:p w14:paraId="032F80E0" w14:textId="77777777" w:rsidR="00251B34" w:rsidRDefault="00251B34" w:rsidP="007D53E8">
      <w:pPr>
        <w:rPr>
          <w:sz w:val="20"/>
          <w:szCs w:val="20"/>
        </w:rPr>
      </w:pPr>
    </w:p>
    <w:p w14:paraId="1833010B" w14:textId="77777777" w:rsidR="00954F38" w:rsidRPr="007D53E8" w:rsidRDefault="00954F38" w:rsidP="007D53E8">
      <w:pPr>
        <w:rPr>
          <w:sz w:val="20"/>
          <w:szCs w:val="20"/>
        </w:rPr>
      </w:pPr>
    </w:p>
    <w:p w14:paraId="5571F8C3" w14:textId="18E8E6A5" w:rsidR="007D53E8" w:rsidRDefault="007D53E8" w:rsidP="00954F38">
      <w:pPr>
        <w:pStyle w:val="Heading1"/>
        <w:spacing w:before="0" w:after="0"/>
        <w:jc w:val="center"/>
      </w:pPr>
      <w:r>
        <w:t xml:space="preserve">SET </w:t>
      </w:r>
      <w:r>
        <w:t>4</w:t>
      </w:r>
    </w:p>
    <w:p w14:paraId="10614582" w14:textId="4FA118EC" w:rsidR="007D53E8" w:rsidRDefault="007D53E8" w:rsidP="00954F38">
      <w:pPr>
        <w:spacing w:before="0" w:after="0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Create a collection named </w:t>
      </w:r>
      <w:r w:rsidR="00DD6D1B" w:rsidRPr="00DD6D1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“</w:t>
      </w:r>
      <w:proofErr w:type="spellStart"/>
      <w:r w:rsidR="00DD6D1B" w:rsidRPr="00DD6D1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Tour_package</w:t>
      </w:r>
      <w:proofErr w:type="spellEnd"/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” and insert 5 records with following document schema:</w:t>
      </w:r>
    </w:p>
    <w:p w14:paraId="2E989733" w14:textId="77777777" w:rsidR="00D62562" w:rsidRPr="00D62562" w:rsidRDefault="00D62562" w:rsidP="00954F38">
      <w:pPr>
        <w:spacing w:before="0" w:after="0" w:line="240" w:lineRule="auto"/>
        <w:rPr>
          <w:sz w:val="18"/>
          <w:szCs w:val="16"/>
        </w:rPr>
      </w:pPr>
    </w:p>
    <w:p w14:paraId="7EB43895" w14:textId="7245E468" w:rsidR="007D53E8" w:rsidRDefault="007D53E8" w:rsidP="00954F38">
      <w:pPr>
        <w:pStyle w:val="Heading5"/>
        <w:numPr>
          <w:ilvl w:val="0"/>
          <w:numId w:val="22"/>
        </w:numPr>
        <w:spacing w:before="0" w:line="240" w:lineRule="auto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</w:t>
      </w:r>
      <w:proofErr w:type="spellStart"/>
      <w:r w:rsidR="00EA1781" w:rsidRPr="00EA1781">
        <w:rPr>
          <w:color w:val="auto"/>
        </w:rPr>
        <w:t>Tour_package</w:t>
      </w:r>
      <w:proofErr w:type="spellEnd"/>
      <w:r w:rsidRPr="00087806">
        <w:rPr>
          <w:color w:val="auto"/>
        </w:rPr>
        <w:t>”);</w:t>
      </w:r>
    </w:p>
    <w:p w14:paraId="0A93BCE6" w14:textId="77777777" w:rsidR="009928AD" w:rsidRPr="009928AD" w:rsidRDefault="009928AD" w:rsidP="009928AD">
      <w:pPr>
        <w:rPr>
          <w:sz w:val="18"/>
          <w:szCs w:val="18"/>
        </w:rPr>
      </w:pPr>
    </w:p>
    <w:p w14:paraId="41418EEF" w14:textId="77777777" w:rsidR="00991C49" w:rsidRDefault="00991C49" w:rsidP="00954F38">
      <w:pPr>
        <w:pStyle w:val="Heading3"/>
        <w:spacing w:before="0" w:line="240" w:lineRule="auto"/>
      </w:pPr>
      <w:proofErr w:type="spellStart"/>
      <w:r>
        <w:t>tour_code</w:t>
      </w:r>
      <w:proofErr w:type="spellEnd"/>
      <w:r>
        <w:t xml:space="preserve">, </w:t>
      </w:r>
      <w:proofErr w:type="spellStart"/>
      <w:r>
        <w:t>tour_codename</w:t>
      </w:r>
      <w:proofErr w:type="spellEnd"/>
      <w:r>
        <w:t xml:space="preserve">, source station, destination station, </w:t>
      </w:r>
      <w:proofErr w:type="spellStart"/>
      <w:r>
        <w:t>type_of_package</w:t>
      </w:r>
      <w:proofErr w:type="spellEnd"/>
      <w:r>
        <w:t>: [pilgrimage, romantic,</w:t>
      </w:r>
    </w:p>
    <w:p w14:paraId="038D29AB" w14:textId="4CFC77C6" w:rsidR="007D53E8" w:rsidRPr="006574EB" w:rsidRDefault="00991C49" w:rsidP="00954F38">
      <w:pPr>
        <w:pStyle w:val="Heading3"/>
        <w:spacing w:before="0" w:line="240" w:lineRule="auto"/>
        <w:rPr>
          <w:sz w:val="18"/>
          <w:szCs w:val="18"/>
        </w:rPr>
      </w:pPr>
      <w:r>
        <w:t xml:space="preserve">group], category: [Premium, Deluxe and Normal], </w:t>
      </w:r>
      <w:proofErr w:type="spellStart"/>
      <w:r>
        <w:t>total_fare</w:t>
      </w:r>
      <w:proofErr w:type="spellEnd"/>
      <w:r>
        <w:t xml:space="preserve">, </w:t>
      </w:r>
      <w:proofErr w:type="spellStart"/>
      <w:r>
        <w:t>total_kms_covered</w:t>
      </w:r>
      <w:proofErr w:type="spellEnd"/>
      <w:r>
        <w:t>.</w:t>
      </w:r>
    </w:p>
    <w:p w14:paraId="1DCF011F" w14:textId="6D918CE5" w:rsidR="0056253D" w:rsidRPr="0056253D" w:rsidRDefault="007D53E8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Product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56253D"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296AD1C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1FDF4F8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6AB7A61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"Ladakh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B829C20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"Leh"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CAC73F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"Srinagar, Manali"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EEADC6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"pilgrimage"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7316EC7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"Premium"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7A1A72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556E71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4000</w:t>
      </w:r>
    </w:p>
    <w:p w14:paraId="6C7AB58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3A92B2A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28DD0DA2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60CC9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"Kashmir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95239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"Srinagar"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B83C2F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Pahalgam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Gulmarg,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Sonmarg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8DBF0B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"romantic"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38AEC55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"Deluxe"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D6910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95000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865FE7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3500</w:t>
      </w:r>
    </w:p>
    <w:p w14:paraId="331A211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C75740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10F0511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638318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"North East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AA9223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"Guwahati"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923A1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"Shillong,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Cherrapunji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Kaziranga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CAB742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1CE515F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"Normal"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88D7BD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70000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C91ED0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</w:p>
    <w:p w14:paraId="1DAFF16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1CC95D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209C62D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89C6B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"Kerala Hill Stations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299A38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"Trivandrum"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B22BF8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"Munnar,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Thekkady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Kovalam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1B0100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2A02551D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"Normal"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687F388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65000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96728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1800</w:t>
      </w:r>
    </w:p>
    <w:p w14:paraId="5EB3D7B7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3467764D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0323441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0B51A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"Tamil Nadu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47EAF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"Chennai"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0E5E5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"Madurai, Trichy, Pondicherry"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465AE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0419BF8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"Normal"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AD4C09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EDE71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</w:t>
      </w:r>
    </w:p>
    <w:p w14:paraId="07C7C6C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1620D320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450338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D50DF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"Andhra Pradesh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F85B3B7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"Hyderabad"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74C5E6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"Tirupati, Vijayawada,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7CE770D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56B9FB4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"Normal"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7E98632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45000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4CDF6D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1200</w:t>
      </w:r>
    </w:p>
    <w:p w14:paraId="3C84802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423572BF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177FD8AA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EA7ABF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"Karnataka Tour"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7D74D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"Bangalore"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4F7CF2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"Mysore, </w:t>
      </w:r>
      <w:proofErr w:type="spellStart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, Coorg"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1D28806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"group"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54B90FE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"category"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"Normal"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AA38321" w14:textId="3CDC46E9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="00315F1A" w:rsidRPr="00F3662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="00C44A27" w:rsidRPr="00F3662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000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DEA7901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56253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</w:p>
    <w:p w14:paraId="37310A68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6F6918F6" w14:textId="2BCD4081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  <w:r w:rsidRPr="00F3662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22D371D2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4C2504B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4D8F204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56253D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6253D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6D5B470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56253D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insertedIds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</w:p>
    <w:p w14:paraId="4F77D71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'0'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"64e617f03c1de080a4aa7310"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383AC94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"64e617f03c1de080a4aa7311"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D80831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"64e617f03c1de080a4aa7312"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63183E3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'3'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"64e617f03c1de080a4aa7313"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49D6B57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'4'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"64e617f03c1de080a4aa7314"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62BB435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"64e617f03c1de080a4aa7315"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15AD39A9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6253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6253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"64e617f03c1de080a4aa7316"</w:t>
      </w: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3189CB28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0E43914E" w14:textId="77777777" w:rsidR="0056253D" w:rsidRPr="0056253D" w:rsidRDefault="0056253D" w:rsidP="0056253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6253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6BB304A2" w14:textId="77777777" w:rsidR="007D53E8" w:rsidRDefault="007D53E8" w:rsidP="007D53E8">
      <w:pPr>
        <w:spacing w:before="0" w:after="0"/>
      </w:pPr>
    </w:p>
    <w:p w14:paraId="5AD263DB" w14:textId="77777777" w:rsidR="00237498" w:rsidRDefault="00237498" w:rsidP="007D53E8">
      <w:pPr>
        <w:spacing w:before="0" w:after="0"/>
      </w:pPr>
    </w:p>
    <w:p w14:paraId="4051E36D" w14:textId="77777777" w:rsidR="00CF1B45" w:rsidRPr="001B7A95" w:rsidRDefault="00CF1B45" w:rsidP="007D53E8">
      <w:pPr>
        <w:spacing w:before="0" w:after="0"/>
      </w:pPr>
    </w:p>
    <w:p w14:paraId="4DC5A5A0" w14:textId="77777777" w:rsidR="007D53E8" w:rsidRDefault="007D53E8" w:rsidP="00977EDB">
      <w:pPr>
        <w:pStyle w:val="Heading2"/>
        <w:spacing w:before="0" w:line="240" w:lineRule="auto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0808A517" w14:textId="576F2BAB" w:rsidR="00161187" w:rsidRPr="007E7494" w:rsidRDefault="00161187" w:rsidP="00977EDB">
      <w:pPr>
        <w:pStyle w:val="ListParagraph"/>
        <w:numPr>
          <w:ilvl w:val="0"/>
          <w:numId w:val="30"/>
        </w:numPr>
        <w:spacing w:before="0" w:after="0" w:line="240" w:lineRule="auto"/>
      </w:pPr>
      <w:r w:rsidRPr="0016118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Delete the first document of the collection having fields </w:t>
      </w:r>
      <w:proofErr w:type="spellStart"/>
      <w:r w:rsidRPr="0016118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tour_code</w:t>
      </w:r>
      <w:proofErr w:type="spellEnd"/>
      <w:r w:rsidRPr="0016118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16118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tour_codename</w:t>
      </w:r>
      <w:proofErr w:type="spellEnd"/>
      <w:r w:rsidRPr="0016118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, source station and destination station</w:t>
      </w:r>
      <w: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.</w:t>
      </w:r>
    </w:p>
    <w:p w14:paraId="1B3F55F2" w14:textId="77777777" w:rsidR="00C513BA" w:rsidRPr="0047396A" w:rsidRDefault="007D53E8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C513BA" w:rsidRPr="0047396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C513BA" w:rsidRPr="0047396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513BA" w:rsidRPr="0047396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="00C513BA" w:rsidRPr="0047396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513BA" w:rsidRPr="0047396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deleteOne</w:t>
      </w:r>
      <w:proofErr w:type="spellEnd"/>
      <w:r w:rsidR="00C513BA" w:rsidRPr="0047396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67D0D5FD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</w:p>
    <w:p w14:paraId="51AE4A23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tour_code</w:t>
      </w:r>
      <w:proofErr w:type="spellEnd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$exists: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265F0AE4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tour_codename</w:t>
      </w:r>
      <w:proofErr w:type="spellEnd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$exists: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27318F11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source_station</w:t>
      </w:r>
      <w:proofErr w:type="spellEnd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$exists: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334A4888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{ </w:t>
      </w:r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destination_station</w:t>
      </w:r>
      <w:proofErr w:type="spellEnd"/>
      <w:r w:rsidRPr="00C513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C513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$exists: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43CD5C94" w14:textId="77777777" w:rsidR="00C513BA" w:rsidRPr="00C513BA" w:rsidRDefault="00C513BA" w:rsidP="004F2E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]</w:t>
      </w:r>
    </w:p>
    <w:p w14:paraId="38656512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24E32C12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A1E81C9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deletedCount</w:t>
      </w:r>
      <w:proofErr w:type="spellEnd"/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440DC985" w14:textId="3F65CE4B" w:rsidR="007D53E8" w:rsidRDefault="007D53E8" w:rsidP="00C513BA">
      <w:pPr>
        <w:shd w:val="clear" w:color="auto" w:fill="1E1E1E"/>
        <w:spacing w:line="285" w:lineRule="atLeast"/>
        <w:rPr>
          <w:sz w:val="18"/>
          <w:szCs w:val="18"/>
          <w:lang w:val="en-IN" w:eastAsia="en-IN"/>
        </w:rPr>
      </w:pPr>
    </w:p>
    <w:p w14:paraId="74C7CAFC" w14:textId="77777777" w:rsidR="00291D86" w:rsidRPr="00E640AE" w:rsidRDefault="00291D86" w:rsidP="00291D86">
      <w:pPr>
        <w:rPr>
          <w:sz w:val="18"/>
          <w:szCs w:val="18"/>
        </w:rPr>
      </w:pPr>
    </w:p>
    <w:p w14:paraId="6274617F" w14:textId="0D74A451" w:rsidR="007002DD" w:rsidRPr="005B5B20" w:rsidRDefault="007002DD" w:rsidP="00255CCA">
      <w:pPr>
        <w:pStyle w:val="ListParagraph"/>
        <w:numPr>
          <w:ilvl w:val="0"/>
          <w:numId w:val="30"/>
        </w:numPr>
        <w:spacing w:before="0" w:after="0" w:line="240" w:lineRule="auto"/>
      </w:pPr>
      <w:r w:rsidRPr="007002DD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Update the </w:t>
      </w:r>
      <w:proofErr w:type="spellStart"/>
      <w:r w:rsidRPr="007002DD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tour_package</w:t>
      </w:r>
      <w:proofErr w:type="spellEnd"/>
      <w:r w:rsidRPr="007002DD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collection, by updating the source station of all tours to Delhi. After updating display the records in ascending order.</w:t>
      </w:r>
    </w:p>
    <w:p w14:paraId="0943F4C6" w14:textId="77777777" w:rsidR="00C513BA" w:rsidRPr="001D6F03" w:rsidRDefault="007D53E8" w:rsidP="00C513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5510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D5510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C513BA" w:rsidRPr="001D6F0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513BA" w:rsidRPr="001D6F0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C513BA" w:rsidRPr="001D6F03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{ </w:t>
      </w:r>
      <w:r w:rsidR="00C513BA" w:rsidRPr="001D6F0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$set:</w:t>
      </w:r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="00C513BA" w:rsidRPr="001D6F0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="00C513BA" w:rsidRPr="001D6F0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C513BA" w:rsidRPr="001D6F0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"Delhi"</w:t>
      </w:r>
      <w:r w:rsidR="00C513BA" w:rsidRPr="001D6F0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0F120090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40AC435E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BA149B0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94A4ED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87F696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50B8DD8" w14:textId="77777777" w:rsidR="00C513BA" w:rsidRPr="00C513BA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C513B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C513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274D5789" w14:textId="77777777" w:rsidR="00C513BA" w:rsidRPr="001D6F03" w:rsidRDefault="00C513BA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C513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1B5D9E78" w14:textId="77777777" w:rsidR="00257EE9" w:rsidRPr="00C513BA" w:rsidRDefault="00257EE9" w:rsidP="00C513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5AC4456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257EE9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().</w:t>
      </w:r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2F78F6C2" w14:textId="51099588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[ {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"64e617f03c1de080a4aa7311"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E9F3CD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DED6E60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'Kashmir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8B03F27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7392B0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Pahalgam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Gulmarg,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Sonmarg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8CF2368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'romantic'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D8E32D5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'Deluxe'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340FE5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95000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6AAEE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3500</w:t>
      </w:r>
    </w:p>
    <w:p w14:paraId="66B4F0A7" w14:textId="78546A5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468113F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"64e617f03c1de080a4aa7312"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0E756F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FF83EB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'North East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748777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7DC9CE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'Shillong,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Cherrapunji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Kaziranga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7B3BB0E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351BCC0C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66FB889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70000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0720E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</w:p>
    <w:p w14:paraId="37855206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10A87471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987D8BC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"64e617f03c1de080a4aa7313"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B927B4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909B4E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'Kerala Hill Stations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A2B582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01A229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'Munnar,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Thekkady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Kovalam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5AD663F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183880F7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B843CB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65000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A0DA83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1800</w:t>
      </w:r>
    </w:p>
    <w:p w14:paraId="18FA841F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DAB59B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19D09F6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"64e617f03c1de080a4aa7314"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093E55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D2965F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'Tamil Nadu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DF8AD6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DE02C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'Madurai, Trichy, Pondicherry'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71DF16D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2C3A7C2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7078A0D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74806FD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</w:t>
      </w:r>
    </w:p>
    <w:p w14:paraId="1140F1D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38A044C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0D3868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"64e617f03c1de080a4aa7315"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DDC448E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3EC3D0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'Andhra Pradesh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EB06A9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6B643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'Tirupati, Vijayawada,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9F0CEF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66401DDC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C67C1B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45000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D93E2F7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1200</w:t>
      </w:r>
    </w:p>
    <w:p w14:paraId="7D76D852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355C3A4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C3F3C2D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57E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"64e617f03c1de080a4aa7316"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0F45CC5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97C3E9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'Karnataka Tour'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43B363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45AC9E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'Mysore, </w:t>
      </w:r>
      <w:proofErr w:type="spellStart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, Coorg'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9FBE01A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1ED0E97D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9A220C" w14:textId="04BDCF32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1121F8" w:rsidRPr="001D6F0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="001E4646" w:rsidRPr="001D6F0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000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71904B1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257E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57EE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</w:p>
    <w:p w14:paraId="45D5EE71" w14:textId="77777777" w:rsidR="00257EE9" w:rsidRPr="00257EE9" w:rsidRDefault="00257EE9" w:rsidP="00257E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1A6F95FF" w14:textId="4A665A4C" w:rsidR="007D53E8" w:rsidRPr="005C6497" w:rsidRDefault="00257EE9" w:rsidP="005C64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3E0C6B98" w14:textId="77777777" w:rsidR="00257EE9" w:rsidRPr="001C6F45" w:rsidRDefault="00257EE9" w:rsidP="00C513BA">
      <w:pPr>
        <w:shd w:val="clear" w:color="auto" w:fill="1E1E1E"/>
        <w:spacing w:line="285" w:lineRule="atLeast"/>
        <w:rPr>
          <w:sz w:val="18"/>
          <w:szCs w:val="18"/>
        </w:rPr>
      </w:pPr>
    </w:p>
    <w:p w14:paraId="43679E95" w14:textId="77777777" w:rsidR="004B5D62" w:rsidRDefault="004B5D62" w:rsidP="004B5D62">
      <w:pPr>
        <w:pStyle w:val="ListParagraph"/>
      </w:pPr>
    </w:p>
    <w:p w14:paraId="7ABD0463" w14:textId="77777777" w:rsidR="004B5D62" w:rsidRPr="004B5D62" w:rsidRDefault="004B5D62" w:rsidP="004B5D62">
      <w:pPr>
        <w:pStyle w:val="ListParagraph"/>
      </w:pPr>
    </w:p>
    <w:p w14:paraId="2252272E" w14:textId="41F732E0" w:rsidR="003920ED" w:rsidRPr="00D50B74" w:rsidRDefault="003920ED" w:rsidP="00EA2102">
      <w:pPr>
        <w:pStyle w:val="ListParagraph"/>
        <w:numPr>
          <w:ilvl w:val="0"/>
          <w:numId w:val="30"/>
        </w:numPr>
        <w:spacing w:before="0" w:after="0" w:line="240" w:lineRule="auto"/>
      </w:pPr>
      <w:r w:rsidRPr="003920ED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Display three costliest tours.</w:t>
      </w:r>
    </w:p>
    <w:p w14:paraId="4B2B5CD3" w14:textId="77777777" w:rsidR="00025D8D" w:rsidRPr="00295827" w:rsidRDefault="007D53E8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C71B0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025D8D" w:rsidRPr="002958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025D8D" w:rsidRPr="002958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025D8D" w:rsidRPr="002958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().</w:t>
      </w:r>
      <w:r w:rsidR="00025D8D" w:rsidRPr="002958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025D8D" w:rsidRPr="002958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totle_fare</w:t>
      </w:r>
      <w:proofErr w:type="spellEnd"/>
      <w:r w:rsidR="00025D8D" w:rsidRPr="00295827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-</w:t>
      </w:r>
      <w:r w:rsidR="00025D8D" w:rsidRPr="002958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="00025D8D" w:rsidRPr="0029582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025D8D" w:rsidRPr="00295827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="00025D8D" w:rsidRPr="0029582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994E7C9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408D01C1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C892CFD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025D8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"64e617f03c1de080a4aa7311"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58FEAFC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D368FCC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'Kashmir Tour'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1378589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0ABF7F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Pahalgam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Gulmarg, 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Sonmarg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614619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'romantic'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23CB1A8E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'Deluxe'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1C67B99" w14:textId="77777777" w:rsidR="00025D8D" w:rsidRPr="00025D8D" w:rsidRDefault="00025D8D" w:rsidP="000434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95000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807764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3500</w:t>
      </w:r>
    </w:p>
    <w:p w14:paraId="39713D3A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846A453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91ADE37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025D8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"64e617f03c1de080a4aa7312"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6CBCA8E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3269CFB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'North East Tour'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B60F22B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37432C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'Shillong, 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Cherrapunji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Kaziranga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018E0F3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657AAEAE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8C3256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70000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373E103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</w:p>
    <w:p w14:paraId="1F8C0CC7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AD2FC38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B22C695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025D8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"64e617f03c1de080a4aa7313"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02944F4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47242D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'Kerala Hill Stations Tour'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439C87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AD8BA23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'Munnar, 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Thekkady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Kovalam</w:t>
      </w:r>
      <w:proofErr w:type="spellEnd"/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769BB69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5E479E28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8B5DC3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65000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998FE00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025D8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025D8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1800</w:t>
      </w:r>
    </w:p>
    <w:p w14:paraId="4D54F8BA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4FD6D049" w14:textId="77777777" w:rsidR="00025D8D" w:rsidRPr="00025D8D" w:rsidRDefault="00025D8D" w:rsidP="00025D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25D8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06EC0D2F" w14:textId="7F015CC1" w:rsidR="007D53E8" w:rsidRDefault="007D53E8" w:rsidP="00025D8D">
      <w:pPr>
        <w:shd w:val="clear" w:color="auto" w:fill="1E1E1E"/>
        <w:spacing w:line="285" w:lineRule="atLeast"/>
      </w:pPr>
    </w:p>
    <w:p w14:paraId="573C6CF5" w14:textId="77777777" w:rsidR="00E07A07" w:rsidRDefault="00E07A07" w:rsidP="00E07A07">
      <w:pPr>
        <w:pStyle w:val="ListParagraph"/>
      </w:pPr>
    </w:p>
    <w:p w14:paraId="4B560C87" w14:textId="77777777" w:rsidR="007721AE" w:rsidRDefault="007721AE" w:rsidP="00E07A07">
      <w:pPr>
        <w:pStyle w:val="ListParagraph"/>
      </w:pPr>
    </w:p>
    <w:p w14:paraId="7F03F1E0" w14:textId="77777777" w:rsidR="007721AE" w:rsidRPr="00F322DF" w:rsidRDefault="007721AE" w:rsidP="00E07A07">
      <w:pPr>
        <w:pStyle w:val="ListParagraph"/>
        <w:rPr>
          <w:sz w:val="18"/>
          <w:szCs w:val="18"/>
        </w:rPr>
      </w:pPr>
    </w:p>
    <w:p w14:paraId="11233665" w14:textId="20758357" w:rsidR="00E1082F" w:rsidRPr="008226B6" w:rsidRDefault="00E1082F" w:rsidP="000C2ADF">
      <w:pPr>
        <w:pStyle w:val="ListParagraph"/>
        <w:numPr>
          <w:ilvl w:val="0"/>
          <w:numId w:val="30"/>
        </w:numPr>
        <w:spacing w:before="0" w:after="0" w:line="240" w:lineRule="auto"/>
      </w:pPr>
      <w:r w:rsidRPr="00E1082F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Display the tour records whose total fare is in a range of 20K-30K and </w:t>
      </w:r>
      <w:proofErr w:type="spellStart"/>
      <w:r w:rsidRPr="00E1082F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total_kms_covered</w:t>
      </w:r>
      <w:proofErr w:type="spellEnd"/>
      <w:r w:rsidRPr="00E1082F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lower than 2000 kms</w:t>
      </w:r>
      <w: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.</w:t>
      </w:r>
    </w:p>
    <w:p w14:paraId="316F4139" w14:textId="77777777" w:rsidR="007721AE" w:rsidRDefault="007721AE" w:rsidP="000C2ADF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3C491228" w14:textId="4A837D6B" w:rsidR="00A32D41" w:rsidRPr="00E224ED" w:rsidRDefault="007D53E8" w:rsidP="000C2ADF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E2A33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8E2A3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A32D41"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A32D41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A32D41"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="00A32D41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A32D41" w:rsidRPr="00E224E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A32D41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</w:p>
    <w:p w14:paraId="16771100" w14:textId="77777777" w:rsidR="00C7165E" w:rsidRPr="00E224ED" w:rsidRDefault="00A32D41" w:rsidP="000C2A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{ 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30000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}] </w:t>
      </w:r>
    </w:p>
    <w:p w14:paraId="4CE069D7" w14:textId="3EB3E578" w:rsidR="00A32D41" w:rsidRDefault="00A32D41" w:rsidP="000C2A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56C123B3" w14:textId="77777777" w:rsidR="007721AE" w:rsidRPr="00E224ED" w:rsidRDefault="007721AE" w:rsidP="000C2A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84937FE" w14:textId="77777777" w:rsidR="00A32D41" w:rsidRPr="00A32D41" w:rsidRDefault="00A32D41" w:rsidP="000C2A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0BF5F1C7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5492559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32D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"64e617f03c1de080a4aa7316"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122AC12B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D414F96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'Karnataka Tour'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96F37A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075BD2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'Mysore, </w:t>
      </w:r>
      <w:proofErr w:type="spellStart"/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, Coorg'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5A7297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04EAC288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D358D4F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25000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7AE87D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</w:p>
    <w:p w14:paraId="6835E69D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76DD01C1" w14:textId="77777777" w:rsidR="00A32D41" w:rsidRPr="00A32D41" w:rsidRDefault="00A32D41" w:rsidP="00A32D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029BD249" w14:textId="17993876" w:rsidR="007D53E8" w:rsidRPr="00CA1156" w:rsidRDefault="007D53E8" w:rsidP="00A32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14:paraId="2EDEE18F" w14:textId="77777777" w:rsidR="007D53E8" w:rsidRDefault="007D53E8" w:rsidP="002F4CAC">
      <w:pPr>
        <w:spacing w:before="0" w:after="0" w:line="240" w:lineRule="auto"/>
      </w:pPr>
    </w:p>
    <w:p w14:paraId="6089EE2C" w14:textId="0A77AC63" w:rsidR="005B30B2" w:rsidRPr="005D7FA4" w:rsidRDefault="005B30B2" w:rsidP="002F4CAC">
      <w:pPr>
        <w:pStyle w:val="ListParagraph"/>
        <w:numPr>
          <w:ilvl w:val="0"/>
          <w:numId w:val="30"/>
        </w:numPr>
        <w:spacing w:before="0" w:after="0" w:line="240" w:lineRule="auto"/>
      </w:pPr>
      <w:r w:rsidRPr="005B30B2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Display all tour packages who do not belong to Premium category of tour packages.</w:t>
      </w:r>
    </w:p>
    <w:p w14:paraId="1955B799" w14:textId="77777777" w:rsidR="002F4CAC" w:rsidRDefault="002F4CAC" w:rsidP="002F4C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57DF7A33" w14:textId="36D4B5F8" w:rsidR="001A6F41" w:rsidRPr="00537A65" w:rsidRDefault="007D53E8" w:rsidP="002F4C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53F5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1A6F41" w:rsidRPr="00537A6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$not: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="001A6F41" w:rsidRPr="00537A6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1A6F41" w:rsidRPr="00537A6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"Premium"</w:t>
      </w:r>
      <w:r w:rsidR="001A6F41" w:rsidRPr="00537A6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 });</w:t>
      </w:r>
    </w:p>
    <w:p w14:paraId="335FE4AD" w14:textId="77777777" w:rsidR="001A6F41" w:rsidRPr="001A6F41" w:rsidRDefault="001A6F41" w:rsidP="002F4C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00D4803E" w14:textId="77777777" w:rsidR="001A6F41" w:rsidRPr="001A6F41" w:rsidRDefault="001A6F41" w:rsidP="002F4C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348714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"64e617f03c1de080a4aa7311"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D2DEDA9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6033501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'Kashmir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4151B36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C1DB2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Pahalgam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Gulmarg,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Sonmarg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006C2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'romantic'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0B414AD1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'Deluxe'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2DFEE11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95000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BD0094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3500</w:t>
      </w:r>
    </w:p>
    <w:p w14:paraId="44CC1804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4C21AA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05858AA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"64e617f03c1de080a4aa7312"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F24160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6E1F0D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'North East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9AA1029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C3AD7F3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'Shillong,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Cherrapunji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Kaziranga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87B6410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20BA8B1D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F778E16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70000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929E76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</w:p>
    <w:p w14:paraId="4BD5DEB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6CF22F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337D7F4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"64e617f03c1de080a4aa7313"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08891F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53D1D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'Kerala Hill Stations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4A733A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D7546C4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'Munnar,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Thekkady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Kovalam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728906A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A3909B9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936E889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65000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A837995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1800</w:t>
      </w:r>
    </w:p>
    <w:p w14:paraId="40DC0A3E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481C071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0C099AD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"64e617f03c1de080a4aa7314"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7D4478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5C90366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'Tamil Nadu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B94357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FD43F7D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'Madurai, Trichy, Pondicherry'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94AB34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3E78A90E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5FA5CA5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C1089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</w:t>
      </w:r>
    </w:p>
    <w:p w14:paraId="68749E11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CE0D800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38CB726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"64e617f03c1de080a4aa7315"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FF1DE85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CF2781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'Andhra Pradesh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CF71500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DED95BD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'Tirupati, Vijayawada,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964D7F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6727F92B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38EE68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45000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C2E7ED8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1200</w:t>
      </w:r>
    </w:p>
    <w:p w14:paraId="3EC4E7FB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30454EA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83A487B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A6F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"64e617f03c1de080a4aa7316"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EFB8EB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9F026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'Karnataka Tour'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62B45D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523139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'Mysore, </w:t>
      </w:r>
      <w:proofErr w:type="spellStart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, Coorg'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B32A19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D62DB4C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483C0C2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25000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86BDA0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1A6F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A6F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</w:p>
    <w:p w14:paraId="2525733A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}</w:t>
      </w:r>
    </w:p>
    <w:p w14:paraId="28C23237" w14:textId="77777777" w:rsidR="001A6F41" w:rsidRPr="001A6F41" w:rsidRDefault="001A6F41" w:rsidP="001A6F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A6F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642A00B3" w14:textId="3D0D4006" w:rsidR="007D53E8" w:rsidRDefault="007D53E8" w:rsidP="001A6F41">
      <w:pPr>
        <w:shd w:val="clear" w:color="auto" w:fill="1E1E1E"/>
        <w:spacing w:line="285" w:lineRule="atLeast"/>
        <w:rPr>
          <w:sz w:val="16"/>
          <w:szCs w:val="16"/>
        </w:rPr>
      </w:pPr>
    </w:p>
    <w:p w14:paraId="7C90A7DC" w14:textId="77777777" w:rsidR="00B63319" w:rsidRPr="00B63319" w:rsidRDefault="00B63319" w:rsidP="00B63319">
      <w:pPr>
        <w:rPr>
          <w:sz w:val="16"/>
          <w:szCs w:val="16"/>
        </w:rPr>
      </w:pPr>
    </w:p>
    <w:p w14:paraId="0058CA08" w14:textId="77777777" w:rsidR="00B63319" w:rsidRPr="00B63319" w:rsidRDefault="00B63319" w:rsidP="00B63319">
      <w:pPr>
        <w:rPr>
          <w:sz w:val="16"/>
          <w:szCs w:val="16"/>
        </w:rPr>
      </w:pPr>
    </w:p>
    <w:p w14:paraId="05B4E558" w14:textId="77777777" w:rsidR="00B63319" w:rsidRDefault="00B63319" w:rsidP="00B63319">
      <w:pPr>
        <w:rPr>
          <w:sz w:val="16"/>
          <w:szCs w:val="16"/>
        </w:rPr>
      </w:pPr>
    </w:p>
    <w:p w14:paraId="505F5FF7" w14:textId="56F2CD11" w:rsidR="00B63319" w:rsidRDefault="00B63319" w:rsidP="00B63319">
      <w:pPr>
        <w:pStyle w:val="Heading1"/>
        <w:jc w:val="center"/>
      </w:pPr>
      <w:r>
        <w:rPr>
          <w:sz w:val="16"/>
          <w:szCs w:val="16"/>
        </w:rPr>
        <w:tab/>
      </w:r>
      <w:r>
        <w:t xml:space="preserve">SET </w:t>
      </w:r>
      <w:r>
        <w:t>5</w:t>
      </w:r>
    </w:p>
    <w:p w14:paraId="75F15F25" w14:textId="5A661FCA" w:rsidR="00B63319" w:rsidRPr="006B0363" w:rsidRDefault="00B63319" w:rsidP="00256D91">
      <w:pPr>
        <w:spacing w:before="0" w:after="0" w:line="240" w:lineRule="auto"/>
      </w:pP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a collection named “</w:t>
      </w:r>
      <w:r w:rsidR="008C58EB" w:rsidRPr="008C58E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Watch</w:t>
      </w: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” and insert 5 records with following document schema:</w:t>
      </w:r>
    </w:p>
    <w:p w14:paraId="47DBF52B" w14:textId="2ED48EDE" w:rsidR="00B63319" w:rsidRPr="00087806" w:rsidRDefault="00B63319" w:rsidP="00256D91">
      <w:pPr>
        <w:pStyle w:val="Heading5"/>
        <w:numPr>
          <w:ilvl w:val="0"/>
          <w:numId w:val="22"/>
        </w:numPr>
        <w:spacing w:before="0" w:line="240" w:lineRule="auto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</w:t>
      </w:r>
      <w:r w:rsidR="008C58EB" w:rsidRPr="008C58EB">
        <w:rPr>
          <w:color w:val="auto"/>
        </w:rPr>
        <w:t>Watch</w:t>
      </w:r>
      <w:r w:rsidRPr="00087806">
        <w:rPr>
          <w:color w:val="auto"/>
        </w:rPr>
        <w:t>”);</w:t>
      </w:r>
    </w:p>
    <w:p w14:paraId="31AAB1B8" w14:textId="58173FB9" w:rsidR="00326814" w:rsidRPr="00326814" w:rsidRDefault="00326814" w:rsidP="00256D91">
      <w:pPr>
        <w:spacing w:before="0" w:after="0" w:line="240" w:lineRule="auto"/>
        <w:ind w:left="360"/>
      </w:pPr>
      <w:proofErr w:type="spellStart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model_id</w:t>
      </w:r>
      <w:proofErr w:type="spellEnd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model_name</w:t>
      </w:r>
      <w:proofErr w:type="spellEnd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brand_name, </w:t>
      </w:r>
      <w:proofErr w:type="spellStart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type_of_dial</w:t>
      </w:r>
      <w:proofErr w:type="spellEnd"/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: analog, digital, chronograph, dimension: it contains</w:t>
      </w:r>
      <w:r w:rsidR="00256D9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</w:t>
      </w:r>
      <w:r w:rsidRPr="0032681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height, width and weight, price</w:t>
      </w:r>
    </w:p>
    <w:p w14:paraId="1A798EC4" w14:textId="77777777" w:rsidR="00701FB9" w:rsidRDefault="00B63319" w:rsidP="00256D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07913FB" w14:textId="401C5870" w:rsidR="008A4983" w:rsidRDefault="00B63319" w:rsidP="00256D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</w:p>
    <w:p w14:paraId="5A31CB92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435B7CBA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27CCB97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F5136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"Rolex Submariner"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F54CB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"Rolex"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C8C4E9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AEB47E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24F18DE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66040</w:t>
      </w:r>
    </w:p>
    <w:p w14:paraId="3F79E759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42AD0DFC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3FE4F6C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3991AA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"Omega 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Speedmaster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195FFC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"Omega"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8220A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2C6D35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38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466545B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50530</w:t>
      </w:r>
    </w:p>
    <w:p w14:paraId="44BF198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7243FEA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358E257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4102F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"Seiko 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Prospex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E1B1C9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"Seiko"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2581F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6F691E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C4924B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33020</w:t>
      </w:r>
    </w:p>
    <w:p w14:paraId="5D123E5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1FEF9DB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681B80A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7E3391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"Casio G-Shock"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8D3D01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"Casio"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6A4EF8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"digital"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64407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43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009A37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16510</w:t>
      </w:r>
    </w:p>
    <w:p w14:paraId="3CD0F9B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3808306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2D35BA3C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13648F9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"Timex Ironman"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A9A1C4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"Timex"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3B7C8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"digital"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2516E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36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7EB910B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8255</w:t>
      </w:r>
    </w:p>
    <w:p w14:paraId="7328000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6095ECC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72A8644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11BF28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"Fossil Grant Chronograph FS4810"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33ECE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"Fossil"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B1414D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"chronograph"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C6F408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30C955A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247647</w:t>
      </w:r>
    </w:p>
    <w:p w14:paraId="64CA6AA5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446A2AA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37F4673F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629B66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"Fossil Townsman Chronograph FS5433"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475113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"Fossil"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FFE46EE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"chronograph"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F3EA36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06CD39C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206375</w:t>
      </w:r>
    </w:p>
    <w:p w14:paraId="49FEF82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5582493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23F3EB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559865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"Orient Bambino Ver. 2"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C4311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"Orient"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9BF40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FEDA4FB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ADF1584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16510</w:t>
      </w:r>
    </w:p>
    <w:p w14:paraId="7B4924BE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40138B47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8D2FF2E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194602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"Citizen Eco-Drive 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Promaster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Diver"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438925B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"Citizen"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95361A8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8A498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D65780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{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160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FE7B1CD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8A498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"price"</w:t>
      </w: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8A498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247647</w:t>
      </w:r>
    </w:p>
    <w:p w14:paraId="669CD951" w14:textId="77777777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2A49DC15" w14:textId="43D599B9" w:rsidR="008A4983" w:rsidRPr="008A4983" w:rsidRDefault="008A4983" w:rsidP="008A498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A498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  <w:r w:rsidRPr="00DC13E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A58C950" w14:textId="77777777" w:rsidR="00B63319" w:rsidRPr="0056253D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</w:pPr>
    </w:p>
    <w:p w14:paraId="2CFDFE81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271963D8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5C7347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5C7347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4182C2A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5C7347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insertedIds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</w:p>
    <w:p w14:paraId="7E6300CD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'0'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"64e630724a7006f7140b8aec"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722A57F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"64e630724a7006f7140b8aed"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733B7B4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"64e630724a7006f7140b8aee"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61B4192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'3'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"64e630724a7006f7140b8aef"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EAF34F5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'4'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"64e630724a7006f7140b8af0"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28FA0AE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"64e630724a7006f7140b8af1"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B13E87B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"64e630724a7006f7140b8af2"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5CABC81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"64e630724a7006f7140b8af3"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0DAE8A97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'8'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spellStart"/>
      <w:r w:rsidRPr="005C7347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5C7347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"64e630724a7006f7140b8af4"</w:t>
      </w: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7C0781A4" w14:textId="77777777" w:rsidR="005C7347" w:rsidRPr="005C7347" w:rsidRDefault="005C7347" w:rsidP="005C73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27A73F80" w14:textId="4907C67A" w:rsidR="00B63319" w:rsidRPr="00DC13E2" w:rsidRDefault="005C7347" w:rsidP="002D45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5C7347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563BE1F9" w14:textId="77777777" w:rsidR="00B63319" w:rsidRDefault="00B63319" w:rsidP="00B63319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06234F26" w14:textId="05204C6F" w:rsidR="003C56AC" w:rsidRPr="007E7494" w:rsidRDefault="003C56AC" w:rsidP="003C56AC">
      <w:pPr>
        <w:pStyle w:val="ListParagraph"/>
        <w:numPr>
          <w:ilvl w:val="0"/>
          <w:numId w:val="31"/>
        </w:numPr>
      </w:pPr>
      <w:r w:rsidRPr="003C56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Display </w:t>
      </w:r>
      <w:proofErr w:type="spellStart"/>
      <w:r w:rsidRPr="003C56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model_name</w:t>
      </w:r>
      <w:proofErr w:type="spellEnd"/>
      <w:r w:rsidRPr="003C56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, brand, and price whose price lies in range 15k-20k.</w:t>
      </w:r>
    </w:p>
    <w:p w14:paraId="08645E63" w14:textId="77777777" w:rsidR="00A24709" w:rsidRDefault="00A24709" w:rsidP="00453C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6776B6C1" w14:textId="58EFF3AF" w:rsidR="00453CC3" w:rsidRPr="00BE6B69" w:rsidRDefault="00B63319" w:rsidP="00453C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453CC3" w:rsidRPr="00BE6B6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15000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20000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proofErr w:type="spellStart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="00453CC3" w:rsidRPr="00BE6B6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BE6B69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="00453CC3" w:rsidRPr="00BE6B6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504E06DE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5C6A5D0C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{ </w:t>
      </w:r>
      <w:proofErr w:type="spellStart"/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 G-Shock'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'Casio'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16510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7806C7F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4CF4DDC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 Bambino Ver. 2'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FEA9F00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'Orient'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E2B80A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453CC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453CC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16510</w:t>
      </w:r>
    </w:p>
    <w:p w14:paraId="12BB26FC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483BFCA9" w14:textId="7FFEC257" w:rsidR="00B63319" w:rsidRDefault="00453CC3" w:rsidP="006D28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227C966E" w14:textId="77777777" w:rsidR="006D28D0" w:rsidRPr="006D28D0" w:rsidRDefault="006D28D0" w:rsidP="006D28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058BAE2" w14:textId="5BBFCC74" w:rsidR="00B63319" w:rsidRPr="005B5B20" w:rsidRDefault="00202626" w:rsidP="00202626">
      <w:pPr>
        <w:pStyle w:val="ListParagraph"/>
        <w:numPr>
          <w:ilvl w:val="0"/>
          <w:numId w:val="31"/>
        </w:numPr>
      </w:pPr>
      <w:r w:rsidRPr="00202626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Update the collection using the price field and display all the fields of document.</w:t>
      </w:r>
    </w:p>
    <w:p w14:paraId="42E34887" w14:textId="77777777" w:rsidR="00453CC3" w:rsidRPr="00A815E3" w:rsidRDefault="00B63319" w:rsidP="00453C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D5510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D5510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453CC3" w:rsidRPr="00A81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{ </w:t>
      </w:r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inc</w:t>
      </w:r>
      <w:proofErr w:type="spellEnd"/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453CC3" w:rsidRPr="00A81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453CC3" w:rsidRPr="00A815E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  <w:r w:rsidR="00453CC3" w:rsidRPr="00A81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24622BCD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65371942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453CC3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453CC3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DD0E540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453CC3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453CC3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F78DC9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453CC3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453CC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072113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453CC3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453CC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8CB38F" w14:textId="77777777" w:rsidR="00453CC3" w:rsidRPr="00453CC3" w:rsidRDefault="00453CC3" w:rsidP="00453C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453CC3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453CC3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092A6353" w14:textId="53D9774C" w:rsidR="00B63319" w:rsidRDefault="00453CC3" w:rsidP="00C94F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453CC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3845DD6F" w14:textId="77777777" w:rsidR="00C94F99" w:rsidRDefault="00C94F99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665BD0D" w14:textId="77777777" w:rsidR="00E200FD" w:rsidRPr="00C513BA" w:rsidRDefault="00E200FD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BD3E70F" w14:textId="77777777" w:rsidR="00F33F4E" w:rsidRDefault="00B63319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57EE9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257EE9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257E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F33F4E" w:rsidRPr="00154D0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F33F4E" w:rsidRPr="00154D0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F33F4E" w:rsidRPr="00154D02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="00F33F4E" w:rsidRPr="00154D0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F33F4E" w:rsidRPr="00154D02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F33F4E" w:rsidRPr="00154D0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().</w:t>
      </w:r>
      <w:r w:rsidR="00F33F4E" w:rsidRPr="00154D02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pretty</w:t>
      </w:r>
      <w:r w:rsidR="00F33F4E" w:rsidRPr="00154D02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();</w:t>
      </w:r>
    </w:p>
    <w:p w14:paraId="3BDABD19" w14:textId="77777777" w:rsidR="00D6597F" w:rsidRPr="00154D02" w:rsidRDefault="00D6597F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5B53D2E9" w14:textId="77777777" w:rsidR="00F33F4E" w:rsidRPr="00F33F4E" w:rsidRDefault="00F33F4E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9CF11C8" w14:textId="77777777" w:rsidR="00F33F4E" w:rsidRPr="00F33F4E" w:rsidRDefault="00F33F4E" w:rsidP="00DC373C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7E9F707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"64e630724a7006f7140b8aec"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5B6AB6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BDB2CF2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'Rolex Submariner'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2580A2A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'Rolex'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68AEDB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ACD394E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E1C19E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67040</w:t>
      </w:r>
    </w:p>
    <w:p w14:paraId="171BD34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185CCA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507CA94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"64e630724a7006f7140b8aed"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6F348F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41E95E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'Omega 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Speedmaster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A28E3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'Omega'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37CB39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B7C165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38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2729A4B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51530</w:t>
      </w:r>
    </w:p>
    <w:p w14:paraId="1196050B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34C29A6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BE6970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"64e630724a7006f7140b8aee"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83DAE15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4C25B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'Seiko 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Prospex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50696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'Seiko'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4E9430E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3BE3C5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41E922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34020</w:t>
      </w:r>
    </w:p>
    <w:p w14:paraId="58082087" w14:textId="76141A8F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4AD4BE66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"64e630724a7006f7140b8aef"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E992359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EDF46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 G-Shock'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C71DC4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3CDC111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'digital'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774935A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43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E45A5EE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17510</w:t>
      </w:r>
    </w:p>
    <w:p w14:paraId="4D1736F5" w14:textId="14C6C24A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0EA42748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"64e630724a7006f7140b8af0"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A839EAB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66AD1BA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'Timex Ironman'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FC8A9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'Timex'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55E6BC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'digital'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5A44E2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36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C11486D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9255</w:t>
      </w:r>
    </w:p>
    <w:p w14:paraId="5BA229EC" w14:textId="2D7661BC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772F1F31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"64e630724a7006f7140b8af1"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5CCA08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37FD89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 Grant Chronograph FS4810'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D06797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C6DA383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'chronograph'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526D305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D7A5F6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248647</w:t>
      </w:r>
    </w:p>
    <w:p w14:paraId="2EADCFE6" w14:textId="31EFA11E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5D0D7BC7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"64e630724a7006f7140b8af2"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952573C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E97FC0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 Townsman Chronograph FS5433'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D6B242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8148B8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'chronograph'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BCFA445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7DDB459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207375</w:t>
      </w:r>
    </w:p>
    <w:p w14:paraId="2BA20532" w14:textId="1182CE7B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},{</w:t>
      </w:r>
    </w:p>
    <w:p w14:paraId="01AE1753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"64e630724a7006f7140b8af3"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0EC17B8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FADDD77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 Bambino Ver. 2'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C15F7C5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CF1CBB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18DF571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E0DE323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17510</w:t>
      </w:r>
    </w:p>
    <w:p w14:paraId="25CFB5EB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C82CA1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3090C142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F33F4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"64e630724a7006f7140b8af4"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C52CB15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45B0C1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'Citizen Eco-Drive 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Promaster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Diver'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F9ACAEF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'Citizen'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067FF1A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F33F4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0B25ED7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160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5ED2223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F33F4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F33F4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248647</w:t>
      </w:r>
    </w:p>
    <w:p w14:paraId="25439639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CE6C5C6" w14:textId="77777777" w:rsidR="00F33F4E" w:rsidRPr="00F33F4E" w:rsidRDefault="00F33F4E" w:rsidP="00F33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F33F4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5B5D1D1C" w14:textId="77777777" w:rsidR="004F6852" w:rsidRPr="001C6F45" w:rsidRDefault="004F6852" w:rsidP="00F33F4E">
      <w:pPr>
        <w:shd w:val="clear" w:color="auto" w:fill="1E1E1E"/>
        <w:spacing w:before="0" w:after="0" w:line="285" w:lineRule="atLeast"/>
        <w:rPr>
          <w:sz w:val="18"/>
          <w:szCs w:val="18"/>
        </w:rPr>
      </w:pPr>
    </w:p>
    <w:p w14:paraId="1888035D" w14:textId="77777777" w:rsidR="004F6852" w:rsidRPr="004F6852" w:rsidRDefault="004F6852" w:rsidP="004F6852">
      <w:pPr>
        <w:pStyle w:val="ListParagraph"/>
        <w:ind w:left="1080"/>
      </w:pPr>
    </w:p>
    <w:p w14:paraId="37448394" w14:textId="23E2116B" w:rsidR="00D90112" w:rsidRPr="00D50B74" w:rsidRDefault="00D90112" w:rsidP="004F6852">
      <w:pPr>
        <w:pStyle w:val="ListParagraph"/>
        <w:numPr>
          <w:ilvl w:val="0"/>
          <w:numId w:val="31"/>
        </w:numPr>
        <w:spacing w:before="0" w:after="0" w:line="240" w:lineRule="auto"/>
      </w:pPr>
      <w:r w:rsidRPr="00D90112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Display watch records of brand Fossil and dial type chronographic in ascending order.</w:t>
      </w:r>
    </w:p>
    <w:p w14:paraId="1D52D0EE" w14:textId="77777777" w:rsidR="005C759D" w:rsidRDefault="005C759D" w:rsidP="00050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00F0DA83" w14:textId="60AE6483" w:rsidR="00B25BC4" w:rsidRPr="00AC691F" w:rsidRDefault="00B63319" w:rsidP="000500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C71B0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B25BC4" w:rsidRPr="00AC691F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{ </w:t>
      </w:r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B25BC4" w:rsidRPr="00AC691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"Fossil"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proofErr w:type="spellStart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B25BC4" w:rsidRPr="00AC691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"chronograph"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}] }).</w:t>
      </w:r>
      <w:r w:rsidR="00B25BC4" w:rsidRPr="00AC691F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="00B25BC4" w:rsidRPr="00AC691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B25BC4" w:rsidRPr="00AC691F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="00B25BC4" w:rsidRPr="00AC691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32FB82C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75D59038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D0A9DF5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"64e630724a7006f7140b8af1"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B5A8790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0F64B3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 Grant Chronograph FS4810'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896E22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F6E8B59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'chronograph'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EE48A02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08F3CCD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248647</w:t>
      </w:r>
    </w:p>
    <w:p w14:paraId="521C68A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6E7A2E4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F60BE9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"64e630724a7006f7140b8af2"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D7CCF25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2396EF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 Townsman Chronograph FS5433'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8621628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'Fossil'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F8D35F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'chronograph'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D1D15B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D5974D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207375</w:t>
      </w:r>
    </w:p>
    <w:p w14:paraId="0BE41B59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499F21CE" w14:textId="1F3C5098" w:rsidR="00B63319" w:rsidRPr="00025D8D" w:rsidRDefault="00B25BC4" w:rsidP="000C7B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78E0B705" w14:textId="77777777" w:rsidR="00B63319" w:rsidRDefault="00B63319" w:rsidP="00B63319">
      <w:pPr>
        <w:shd w:val="clear" w:color="auto" w:fill="1E1E1E"/>
        <w:spacing w:line="285" w:lineRule="atLeast"/>
      </w:pPr>
    </w:p>
    <w:p w14:paraId="1F531D0E" w14:textId="77777777" w:rsidR="004A362F" w:rsidRPr="004A362F" w:rsidRDefault="004A362F" w:rsidP="004A362F">
      <w:pPr>
        <w:pStyle w:val="ListParagraph"/>
        <w:ind w:left="1080"/>
      </w:pPr>
    </w:p>
    <w:p w14:paraId="7C068FFF" w14:textId="402038AC" w:rsidR="00030161" w:rsidRPr="008226B6" w:rsidRDefault="00030161" w:rsidP="005C0741">
      <w:pPr>
        <w:pStyle w:val="ListParagraph"/>
        <w:numPr>
          <w:ilvl w:val="0"/>
          <w:numId w:val="31"/>
        </w:numPr>
        <w:spacing w:before="0" w:after="0" w:line="240" w:lineRule="auto"/>
      </w:pPr>
      <w:r w:rsidRPr="0003016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Delete all the documents of the collection.</w:t>
      </w:r>
    </w:p>
    <w:p w14:paraId="3762E1BA" w14:textId="77777777" w:rsidR="00D85BB0" w:rsidRDefault="00D85BB0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2E8737AD" w14:textId="77777777" w:rsidR="00BB131C" w:rsidRDefault="00B63319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E2A33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8E2A33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Tour_package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E224E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</w:p>
    <w:p w14:paraId="526A5CBD" w14:textId="449EF6B1" w:rsidR="00B63319" w:rsidRPr="00E224ED" w:rsidRDefault="004E34B5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B63319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</w:p>
    <w:p w14:paraId="6DC1C064" w14:textId="72D46746" w:rsidR="00F05A8F" w:rsidRDefault="00846873" w:rsidP="00E546E8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 xml:space="preserve">  </w:t>
      </w:r>
      <w:r w:rsidR="00B63319"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="00B63319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</w:p>
    <w:p w14:paraId="0F942D32" w14:textId="77777777" w:rsidR="00F05A8F" w:rsidRDefault="00B63319" w:rsidP="00F05A8F">
      <w:pPr>
        <w:shd w:val="clear" w:color="auto" w:fill="1E1E1E"/>
        <w:spacing w:before="0" w:after="0" w:line="240" w:lineRule="auto"/>
        <w:ind w:firstLine="72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30000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</w:t>
      </w:r>
    </w:p>
    <w:p w14:paraId="26B00BF7" w14:textId="77777777" w:rsidR="00F05A8F" w:rsidRDefault="00B63319" w:rsidP="00F05A8F">
      <w:pPr>
        <w:shd w:val="clear" w:color="auto" w:fill="1E1E1E"/>
        <w:spacing w:before="0" w:after="0" w:line="240" w:lineRule="auto"/>
        <w:ind w:firstLine="72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lt</w:t>
      </w:r>
      <w:proofErr w:type="spellEnd"/>
      <w:r w:rsidRPr="00E224E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E224E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2000</w:t>
      </w: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557493A1" w14:textId="3CF50FAC" w:rsidR="00B63319" w:rsidRPr="00E224ED" w:rsidRDefault="00F05A8F" w:rsidP="00F05A8F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846873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 </w:t>
      </w:r>
      <w:r w:rsidR="00B63319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] </w:t>
      </w:r>
    </w:p>
    <w:p w14:paraId="2EECB6D9" w14:textId="216AB0A8" w:rsidR="00846873" w:rsidRDefault="004E34B5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="00B63319"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74506093" w14:textId="20671DBE" w:rsidR="00B63319" w:rsidRDefault="00B63319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E224E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02AE5984" w14:textId="77777777" w:rsidR="00870A7B" w:rsidRDefault="00870A7B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E5177D8" w14:textId="77777777" w:rsidR="002C143A" w:rsidRDefault="002C143A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D8D6507" w14:textId="77777777" w:rsidR="002C143A" w:rsidRPr="00E224ED" w:rsidRDefault="002C143A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B754829" w14:textId="77777777" w:rsidR="00A3435E" w:rsidRDefault="00A3435E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A95E67B" w14:textId="31A5A9F1" w:rsidR="00B63319" w:rsidRPr="00A32D41" w:rsidRDefault="00B63319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73B7D8EB" w14:textId="77777777" w:rsidR="00B63319" w:rsidRPr="00A32D41" w:rsidRDefault="00B63319" w:rsidP="00331877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F09A036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32D4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"64e617f03c1de080a4aa7316"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F5426BC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5EE286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tour_codename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'Karnataka Tour'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24FB8E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source_station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'Delhi'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D35E5C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destination_station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'Mysore, </w:t>
      </w:r>
      <w:proofErr w:type="spellStart"/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Hampi</w:t>
      </w:r>
      <w:proofErr w:type="spellEnd"/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, Coorg'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5D7DF38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type_of_package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'group'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59B1B1F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category: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'Normal'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A6C3B71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total_fare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25000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314D51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total_kms_covered</w:t>
      </w:r>
      <w:proofErr w:type="spellEnd"/>
      <w:r w:rsidRPr="00A32D4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32D41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</w:t>
      </w:r>
    </w:p>
    <w:p w14:paraId="5F701283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69830F9E" w14:textId="77777777" w:rsidR="00B63319" w:rsidRPr="00A32D41" w:rsidRDefault="00B63319" w:rsidP="00B633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32D4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63FB0D0B" w14:textId="77777777" w:rsidR="00B63319" w:rsidRPr="00CA1156" w:rsidRDefault="00B63319" w:rsidP="00B633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14:paraId="3130475F" w14:textId="77777777" w:rsidR="00B63319" w:rsidRDefault="00B63319" w:rsidP="00B63319">
      <w:pPr>
        <w:spacing w:before="0" w:after="0"/>
      </w:pPr>
    </w:p>
    <w:p w14:paraId="60CC2BC5" w14:textId="44E2F499" w:rsidR="000F728C" w:rsidRPr="005D7FA4" w:rsidRDefault="000F728C" w:rsidP="001E21C9">
      <w:pPr>
        <w:pStyle w:val="ListParagraph"/>
        <w:numPr>
          <w:ilvl w:val="0"/>
          <w:numId w:val="31"/>
        </w:numPr>
        <w:spacing w:before="0" w:after="0" w:line="240" w:lineRule="auto"/>
      </w:pPr>
      <w:r w:rsidRPr="000F728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Display all watches which do not have chronographic dials.</w:t>
      </w:r>
    </w:p>
    <w:p w14:paraId="67DEB941" w14:textId="77777777" w:rsidR="00397F1E" w:rsidRDefault="00397F1E" w:rsidP="001E21C9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566CD98A" w14:textId="77777777" w:rsidR="00640DEB" w:rsidRDefault="00B63319" w:rsidP="001E21C9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53F5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B25BC4"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B25BC4"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B25BC4"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Watch</w:t>
      </w:r>
      <w:r w:rsidR="00B25BC4"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B25BC4" w:rsidRPr="0088190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r w:rsidR="00B25BC4"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</w:p>
    <w:p w14:paraId="1093DCEF" w14:textId="77777777" w:rsidR="00640DEB" w:rsidRDefault="00B25BC4" w:rsidP="00640DEB">
      <w:pPr>
        <w:shd w:val="clear" w:color="auto" w:fill="1E1E1E"/>
        <w:spacing w:before="0" w:after="0" w:line="240" w:lineRule="auto"/>
        <w:ind w:firstLine="72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spellStart"/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$not:</w:t>
      </w:r>
      <w:r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88190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88190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"chronograph"</w:t>
      </w:r>
      <w:r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 </w:t>
      </w:r>
    </w:p>
    <w:p w14:paraId="4BAD6189" w14:textId="2B01EE4C" w:rsidR="00B25BC4" w:rsidRDefault="00B25BC4" w:rsidP="00640DEB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88190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6AED10D1" w14:textId="77777777" w:rsidR="0077604C" w:rsidRPr="0040383D" w:rsidRDefault="0077604C" w:rsidP="00640DEB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55839325" w14:textId="77777777" w:rsidR="00B25BC4" w:rsidRPr="00B25BC4" w:rsidRDefault="00B25BC4" w:rsidP="001E21C9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3B0CC22" w14:textId="77777777" w:rsidR="00B25BC4" w:rsidRPr="00B25BC4" w:rsidRDefault="00B25BC4" w:rsidP="001E21C9">
      <w:pPr>
        <w:shd w:val="clear" w:color="auto" w:fill="1E1E1E"/>
        <w:spacing w:before="0"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093F81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"64e630724a7006f7140b8aec"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7A1459F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0F8D89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'Rolex Submariner'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9A5EBD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'Rolex'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E316DD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4FFAF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C5BCD7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67040</w:t>
      </w:r>
    </w:p>
    <w:p w14:paraId="28E6321D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21D3AE2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668BA5B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"64e630724a7006f7140b8aed"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0AC20F20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CAFED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'Omega 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Speedmaster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9F4B21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'Omega'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11226B3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6388A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38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57E508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51530</w:t>
      </w:r>
    </w:p>
    <w:p w14:paraId="49E4073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BF576F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2E28F9E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"64e630724a7006f7140b8aee"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8AC73B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E03315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'Seiko 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Prospex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6149348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'Seiko'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E63052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7C97465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6832E9D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34020</w:t>
      </w:r>
    </w:p>
    <w:p w14:paraId="51A03AC4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AFB431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44A0460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"64e630724a7006f7140b8aef"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0696BF1B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2E1552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 G-Shock'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2F4D290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'Casio'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3ECE1B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'digital'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575BBF3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43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0B8207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17510</w:t>
      </w:r>
    </w:p>
    <w:p w14:paraId="32C217C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5B16D6A7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635B434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"64e630724a7006f7140b8af0"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254EDD7F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D942A3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'Timex Ironman'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24CBCA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'Timex'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6AABA41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'digital'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B84074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36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D8D911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9255</w:t>
      </w:r>
    </w:p>
    <w:p w14:paraId="2B04B97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F4BB8F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47048293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"64e630724a7006f7140b8af3"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131211F4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7477B3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 Bambino Ver. 2'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C4F6C1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'Orient'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F35AA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BEA2C90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110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1BC4D02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17510</w:t>
      </w:r>
    </w:p>
    <w:p w14:paraId="2FE2FE2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323CC908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0F8FE7D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B25BC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"64e630724a7006f7140b8af4"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B47DF4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9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F4E30F1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'Citizen Eco-Drive 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Promaster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Diver'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B84839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'Citizen'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9B76ECC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type_of_dial</w:t>
      </w:r>
      <w:proofErr w:type="spellEnd"/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proofErr w:type="spellStart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analog</w:t>
      </w:r>
      <w:proofErr w:type="spellEnd"/>
      <w:r w:rsidRPr="00B25BC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D227BDF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44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160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EF70C33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BC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price:</w:t>
      </w: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BC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248647</w:t>
      </w:r>
    </w:p>
    <w:p w14:paraId="469BF9D6" w14:textId="77777777" w:rsidR="00B25BC4" w:rsidRPr="00B25BC4" w:rsidRDefault="00B25BC4" w:rsidP="00B2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}</w:t>
      </w:r>
    </w:p>
    <w:p w14:paraId="2C7020AF" w14:textId="217F4CC9" w:rsidR="00B63319" w:rsidRDefault="00B25BC4" w:rsidP="00586B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BC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5172C99A" w14:textId="77777777" w:rsidR="00586BF7" w:rsidRDefault="00586BF7" w:rsidP="00586B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07316D44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4F811400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7E3E2F57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66EDA06E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72F27F4D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E2CE558" w14:textId="77777777" w:rsidR="0005594D" w:rsidRPr="0005594D" w:rsidRDefault="0005594D" w:rsidP="0005594D">
      <w:pPr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7F7C2912" w14:textId="350FCEF3" w:rsidR="0005594D" w:rsidRPr="0005594D" w:rsidRDefault="0005594D" w:rsidP="00037DE3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="00037DE3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</w:p>
    <w:sectPr w:rsidR="0005594D" w:rsidRPr="0005594D" w:rsidSect="00810B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7872" w14:textId="77777777" w:rsidR="00EB4B57" w:rsidRDefault="00EB4B57" w:rsidP="00C6554A">
      <w:pPr>
        <w:spacing w:before="0" w:after="0" w:line="240" w:lineRule="auto"/>
      </w:pPr>
      <w:r>
        <w:separator/>
      </w:r>
    </w:p>
  </w:endnote>
  <w:endnote w:type="continuationSeparator" w:id="0">
    <w:p w14:paraId="0D67307A" w14:textId="77777777" w:rsidR="00EB4B57" w:rsidRDefault="00EB4B5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D9A1" w14:textId="77777777" w:rsidR="00037DE3" w:rsidRDefault="00037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437DF347" w:rsidR="004D2098" w:rsidRDefault="00D4660A" w:rsidP="00037DE3">
    <w:pPr>
      <w:pStyle w:val="Footer"/>
      <w:jc w:val="center"/>
    </w:pPr>
    <w:sdt>
      <w:sdtPr>
        <w:alias w:val="Author"/>
        <w:tag w:val=""/>
        <w:id w:val="-652612179"/>
        <w:placeholder>
          <w:docPart w:val="44303A972234405594932347580605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C22F5">
          <w:rPr>
            <w:caps w:val="0"/>
          </w:rPr>
          <w:t>Smit Joshi</w:t>
        </w:r>
      </w:sdtContent>
    </w:sdt>
    <w:r w:rsidR="0005594D">
      <w:tab/>
    </w:r>
    <w:r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>
      <w:tab/>
    </w:r>
    <w:r>
      <w:tab/>
    </w:r>
    <w:r>
      <w:tab/>
    </w:r>
    <w:r>
      <w:tab/>
    </w:r>
    <w:r w:rsidR="00ED7C44">
      <w:t xml:space="preserve">Page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2B4294">
      <w:rPr>
        <w:noProof/>
      </w:rPr>
      <w:t>1</w:t>
    </w:r>
    <w:r w:rsidR="00ED7C4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3E41" w14:textId="77777777" w:rsidR="00037DE3" w:rsidRDefault="00037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CFC7" w14:textId="77777777" w:rsidR="00EB4B57" w:rsidRDefault="00EB4B5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BC0E13" w14:textId="77777777" w:rsidR="00EB4B57" w:rsidRDefault="00EB4B5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192" w14:textId="77777777" w:rsidR="00037DE3" w:rsidRDefault="00037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D6AA" w14:textId="77777777" w:rsidR="00037DE3" w:rsidRDefault="00037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38C9" w14:textId="77777777" w:rsidR="00037DE3" w:rsidRDefault="00037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513EC9"/>
    <w:multiLevelType w:val="hybridMultilevel"/>
    <w:tmpl w:val="DB6E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9640D"/>
    <w:multiLevelType w:val="hybridMultilevel"/>
    <w:tmpl w:val="DC1E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F37AAD"/>
    <w:multiLevelType w:val="hybridMultilevel"/>
    <w:tmpl w:val="DB806110"/>
    <w:lvl w:ilvl="0" w:tplc="12F80DE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C61182"/>
    <w:multiLevelType w:val="hybridMultilevel"/>
    <w:tmpl w:val="7D803FF0"/>
    <w:lvl w:ilvl="0" w:tplc="759092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A3AD5"/>
    <w:multiLevelType w:val="hybridMultilevel"/>
    <w:tmpl w:val="9692E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93648"/>
    <w:multiLevelType w:val="hybridMultilevel"/>
    <w:tmpl w:val="EFDEB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76FCC"/>
    <w:multiLevelType w:val="hybridMultilevel"/>
    <w:tmpl w:val="17E40532"/>
    <w:lvl w:ilvl="0" w:tplc="9E0E0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F28E1"/>
    <w:multiLevelType w:val="hybridMultilevel"/>
    <w:tmpl w:val="6892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714D6"/>
    <w:multiLevelType w:val="hybridMultilevel"/>
    <w:tmpl w:val="309E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436D4"/>
    <w:multiLevelType w:val="hybridMultilevel"/>
    <w:tmpl w:val="DA4C1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19"/>
  </w:num>
  <w:num w:numId="6" w16cid:durableId="1073622507">
    <w:abstractNumId w:val="10"/>
  </w:num>
  <w:num w:numId="7" w16cid:durableId="1726179056">
    <w:abstractNumId w:val="13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16"/>
  </w:num>
  <w:num w:numId="18" w16cid:durableId="1229344087">
    <w:abstractNumId w:val="9"/>
  </w:num>
  <w:num w:numId="19" w16cid:durableId="1362971963">
    <w:abstractNumId w:val="12"/>
  </w:num>
  <w:num w:numId="20" w16cid:durableId="1283607284">
    <w:abstractNumId w:val="20"/>
  </w:num>
  <w:num w:numId="21" w16cid:durableId="1221284405">
    <w:abstractNumId w:val="14"/>
  </w:num>
  <w:num w:numId="22" w16cid:durableId="2020155173">
    <w:abstractNumId w:val="11"/>
  </w:num>
  <w:num w:numId="23" w16cid:durableId="1154879706">
    <w:abstractNumId w:val="24"/>
  </w:num>
  <w:num w:numId="24" w16cid:durableId="1182009343">
    <w:abstractNumId w:val="15"/>
  </w:num>
  <w:num w:numId="25" w16cid:durableId="981277854">
    <w:abstractNumId w:val="25"/>
  </w:num>
  <w:num w:numId="26" w16cid:durableId="483426274">
    <w:abstractNumId w:val="23"/>
  </w:num>
  <w:num w:numId="27" w16cid:durableId="1745028245">
    <w:abstractNumId w:val="26"/>
  </w:num>
  <w:num w:numId="28" w16cid:durableId="1013922084">
    <w:abstractNumId w:val="21"/>
  </w:num>
  <w:num w:numId="29" w16cid:durableId="2144807044">
    <w:abstractNumId w:val="22"/>
  </w:num>
  <w:num w:numId="30" w16cid:durableId="622033655">
    <w:abstractNumId w:val="18"/>
  </w:num>
  <w:num w:numId="31" w16cid:durableId="16329814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0147F"/>
    <w:rsid w:val="0000462A"/>
    <w:rsid w:val="00014058"/>
    <w:rsid w:val="00016A63"/>
    <w:rsid w:val="0001701A"/>
    <w:rsid w:val="00025D8D"/>
    <w:rsid w:val="00030161"/>
    <w:rsid w:val="00035D8C"/>
    <w:rsid w:val="00036877"/>
    <w:rsid w:val="00037DE3"/>
    <w:rsid w:val="00042628"/>
    <w:rsid w:val="00043382"/>
    <w:rsid w:val="000434DF"/>
    <w:rsid w:val="000500E6"/>
    <w:rsid w:val="0005272C"/>
    <w:rsid w:val="0005594D"/>
    <w:rsid w:val="00057DC4"/>
    <w:rsid w:val="00061AF1"/>
    <w:rsid w:val="00062331"/>
    <w:rsid w:val="00066150"/>
    <w:rsid w:val="0006687B"/>
    <w:rsid w:val="00067C3A"/>
    <w:rsid w:val="00067E19"/>
    <w:rsid w:val="00073EEA"/>
    <w:rsid w:val="00075A71"/>
    <w:rsid w:val="00077905"/>
    <w:rsid w:val="00082223"/>
    <w:rsid w:val="00087806"/>
    <w:rsid w:val="000A15B0"/>
    <w:rsid w:val="000A3B11"/>
    <w:rsid w:val="000A6C46"/>
    <w:rsid w:val="000C2ADF"/>
    <w:rsid w:val="000C39D7"/>
    <w:rsid w:val="000C5C54"/>
    <w:rsid w:val="000C7BAB"/>
    <w:rsid w:val="000D0A98"/>
    <w:rsid w:val="000D5275"/>
    <w:rsid w:val="000E28F4"/>
    <w:rsid w:val="000F21F2"/>
    <w:rsid w:val="000F728C"/>
    <w:rsid w:val="00103682"/>
    <w:rsid w:val="00111192"/>
    <w:rsid w:val="001113B3"/>
    <w:rsid w:val="001121F8"/>
    <w:rsid w:val="001139BA"/>
    <w:rsid w:val="00116636"/>
    <w:rsid w:val="001178DD"/>
    <w:rsid w:val="00117B5D"/>
    <w:rsid w:val="00124010"/>
    <w:rsid w:val="00132D78"/>
    <w:rsid w:val="00140304"/>
    <w:rsid w:val="0014122D"/>
    <w:rsid w:val="00141A04"/>
    <w:rsid w:val="00146E41"/>
    <w:rsid w:val="00153212"/>
    <w:rsid w:val="00154D02"/>
    <w:rsid w:val="00155C24"/>
    <w:rsid w:val="00160281"/>
    <w:rsid w:val="00161187"/>
    <w:rsid w:val="00161443"/>
    <w:rsid w:val="00166B14"/>
    <w:rsid w:val="00167C23"/>
    <w:rsid w:val="001755AB"/>
    <w:rsid w:val="00176022"/>
    <w:rsid w:val="001877A1"/>
    <w:rsid w:val="00191805"/>
    <w:rsid w:val="001A242B"/>
    <w:rsid w:val="001A6F41"/>
    <w:rsid w:val="001A7491"/>
    <w:rsid w:val="001A7D7F"/>
    <w:rsid w:val="001B6EE5"/>
    <w:rsid w:val="001B745F"/>
    <w:rsid w:val="001B7A95"/>
    <w:rsid w:val="001C6F45"/>
    <w:rsid w:val="001D018F"/>
    <w:rsid w:val="001D239D"/>
    <w:rsid w:val="001D6F03"/>
    <w:rsid w:val="001E21C9"/>
    <w:rsid w:val="001E32B6"/>
    <w:rsid w:val="001E4646"/>
    <w:rsid w:val="001E58E4"/>
    <w:rsid w:val="001F3873"/>
    <w:rsid w:val="001F4CE5"/>
    <w:rsid w:val="001F522F"/>
    <w:rsid w:val="001F57C4"/>
    <w:rsid w:val="0020112B"/>
    <w:rsid w:val="00202626"/>
    <w:rsid w:val="00206B7B"/>
    <w:rsid w:val="00207213"/>
    <w:rsid w:val="00235AE0"/>
    <w:rsid w:val="00237498"/>
    <w:rsid w:val="0024220E"/>
    <w:rsid w:val="00251122"/>
    <w:rsid w:val="00251B34"/>
    <w:rsid w:val="00251DCF"/>
    <w:rsid w:val="00253DC9"/>
    <w:rsid w:val="002554CD"/>
    <w:rsid w:val="00255CCA"/>
    <w:rsid w:val="00256D91"/>
    <w:rsid w:val="00257EE9"/>
    <w:rsid w:val="0026310D"/>
    <w:rsid w:val="002632C5"/>
    <w:rsid w:val="00272F24"/>
    <w:rsid w:val="00280E90"/>
    <w:rsid w:val="0028306A"/>
    <w:rsid w:val="00283097"/>
    <w:rsid w:val="002858AF"/>
    <w:rsid w:val="002874D8"/>
    <w:rsid w:val="00290915"/>
    <w:rsid w:val="002911FA"/>
    <w:rsid w:val="00291D86"/>
    <w:rsid w:val="00293B83"/>
    <w:rsid w:val="00295827"/>
    <w:rsid w:val="002A2844"/>
    <w:rsid w:val="002B4294"/>
    <w:rsid w:val="002C11E6"/>
    <w:rsid w:val="002C143A"/>
    <w:rsid w:val="002C4EC9"/>
    <w:rsid w:val="002D45F1"/>
    <w:rsid w:val="002D5F75"/>
    <w:rsid w:val="002E226B"/>
    <w:rsid w:val="002E4B41"/>
    <w:rsid w:val="002F2EDA"/>
    <w:rsid w:val="002F3080"/>
    <w:rsid w:val="002F3370"/>
    <w:rsid w:val="002F4CAC"/>
    <w:rsid w:val="002F50CA"/>
    <w:rsid w:val="003030F4"/>
    <w:rsid w:val="0030444F"/>
    <w:rsid w:val="00311A3B"/>
    <w:rsid w:val="0031592C"/>
    <w:rsid w:val="00315F1A"/>
    <w:rsid w:val="0032364A"/>
    <w:rsid w:val="00326814"/>
    <w:rsid w:val="00331877"/>
    <w:rsid w:val="00333D0D"/>
    <w:rsid w:val="00335EBB"/>
    <w:rsid w:val="0033695F"/>
    <w:rsid w:val="003413D3"/>
    <w:rsid w:val="00343063"/>
    <w:rsid w:val="003623ED"/>
    <w:rsid w:val="00364D1F"/>
    <w:rsid w:val="00366E77"/>
    <w:rsid w:val="00372541"/>
    <w:rsid w:val="00372E3E"/>
    <w:rsid w:val="003733A4"/>
    <w:rsid w:val="00386E73"/>
    <w:rsid w:val="00387C31"/>
    <w:rsid w:val="003920ED"/>
    <w:rsid w:val="00392BB8"/>
    <w:rsid w:val="00397F1E"/>
    <w:rsid w:val="003A4BFB"/>
    <w:rsid w:val="003A4D3E"/>
    <w:rsid w:val="003B0506"/>
    <w:rsid w:val="003B1CB7"/>
    <w:rsid w:val="003C4E55"/>
    <w:rsid w:val="003C56AC"/>
    <w:rsid w:val="003D010A"/>
    <w:rsid w:val="003E46F4"/>
    <w:rsid w:val="003E6BBB"/>
    <w:rsid w:val="003E765A"/>
    <w:rsid w:val="003F227B"/>
    <w:rsid w:val="0040383D"/>
    <w:rsid w:val="00417C0E"/>
    <w:rsid w:val="0042788C"/>
    <w:rsid w:val="004357F5"/>
    <w:rsid w:val="0043699A"/>
    <w:rsid w:val="0044730E"/>
    <w:rsid w:val="00452364"/>
    <w:rsid w:val="00453CC3"/>
    <w:rsid w:val="004541BF"/>
    <w:rsid w:val="00454C40"/>
    <w:rsid w:val="00462A29"/>
    <w:rsid w:val="004721ED"/>
    <w:rsid w:val="0047396A"/>
    <w:rsid w:val="004814B8"/>
    <w:rsid w:val="00483FD6"/>
    <w:rsid w:val="004A0F7C"/>
    <w:rsid w:val="004A34FA"/>
    <w:rsid w:val="004A362F"/>
    <w:rsid w:val="004A3AE2"/>
    <w:rsid w:val="004A537A"/>
    <w:rsid w:val="004A738E"/>
    <w:rsid w:val="004B589B"/>
    <w:rsid w:val="004B592B"/>
    <w:rsid w:val="004B59C8"/>
    <w:rsid w:val="004B5D62"/>
    <w:rsid w:val="004B797B"/>
    <w:rsid w:val="004C049F"/>
    <w:rsid w:val="004C116C"/>
    <w:rsid w:val="004C22F5"/>
    <w:rsid w:val="004D06CD"/>
    <w:rsid w:val="004D2098"/>
    <w:rsid w:val="004D2844"/>
    <w:rsid w:val="004D664C"/>
    <w:rsid w:val="004D6E23"/>
    <w:rsid w:val="004E00F1"/>
    <w:rsid w:val="004E0C3A"/>
    <w:rsid w:val="004E2237"/>
    <w:rsid w:val="004E2B93"/>
    <w:rsid w:val="004E34B5"/>
    <w:rsid w:val="004E40A7"/>
    <w:rsid w:val="004E7E9D"/>
    <w:rsid w:val="004F2E5F"/>
    <w:rsid w:val="004F54C2"/>
    <w:rsid w:val="004F6852"/>
    <w:rsid w:val="004F6FC4"/>
    <w:rsid w:val="005000E2"/>
    <w:rsid w:val="00501D6D"/>
    <w:rsid w:val="00510F0A"/>
    <w:rsid w:val="0051330F"/>
    <w:rsid w:val="00514F82"/>
    <w:rsid w:val="0052293E"/>
    <w:rsid w:val="00527A92"/>
    <w:rsid w:val="00531C84"/>
    <w:rsid w:val="00532E8A"/>
    <w:rsid w:val="00534906"/>
    <w:rsid w:val="00536EA6"/>
    <w:rsid w:val="00537A65"/>
    <w:rsid w:val="00540AD7"/>
    <w:rsid w:val="00541331"/>
    <w:rsid w:val="00544675"/>
    <w:rsid w:val="005518A5"/>
    <w:rsid w:val="00553502"/>
    <w:rsid w:val="0056253D"/>
    <w:rsid w:val="005722EA"/>
    <w:rsid w:val="00573C6A"/>
    <w:rsid w:val="00586BF7"/>
    <w:rsid w:val="005B30B2"/>
    <w:rsid w:val="005B5B20"/>
    <w:rsid w:val="005B6054"/>
    <w:rsid w:val="005C0741"/>
    <w:rsid w:val="005C148A"/>
    <w:rsid w:val="005C6497"/>
    <w:rsid w:val="005C7347"/>
    <w:rsid w:val="005C759D"/>
    <w:rsid w:val="005C768C"/>
    <w:rsid w:val="005D1C64"/>
    <w:rsid w:val="005D7F91"/>
    <w:rsid w:val="005D7FA4"/>
    <w:rsid w:val="005E6CB4"/>
    <w:rsid w:val="005E7B20"/>
    <w:rsid w:val="005F48B1"/>
    <w:rsid w:val="0060472D"/>
    <w:rsid w:val="00613323"/>
    <w:rsid w:val="0062297B"/>
    <w:rsid w:val="006262C0"/>
    <w:rsid w:val="00627F4E"/>
    <w:rsid w:val="00634843"/>
    <w:rsid w:val="00640DEB"/>
    <w:rsid w:val="00653D22"/>
    <w:rsid w:val="006574EB"/>
    <w:rsid w:val="00664AB1"/>
    <w:rsid w:val="00673BF4"/>
    <w:rsid w:val="00691F73"/>
    <w:rsid w:val="006A0C95"/>
    <w:rsid w:val="006A1935"/>
    <w:rsid w:val="006A28CA"/>
    <w:rsid w:val="006A32DA"/>
    <w:rsid w:val="006A3CE7"/>
    <w:rsid w:val="006B0363"/>
    <w:rsid w:val="006B1C11"/>
    <w:rsid w:val="006C0E75"/>
    <w:rsid w:val="006C1E9B"/>
    <w:rsid w:val="006C675F"/>
    <w:rsid w:val="006D0494"/>
    <w:rsid w:val="006D07CE"/>
    <w:rsid w:val="006D28D0"/>
    <w:rsid w:val="006D3611"/>
    <w:rsid w:val="006E0140"/>
    <w:rsid w:val="006E3B6F"/>
    <w:rsid w:val="006F5D1F"/>
    <w:rsid w:val="006F7731"/>
    <w:rsid w:val="007002DD"/>
    <w:rsid w:val="00701FB9"/>
    <w:rsid w:val="007076EB"/>
    <w:rsid w:val="00707F39"/>
    <w:rsid w:val="00716E25"/>
    <w:rsid w:val="00723E64"/>
    <w:rsid w:val="00724428"/>
    <w:rsid w:val="00724A98"/>
    <w:rsid w:val="00744740"/>
    <w:rsid w:val="00753F5A"/>
    <w:rsid w:val="007637E0"/>
    <w:rsid w:val="00770F93"/>
    <w:rsid w:val="007721AE"/>
    <w:rsid w:val="00774A50"/>
    <w:rsid w:val="00775023"/>
    <w:rsid w:val="0077604C"/>
    <w:rsid w:val="00782F4B"/>
    <w:rsid w:val="00785887"/>
    <w:rsid w:val="00787FA8"/>
    <w:rsid w:val="00792448"/>
    <w:rsid w:val="007956EA"/>
    <w:rsid w:val="0079630B"/>
    <w:rsid w:val="007A73CF"/>
    <w:rsid w:val="007B0F44"/>
    <w:rsid w:val="007B4FCA"/>
    <w:rsid w:val="007C1330"/>
    <w:rsid w:val="007C1A5C"/>
    <w:rsid w:val="007C67D7"/>
    <w:rsid w:val="007C684D"/>
    <w:rsid w:val="007C7208"/>
    <w:rsid w:val="007C776B"/>
    <w:rsid w:val="007D1E76"/>
    <w:rsid w:val="007D53E8"/>
    <w:rsid w:val="007E2871"/>
    <w:rsid w:val="007E7494"/>
    <w:rsid w:val="008077B9"/>
    <w:rsid w:val="00807BD2"/>
    <w:rsid w:val="00807EDA"/>
    <w:rsid w:val="00810B96"/>
    <w:rsid w:val="0081246A"/>
    <w:rsid w:val="00815647"/>
    <w:rsid w:val="00821756"/>
    <w:rsid w:val="008226B6"/>
    <w:rsid w:val="00823167"/>
    <w:rsid w:val="008239B8"/>
    <w:rsid w:val="008362FD"/>
    <w:rsid w:val="00846873"/>
    <w:rsid w:val="00851A2A"/>
    <w:rsid w:val="00851F29"/>
    <w:rsid w:val="008611C2"/>
    <w:rsid w:val="00863FAE"/>
    <w:rsid w:val="00864141"/>
    <w:rsid w:val="00865A5D"/>
    <w:rsid w:val="00870A7B"/>
    <w:rsid w:val="008730D1"/>
    <w:rsid w:val="00881904"/>
    <w:rsid w:val="00883668"/>
    <w:rsid w:val="00884A27"/>
    <w:rsid w:val="00891591"/>
    <w:rsid w:val="008922EB"/>
    <w:rsid w:val="008A09E1"/>
    <w:rsid w:val="008A10EE"/>
    <w:rsid w:val="008A2A46"/>
    <w:rsid w:val="008A3498"/>
    <w:rsid w:val="008A4983"/>
    <w:rsid w:val="008A5DA3"/>
    <w:rsid w:val="008B68F0"/>
    <w:rsid w:val="008C58EB"/>
    <w:rsid w:val="008C7975"/>
    <w:rsid w:val="008E13B2"/>
    <w:rsid w:val="008E2A33"/>
    <w:rsid w:val="008F20E7"/>
    <w:rsid w:val="008F6983"/>
    <w:rsid w:val="009011EE"/>
    <w:rsid w:val="00917F98"/>
    <w:rsid w:val="00922BB3"/>
    <w:rsid w:val="009256CB"/>
    <w:rsid w:val="0093042A"/>
    <w:rsid w:val="0093572B"/>
    <w:rsid w:val="00946B6A"/>
    <w:rsid w:val="00950B0C"/>
    <w:rsid w:val="009520E8"/>
    <w:rsid w:val="00954F38"/>
    <w:rsid w:val="00965569"/>
    <w:rsid w:val="009726E1"/>
    <w:rsid w:val="009743AB"/>
    <w:rsid w:val="00974479"/>
    <w:rsid w:val="0097736B"/>
    <w:rsid w:val="00977EDB"/>
    <w:rsid w:val="00981229"/>
    <w:rsid w:val="009861C8"/>
    <w:rsid w:val="00990636"/>
    <w:rsid w:val="00991175"/>
    <w:rsid w:val="00991C49"/>
    <w:rsid w:val="00991FFA"/>
    <w:rsid w:val="009928AD"/>
    <w:rsid w:val="00993BCA"/>
    <w:rsid w:val="0099570C"/>
    <w:rsid w:val="009961D4"/>
    <w:rsid w:val="009B2E49"/>
    <w:rsid w:val="009B4644"/>
    <w:rsid w:val="009B596C"/>
    <w:rsid w:val="009B618F"/>
    <w:rsid w:val="009B7C3E"/>
    <w:rsid w:val="009C1514"/>
    <w:rsid w:val="009C76FD"/>
    <w:rsid w:val="009C78DB"/>
    <w:rsid w:val="009D3DA6"/>
    <w:rsid w:val="009E0216"/>
    <w:rsid w:val="009E2469"/>
    <w:rsid w:val="00A03DB2"/>
    <w:rsid w:val="00A12AB4"/>
    <w:rsid w:val="00A20F18"/>
    <w:rsid w:val="00A24709"/>
    <w:rsid w:val="00A27069"/>
    <w:rsid w:val="00A32D41"/>
    <w:rsid w:val="00A3435E"/>
    <w:rsid w:val="00A4214D"/>
    <w:rsid w:val="00A42D80"/>
    <w:rsid w:val="00A458D5"/>
    <w:rsid w:val="00A512E4"/>
    <w:rsid w:val="00A56085"/>
    <w:rsid w:val="00A73332"/>
    <w:rsid w:val="00A77DDB"/>
    <w:rsid w:val="00A815E3"/>
    <w:rsid w:val="00A9109E"/>
    <w:rsid w:val="00A91185"/>
    <w:rsid w:val="00AA6D50"/>
    <w:rsid w:val="00AB2B70"/>
    <w:rsid w:val="00AB655C"/>
    <w:rsid w:val="00AC691F"/>
    <w:rsid w:val="00AD572B"/>
    <w:rsid w:val="00AE0C6D"/>
    <w:rsid w:val="00AE5130"/>
    <w:rsid w:val="00AE5ADF"/>
    <w:rsid w:val="00AF34E0"/>
    <w:rsid w:val="00AF3792"/>
    <w:rsid w:val="00AF541C"/>
    <w:rsid w:val="00B018D7"/>
    <w:rsid w:val="00B209BA"/>
    <w:rsid w:val="00B219FA"/>
    <w:rsid w:val="00B255E9"/>
    <w:rsid w:val="00B2576E"/>
    <w:rsid w:val="00B25BC4"/>
    <w:rsid w:val="00B30385"/>
    <w:rsid w:val="00B32D19"/>
    <w:rsid w:val="00B37244"/>
    <w:rsid w:val="00B4051D"/>
    <w:rsid w:val="00B47CB8"/>
    <w:rsid w:val="00B505FA"/>
    <w:rsid w:val="00B51C02"/>
    <w:rsid w:val="00B52C4A"/>
    <w:rsid w:val="00B55196"/>
    <w:rsid w:val="00B60C8F"/>
    <w:rsid w:val="00B63319"/>
    <w:rsid w:val="00B72888"/>
    <w:rsid w:val="00B811B4"/>
    <w:rsid w:val="00B85C8F"/>
    <w:rsid w:val="00BA0203"/>
    <w:rsid w:val="00BA278C"/>
    <w:rsid w:val="00BB131C"/>
    <w:rsid w:val="00BB3A2E"/>
    <w:rsid w:val="00BB4E18"/>
    <w:rsid w:val="00BC4037"/>
    <w:rsid w:val="00BD640F"/>
    <w:rsid w:val="00BD67E1"/>
    <w:rsid w:val="00BE13B2"/>
    <w:rsid w:val="00BE6B69"/>
    <w:rsid w:val="00BF0A0B"/>
    <w:rsid w:val="00C025EF"/>
    <w:rsid w:val="00C13E3C"/>
    <w:rsid w:val="00C141A9"/>
    <w:rsid w:val="00C257BF"/>
    <w:rsid w:val="00C26F75"/>
    <w:rsid w:val="00C27395"/>
    <w:rsid w:val="00C27AE8"/>
    <w:rsid w:val="00C37716"/>
    <w:rsid w:val="00C44878"/>
    <w:rsid w:val="00C44A27"/>
    <w:rsid w:val="00C46C6E"/>
    <w:rsid w:val="00C513BA"/>
    <w:rsid w:val="00C54A47"/>
    <w:rsid w:val="00C6554A"/>
    <w:rsid w:val="00C6758B"/>
    <w:rsid w:val="00C7002E"/>
    <w:rsid w:val="00C7165E"/>
    <w:rsid w:val="00C71B03"/>
    <w:rsid w:val="00C903D8"/>
    <w:rsid w:val="00C933F8"/>
    <w:rsid w:val="00C94F99"/>
    <w:rsid w:val="00C95B91"/>
    <w:rsid w:val="00C97696"/>
    <w:rsid w:val="00CA1156"/>
    <w:rsid w:val="00CA3264"/>
    <w:rsid w:val="00CA3F3A"/>
    <w:rsid w:val="00CA5A15"/>
    <w:rsid w:val="00CB10A5"/>
    <w:rsid w:val="00CB18E6"/>
    <w:rsid w:val="00CB240F"/>
    <w:rsid w:val="00CB4217"/>
    <w:rsid w:val="00CB6FF0"/>
    <w:rsid w:val="00CD201E"/>
    <w:rsid w:val="00CD3017"/>
    <w:rsid w:val="00CD3073"/>
    <w:rsid w:val="00CD3767"/>
    <w:rsid w:val="00CD5C28"/>
    <w:rsid w:val="00CE007C"/>
    <w:rsid w:val="00CE2932"/>
    <w:rsid w:val="00CE4C95"/>
    <w:rsid w:val="00CE585D"/>
    <w:rsid w:val="00CF0025"/>
    <w:rsid w:val="00CF1781"/>
    <w:rsid w:val="00CF1B45"/>
    <w:rsid w:val="00CF52E6"/>
    <w:rsid w:val="00D03E7F"/>
    <w:rsid w:val="00D04811"/>
    <w:rsid w:val="00D136A0"/>
    <w:rsid w:val="00D15229"/>
    <w:rsid w:val="00D161D6"/>
    <w:rsid w:val="00D17118"/>
    <w:rsid w:val="00D2033C"/>
    <w:rsid w:val="00D2229B"/>
    <w:rsid w:val="00D3123B"/>
    <w:rsid w:val="00D411AC"/>
    <w:rsid w:val="00D46325"/>
    <w:rsid w:val="00D4660A"/>
    <w:rsid w:val="00D50B74"/>
    <w:rsid w:val="00D5510A"/>
    <w:rsid w:val="00D60F9B"/>
    <w:rsid w:val="00D62562"/>
    <w:rsid w:val="00D6521B"/>
    <w:rsid w:val="00D6597F"/>
    <w:rsid w:val="00D85BB0"/>
    <w:rsid w:val="00D90112"/>
    <w:rsid w:val="00D90E89"/>
    <w:rsid w:val="00D9409D"/>
    <w:rsid w:val="00D94D1C"/>
    <w:rsid w:val="00DA075A"/>
    <w:rsid w:val="00DA2575"/>
    <w:rsid w:val="00DA3F53"/>
    <w:rsid w:val="00DA44D1"/>
    <w:rsid w:val="00DA60E5"/>
    <w:rsid w:val="00DB164D"/>
    <w:rsid w:val="00DB66A0"/>
    <w:rsid w:val="00DB6DE0"/>
    <w:rsid w:val="00DB77BA"/>
    <w:rsid w:val="00DC13E2"/>
    <w:rsid w:val="00DC373C"/>
    <w:rsid w:val="00DC67D9"/>
    <w:rsid w:val="00DD0FC6"/>
    <w:rsid w:val="00DD3C49"/>
    <w:rsid w:val="00DD6D1B"/>
    <w:rsid w:val="00DE0EC0"/>
    <w:rsid w:val="00DE1584"/>
    <w:rsid w:val="00DE4F5B"/>
    <w:rsid w:val="00DF6BE5"/>
    <w:rsid w:val="00E00414"/>
    <w:rsid w:val="00E07A07"/>
    <w:rsid w:val="00E1082F"/>
    <w:rsid w:val="00E128A6"/>
    <w:rsid w:val="00E12E70"/>
    <w:rsid w:val="00E1458B"/>
    <w:rsid w:val="00E17ADD"/>
    <w:rsid w:val="00E200FD"/>
    <w:rsid w:val="00E224ED"/>
    <w:rsid w:val="00E27394"/>
    <w:rsid w:val="00E33DB6"/>
    <w:rsid w:val="00E34AC6"/>
    <w:rsid w:val="00E421CC"/>
    <w:rsid w:val="00E428D9"/>
    <w:rsid w:val="00E50F83"/>
    <w:rsid w:val="00E546E8"/>
    <w:rsid w:val="00E62533"/>
    <w:rsid w:val="00E63FDB"/>
    <w:rsid w:val="00E640AE"/>
    <w:rsid w:val="00E74519"/>
    <w:rsid w:val="00E75952"/>
    <w:rsid w:val="00E77742"/>
    <w:rsid w:val="00E91ECF"/>
    <w:rsid w:val="00E949BF"/>
    <w:rsid w:val="00E97953"/>
    <w:rsid w:val="00EA1781"/>
    <w:rsid w:val="00EA1D2C"/>
    <w:rsid w:val="00EA2102"/>
    <w:rsid w:val="00EA7A34"/>
    <w:rsid w:val="00EB4B57"/>
    <w:rsid w:val="00EB6CC2"/>
    <w:rsid w:val="00EC1BDF"/>
    <w:rsid w:val="00ED7C44"/>
    <w:rsid w:val="00EE3FF4"/>
    <w:rsid w:val="00EE4EF0"/>
    <w:rsid w:val="00EE7E12"/>
    <w:rsid w:val="00EF0C0F"/>
    <w:rsid w:val="00EF0F0E"/>
    <w:rsid w:val="00F0533B"/>
    <w:rsid w:val="00F05A8F"/>
    <w:rsid w:val="00F1033C"/>
    <w:rsid w:val="00F14E11"/>
    <w:rsid w:val="00F21B6B"/>
    <w:rsid w:val="00F322DF"/>
    <w:rsid w:val="00F33F4E"/>
    <w:rsid w:val="00F362F0"/>
    <w:rsid w:val="00F36621"/>
    <w:rsid w:val="00F37649"/>
    <w:rsid w:val="00F417DE"/>
    <w:rsid w:val="00F65D96"/>
    <w:rsid w:val="00F6601E"/>
    <w:rsid w:val="00F70E55"/>
    <w:rsid w:val="00F76339"/>
    <w:rsid w:val="00F82A16"/>
    <w:rsid w:val="00F84014"/>
    <w:rsid w:val="00F918CB"/>
    <w:rsid w:val="00FA2EC0"/>
    <w:rsid w:val="00FA32A2"/>
    <w:rsid w:val="00FC0703"/>
    <w:rsid w:val="00FC1CA0"/>
    <w:rsid w:val="00FC47DA"/>
    <w:rsid w:val="00FC7BA6"/>
    <w:rsid w:val="00FD4809"/>
    <w:rsid w:val="00FE0B05"/>
    <w:rsid w:val="00FE69AF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7806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kiys/github-3.2-chri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mit-joshi8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.academind.com/courses/766712/lectures/13886665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303A9722344055949323475806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EE6A4-C576-427C-8484-D9A1C4E6E106}"/>
      </w:docPartPr>
      <w:docPartBody>
        <w:p w:rsidR="00000000" w:rsidRDefault="005E119E">
          <w:r w:rsidRPr="00D662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E"/>
    <w:rsid w:val="005E119E"/>
    <w:rsid w:val="00B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E119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19E"/>
    <w:rPr>
      <w:color w:val="595959" w:themeColor="text1" w:themeTint="A6"/>
    </w:rPr>
  </w:style>
  <w:style w:type="paragraph" w:customStyle="1" w:styleId="40F1B53E655B4EF4911DD330EDAACC39">
    <w:name w:val="40F1B53E655B4EF4911DD330EDAACC39"/>
    <w:rsid w:val="005E119E"/>
  </w:style>
  <w:style w:type="paragraph" w:customStyle="1" w:styleId="CA88A5A749E746D9B272152978E66DBD">
    <w:name w:val="CA88A5A749E746D9B272152978E66DBD"/>
    <w:rsid w:val="005E119E"/>
  </w:style>
  <w:style w:type="paragraph" w:customStyle="1" w:styleId="CB31C4DEEE864B279ECCF6AF445643CB">
    <w:name w:val="CB31C4DEEE864B279ECCF6AF445643CB"/>
    <w:rsid w:val="005E119E"/>
  </w:style>
  <w:style w:type="paragraph" w:customStyle="1" w:styleId="3566F73D02A94D7BB7F930988526E803">
    <w:name w:val="3566F73D02A94D7BB7F930988526E803"/>
    <w:rsid w:val="005E1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B696-8FBF-4BC9-BD47-6874EA0E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1424</TotalTime>
  <Pages>28</Pages>
  <Words>5231</Words>
  <Characters>29819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34981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</cp:lastModifiedBy>
  <cp:revision>1455</cp:revision>
  <cp:lastPrinted>2023-07-29T09:02:00Z</cp:lastPrinted>
  <dcterms:created xsi:type="dcterms:W3CDTF">2023-07-25T13:20:00Z</dcterms:created>
  <dcterms:modified xsi:type="dcterms:W3CDTF">2023-08-23T17:33:00Z</dcterms:modified>
</cp:coreProperties>
</file>