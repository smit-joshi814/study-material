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3A33" w14:textId="77777777" w:rsidR="00E34AC6" w:rsidRDefault="00E34AC6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5F6EC5F" w14:textId="77777777" w:rsidR="00E34AC6" w:rsidRDefault="00E34AC6" w:rsidP="00C6554A">
      <w:pPr>
        <w:pStyle w:val="Photo"/>
      </w:pPr>
    </w:p>
    <w:p w14:paraId="0511DDBF" w14:textId="77777777" w:rsidR="00E34AC6" w:rsidRDefault="00E34AC6" w:rsidP="00C6554A">
      <w:pPr>
        <w:pStyle w:val="Photo"/>
      </w:pPr>
    </w:p>
    <w:p w14:paraId="29BFFCA1" w14:textId="77777777" w:rsidR="00E34AC6" w:rsidRDefault="00E34AC6" w:rsidP="00C6554A">
      <w:pPr>
        <w:pStyle w:val="Photo"/>
      </w:pPr>
    </w:p>
    <w:p w14:paraId="7DBD9290" w14:textId="77777777" w:rsidR="00E34AC6" w:rsidRDefault="00E34AC6" w:rsidP="00C6554A">
      <w:pPr>
        <w:pStyle w:val="Photo"/>
      </w:pPr>
    </w:p>
    <w:p w14:paraId="352D40FF" w14:textId="77777777" w:rsidR="00E34AC6" w:rsidRDefault="00E34AC6" w:rsidP="00C6554A">
      <w:pPr>
        <w:pStyle w:val="Photo"/>
      </w:pPr>
    </w:p>
    <w:p w14:paraId="757D9BE9" w14:textId="77777777" w:rsidR="00E34AC6" w:rsidRDefault="00E34AC6" w:rsidP="00C6554A">
      <w:pPr>
        <w:pStyle w:val="Photo"/>
      </w:pPr>
    </w:p>
    <w:p w14:paraId="353A2FCB" w14:textId="77777777" w:rsidR="00E34AC6" w:rsidRDefault="00E34AC6" w:rsidP="00C6554A">
      <w:pPr>
        <w:pStyle w:val="Photo"/>
      </w:pPr>
    </w:p>
    <w:p w14:paraId="322B75D4" w14:textId="77777777" w:rsidR="00E34AC6" w:rsidRDefault="00E34AC6" w:rsidP="00C6554A">
      <w:pPr>
        <w:pStyle w:val="Photo"/>
      </w:pPr>
    </w:p>
    <w:p w14:paraId="59F5D8AB" w14:textId="77777777" w:rsidR="00E34AC6" w:rsidRDefault="00E34AC6" w:rsidP="00C6554A">
      <w:pPr>
        <w:pStyle w:val="Photo"/>
      </w:pPr>
    </w:p>
    <w:p w14:paraId="77F3C3CC" w14:textId="77777777" w:rsidR="00E34AC6" w:rsidRDefault="00E34AC6" w:rsidP="00DF5D18">
      <w:pPr>
        <w:pStyle w:val="Photo"/>
        <w:jc w:val="left"/>
      </w:pPr>
    </w:p>
    <w:p w14:paraId="10B25951" w14:textId="77777777" w:rsidR="00E34AC6" w:rsidRDefault="00E34AC6" w:rsidP="00C6554A">
      <w:pPr>
        <w:pStyle w:val="Photo"/>
      </w:pPr>
    </w:p>
    <w:p w14:paraId="53905940" w14:textId="77777777" w:rsidR="00E34AC6" w:rsidRDefault="00E34AC6" w:rsidP="00C6554A">
      <w:pPr>
        <w:pStyle w:val="Photo"/>
      </w:pPr>
    </w:p>
    <w:p w14:paraId="5D8C4091" w14:textId="77777777" w:rsidR="00E34AC6" w:rsidRDefault="00E34AC6" w:rsidP="00C6554A">
      <w:pPr>
        <w:pStyle w:val="Photo"/>
      </w:pPr>
    </w:p>
    <w:p w14:paraId="70D1EAE7" w14:textId="526F372E" w:rsidR="00C6554A" w:rsidRPr="008B5277" w:rsidRDefault="00DF5D18" w:rsidP="00DF5D18">
      <w:pPr>
        <w:pStyle w:val="Photo"/>
      </w:pPr>
      <w:r>
        <w:rPr>
          <w:noProof/>
        </w:rPr>
        <w:drawing>
          <wp:inline distT="0" distB="0" distL="0" distR="0" wp14:anchorId="1D517511" wp14:editId="4028BEDE">
            <wp:extent cx="1797572" cy="2049145"/>
            <wp:effectExtent l="0" t="0" r="0" b="8255"/>
            <wp:docPr id="1511911632" name="Picture 5" descr="A blue cylind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1632" name="Picture 5" descr="A blue cylinder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10" cy="20637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BF9">
        <w:t xml:space="preserve">  </w:t>
      </w:r>
      <w:r w:rsidR="00E97953">
        <w:rPr>
          <w:noProof/>
        </w:rPr>
        <w:drawing>
          <wp:inline distT="0" distB="0" distL="0" distR="0" wp14:anchorId="55688257" wp14:editId="58CBC5CD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02D8BF7" w14:textId="688B8565" w:rsidR="00C6554A" w:rsidRDefault="00DF5D18" w:rsidP="00C6554A">
      <w:pPr>
        <w:pStyle w:val="Title"/>
      </w:pPr>
      <w:r>
        <w:t xml:space="preserve">SQL + </w:t>
      </w:r>
      <w:r w:rsidR="00D46325">
        <w:t xml:space="preserve">NoSQL </w:t>
      </w:r>
      <w:r w:rsidR="003A6321">
        <w:t>Exam Sets</w:t>
      </w:r>
    </w:p>
    <w:p w14:paraId="1002E0FB" w14:textId="77777777" w:rsidR="006B1C11" w:rsidRDefault="006B1C11" w:rsidP="00C6554A">
      <w:pPr>
        <w:pStyle w:val="Title"/>
      </w:pPr>
    </w:p>
    <w:p w14:paraId="10B2AF27" w14:textId="34446EC7" w:rsidR="006B1C11" w:rsidRPr="001E58E4" w:rsidRDefault="006B1C11" w:rsidP="00C6554A">
      <w:pPr>
        <w:pStyle w:val="Title"/>
        <w:rPr>
          <w:rFonts w:ascii="Abadi" w:hAnsi="Abadi"/>
          <w:color w:val="595959" w:themeColor="text1" w:themeTint="A6"/>
          <w:sz w:val="24"/>
          <w:szCs w:val="4"/>
        </w:rPr>
      </w:pPr>
      <w:r w:rsidRPr="001E58E4">
        <w:rPr>
          <w:rFonts w:ascii="Abadi" w:hAnsi="Abadi"/>
          <w:color w:val="595959" w:themeColor="text1" w:themeTint="A6"/>
          <w:sz w:val="24"/>
          <w:szCs w:val="4"/>
        </w:rPr>
        <w:t>Roll No: 18</w:t>
      </w:r>
    </w:p>
    <w:p w14:paraId="0D8DF86D" w14:textId="408E7C7A" w:rsidR="002C4EC9" w:rsidRDefault="00E97953" w:rsidP="00C6554A">
      <w:pPr>
        <w:pStyle w:val="ContactInfo"/>
      </w:pPr>
      <w:r>
        <w:t>Smit Joshi</w:t>
      </w:r>
      <w:r w:rsidR="00C6554A">
        <w:t xml:space="preserve"> | </w:t>
      </w:r>
      <w:r>
        <w:t>NoSQL</w:t>
      </w:r>
      <w:r w:rsidR="00C6554A">
        <w:t xml:space="preserve"> |</w:t>
      </w:r>
      <w:r w:rsidR="00C6554A" w:rsidRPr="00D5413C">
        <w:t xml:space="preserve"> </w:t>
      </w:r>
      <w:r w:rsidR="003A4D3E">
        <w:t>2</w:t>
      </w:r>
      <w:r w:rsidR="00D53780">
        <w:t>0</w:t>
      </w:r>
      <w:r>
        <w:t>/0</w:t>
      </w:r>
      <w:r w:rsidR="00D53780">
        <w:t>9</w:t>
      </w:r>
      <w:r>
        <w:t>/2023</w:t>
      </w:r>
    </w:p>
    <w:p w14:paraId="1B07A35F" w14:textId="3C2107FC" w:rsidR="00C6554A" w:rsidRDefault="002C4EC9" w:rsidP="00C6554A">
      <w:pPr>
        <w:pStyle w:val="ContactInfo"/>
      </w:pPr>
      <w:r>
        <w:rPr>
          <w:noProof/>
        </w:rPr>
        <w:drawing>
          <wp:inline distT="0" distB="0" distL="0" distR="0" wp14:anchorId="5A3C1A73" wp14:editId="5B2FE52C">
            <wp:extent cx="1451398" cy="816411"/>
            <wp:effectExtent l="0" t="0" r="0" b="0"/>
            <wp:docPr id="1499911218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1218" name="Picture 4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48" cy="8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54A">
        <w:br w:type="page"/>
      </w:r>
    </w:p>
    <w:p w14:paraId="32568D30" w14:textId="2884EA0C" w:rsidR="00EA3FE3" w:rsidRDefault="00EA3FE3" w:rsidP="00EA3FE3">
      <w:pPr>
        <w:pStyle w:val="Heading1"/>
        <w:spacing w:before="0" w:after="0"/>
        <w:jc w:val="center"/>
      </w:pPr>
      <w:r>
        <w:lastRenderedPageBreak/>
        <w:t>CREATING DATABASE</w:t>
      </w:r>
    </w:p>
    <w:p w14:paraId="05A29C6C" w14:textId="77777777" w:rsidR="00EA3FE3" w:rsidRDefault="00EA3FE3" w:rsidP="00EA3FE3"/>
    <w:p w14:paraId="39024391" w14:textId="77777777" w:rsidR="00586FA7" w:rsidRPr="00586FA7" w:rsidRDefault="00586FA7" w:rsidP="00586F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E6F6E8" w14:textId="77777777" w:rsidR="00586FA7" w:rsidRPr="00586FA7" w:rsidRDefault="00586FA7" w:rsidP="00586F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F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Database</w:t>
      </w:r>
    </w:p>
    <w:p w14:paraId="059AE4F9" w14:textId="77777777" w:rsidR="00586FA7" w:rsidRPr="00586FA7" w:rsidRDefault="00586FA7" w:rsidP="00586F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F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F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DATABASE</w:t>
      </w:r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SQLMid</w:t>
      </w:r>
      <w:proofErr w:type="spellEnd"/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4ECAE6" w14:textId="77777777" w:rsidR="00586FA7" w:rsidRPr="00586FA7" w:rsidRDefault="00586FA7" w:rsidP="00586F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CA9400" w14:textId="77777777" w:rsidR="00586FA7" w:rsidRPr="00586FA7" w:rsidRDefault="00586FA7" w:rsidP="00586F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FA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Selecting Database for Use</w:t>
      </w:r>
    </w:p>
    <w:p w14:paraId="0A88A7FE" w14:textId="689BDD76" w:rsidR="00586FA7" w:rsidRDefault="00586FA7" w:rsidP="00586F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F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use</w:t>
      </w:r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SQLMid</w:t>
      </w:r>
      <w:proofErr w:type="spellEnd"/>
      <w:r w:rsidRPr="00586F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BAD2D0" w14:textId="77777777" w:rsidR="00807BF7" w:rsidRPr="00EA3FE3" w:rsidRDefault="00807BF7" w:rsidP="00807BF7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0D1CF0" w14:textId="18C9A7FF" w:rsidR="00943DFA" w:rsidRDefault="00943DF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0F132172" w14:textId="6FE66DBF" w:rsidR="00C6554A" w:rsidRDefault="00851F29" w:rsidP="00B2576E">
      <w:pPr>
        <w:pStyle w:val="Heading1"/>
        <w:spacing w:before="0" w:after="0"/>
        <w:jc w:val="center"/>
      </w:pPr>
      <w:r>
        <w:t>SET 1</w:t>
      </w:r>
    </w:p>
    <w:p w14:paraId="5E9BF217" w14:textId="6A842F4B" w:rsidR="003A6321" w:rsidRDefault="003A6321" w:rsidP="00B2576E">
      <w:pPr>
        <w:pStyle w:val="Heading3"/>
        <w:spacing w:before="0"/>
        <w:rPr>
          <w:color w:val="007789" w:themeColor="accent1" w:themeShade="BF"/>
          <w:szCs w:val="22"/>
        </w:rPr>
      </w:pPr>
      <w:r w:rsidRPr="003A6321">
        <w:rPr>
          <w:color w:val="007789" w:themeColor="accent1" w:themeShade="BF"/>
          <w:szCs w:val="22"/>
        </w:rPr>
        <w:t>Create the following tables (in MYSQL) and insert THREE records.</w:t>
      </w:r>
    </w:p>
    <w:p w14:paraId="33173B18" w14:textId="77777777" w:rsidR="003A6321" w:rsidRPr="003A6321" w:rsidRDefault="003A6321" w:rsidP="00806EE8">
      <w:pPr>
        <w:pStyle w:val="Heading3"/>
        <w:spacing w:before="0"/>
      </w:pPr>
    </w:p>
    <w:p w14:paraId="1CD19158" w14:textId="7D9577AE" w:rsidR="003A6321" w:rsidRPr="00E42E95" w:rsidRDefault="003A6321" w:rsidP="00302EBD">
      <w:pPr>
        <w:pStyle w:val="Heading3"/>
        <w:numPr>
          <w:ilvl w:val="0"/>
          <w:numId w:val="45"/>
        </w:numPr>
        <w:spacing w:before="0"/>
      </w:pPr>
      <w:r w:rsidRPr="00E42E95">
        <w:t>CUST_DETAILS (</w:t>
      </w:r>
      <w:proofErr w:type="spellStart"/>
      <w:r w:rsidRPr="00E42E95">
        <w:t>CustomerID</w:t>
      </w:r>
      <w:proofErr w:type="spellEnd"/>
      <w:r w:rsidRPr="00E42E95">
        <w:t xml:space="preserve">, </w:t>
      </w:r>
      <w:proofErr w:type="spellStart"/>
      <w:r w:rsidRPr="00E42E95">
        <w:t>CustomerFirstName</w:t>
      </w:r>
      <w:proofErr w:type="spellEnd"/>
      <w:r w:rsidRPr="00E42E95">
        <w:t xml:space="preserve">, </w:t>
      </w:r>
      <w:proofErr w:type="spellStart"/>
      <w:r w:rsidRPr="00E42E95">
        <w:t>CustomerCity</w:t>
      </w:r>
      <w:proofErr w:type="spellEnd"/>
      <w:r w:rsidRPr="00E42E95">
        <w:t xml:space="preserve">, </w:t>
      </w:r>
      <w:proofErr w:type="spellStart"/>
      <w:proofErr w:type="gramStart"/>
      <w:r w:rsidRPr="00E42E95">
        <w:t>CustomerEmailID,Cust</w:t>
      </w:r>
      <w:proofErr w:type="gramEnd"/>
      <w:r w:rsidRPr="00E42E95">
        <w:t>_Gender</w:t>
      </w:r>
      <w:proofErr w:type="spellEnd"/>
      <w:r w:rsidRPr="00E42E95">
        <w:t>)</w:t>
      </w:r>
    </w:p>
    <w:p w14:paraId="65620942" w14:textId="68999B80" w:rsidR="007727EE" w:rsidRPr="007727EE" w:rsidRDefault="003A6321" w:rsidP="007727EE">
      <w:pPr>
        <w:pStyle w:val="Heading3"/>
        <w:numPr>
          <w:ilvl w:val="0"/>
          <w:numId w:val="45"/>
        </w:numPr>
        <w:spacing w:before="0"/>
      </w:pPr>
      <w:r w:rsidRPr="00E42E95">
        <w:t>PRODUCT_DETAILS (</w:t>
      </w:r>
      <w:proofErr w:type="spellStart"/>
      <w:r w:rsidRPr="00E42E95">
        <w:t>Product_ID</w:t>
      </w:r>
      <w:proofErr w:type="spellEnd"/>
      <w:r w:rsidRPr="00E42E95">
        <w:t xml:space="preserve">, </w:t>
      </w:r>
      <w:proofErr w:type="spellStart"/>
      <w:r w:rsidRPr="00E42E95">
        <w:t>Product_Name</w:t>
      </w:r>
      <w:proofErr w:type="spellEnd"/>
      <w:r w:rsidRPr="00E42E95">
        <w:t xml:space="preserve">, </w:t>
      </w:r>
      <w:proofErr w:type="spellStart"/>
      <w:r w:rsidRPr="00E42E95">
        <w:t>Product_Description</w:t>
      </w:r>
      <w:proofErr w:type="spellEnd"/>
      <w:r w:rsidRPr="00E42E95">
        <w:t xml:space="preserve">, </w:t>
      </w:r>
      <w:proofErr w:type="spellStart"/>
      <w:r w:rsidRPr="00E42E95">
        <w:t>ProductQty</w:t>
      </w:r>
      <w:proofErr w:type="spellEnd"/>
      <w:r w:rsidRPr="00E42E95">
        <w:t xml:space="preserve">, </w:t>
      </w:r>
      <w:proofErr w:type="spellStart"/>
      <w:r w:rsidRPr="00E42E95">
        <w:t>ProductCost</w:t>
      </w:r>
      <w:proofErr w:type="spellEnd"/>
      <w:r w:rsidRPr="00E42E95">
        <w:t>)</w:t>
      </w:r>
    </w:p>
    <w:p w14:paraId="31FAFF1C" w14:textId="77777777" w:rsidR="00FC47DA" w:rsidRDefault="00FC47DA" w:rsidP="000F21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IN" w:eastAsia="en-IN"/>
        </w:rPr>
      </w:pPr>
    </w:p>
    <w:p w14:paraId="4F96DB61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CUST_DETAILS</w:t>
      </w:r>
    </w:p>
    <w:p w14:paraId="696AF094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CUST_</w:t>
      </w:r>
      <w:proofErr w:type="gram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469C3D86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CustomerID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F11CC3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CustomerFirstName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6E951F0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CustomerCity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FF929A5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CustomerEmailID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4BF8763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CustomerGender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B9E91B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30B2A8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745299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PRODUCT_DETAILS</w:t>
      </w:r>
    </w:p>
    <w:p w14:paraId="55917AF1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PRODUCT_</w:t>
      </w:r>
      <w:proofErr w:type="gram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492654B4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ProductID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8C5F78" w14:textId="3125DFFD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</w:t>
      </w:r>
      <w:r w:rsidR="00534F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A3775E1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ProductDescription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CB2192C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ProductQty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77C7E0E" w14:textId="77777777" w:rsidR="001E150E" w:rsidRP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ProductCost</w:t>
      </w:r>
      <w:proofErr w:type="spellEnd"/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E15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E15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FCCD75" w14:textId="77777777" w:rsidR="001E150E" w:rsidRDefault="001E150E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E15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9888A5" w14:textId="77777777" w:rsidR="004B4403" w:rsidRDefault="004B4403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7CEB998C" w14:textId="683E6AEA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Adding Three Records </w:t>
      </w:r>
      <w:proofErr w:type="gramStart"/>
      <w:r w:rsidRPr="007A04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</w:t>
      </w:r>
      <w:proofErr w:type="gramEnd"/>
      <w:r w:rsidRPr="007A04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Each Table</w:t>
      </w:r>
    </w:p>
    <w:p w14:paraId="756E7E4D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04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CUST_DETAILS (</w:t>
      </w:r>
    </w:p>
    <w:p w14:paraId="2AF04649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CustomerID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C5312A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CustomerFirstName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DFBFF82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CustomerCity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86039A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CustomerEmailID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4521EE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CustomerGender</w:t>
      </w:r>
      <w:proofErr w:type="spellEnd"/>
    </w:p>
    <w:p w14:paraId="36339262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A04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</w:p>
    <w:p w14:paraId="0E365252" w14:textId="77777777" w:rsidR="005F16A5" w:rsidRDefault="005F16A5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839B28" w14:textId="62631555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 Joshi'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'Deesa</w:t>
      </w:r>
      <w:proofErr w:type="gramStart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'smitjoshi814@gmail.com</w:t>
      </w:r>
      <w:proofErr w:type="gramEnd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AE43A68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'Vijay Joshi'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'Patan</w:t>
      </w:r>
      <w:proofErr w:type="gramStart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'vijayJoshi12@gmail.com</w:t>
      </w:r>
      <w:proofErr w:type="gramEnd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0A15869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'Viahva Joshi'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'Ahmedabad</w:t>
      </w:r>
      <w:proofErr w:type="gramStart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'vishu4@gmail.com</w:t>
      </w:r>
      <w:proofErr w:type="gramEnd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'Female'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C98991" w14:textId="77777777" w:rsidR="007A0421" w:rsidRPr="007A0421" w:rsidRDefault="007A0421" w:rsidP="007A042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AF35DA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04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PRODUCT_</w:t>
      </w:r>
      <w:proofErr w:type="gram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7AB1AC2E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ProductID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D276590" w14:textId="5AA6194F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</w:t>
      </w:r>
      <w:r w:rsidR="00534F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6FFABD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ProductDescription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F2EBB1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ProductQty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48C6A1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ProductCost</w:t>
      </w:r>
      <w:proofErr w:type="spellEnd"/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5F90CD1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A04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</w:p>
    <w:p w14:paraId="4E6D915B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'Parle-G'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'Ek Bar Khao </w:t>
      </w:r>
      <w:proofErr w:type="spellStart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Khate</w:t>
      </w:r>
      <w:proofErr w:type="spellEnd"/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hi reh jao'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C6E2B52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'LED'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"It's Show Time"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980CBC6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'LCD'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'Full HD Display'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8999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A04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7A04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161C62" w14:textId="77777777" w:rsidR="007A0421" w:rsidRPr="007A0421" w:rsidRDefault="007A0421" w:rsidP="007A04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65E0A7" w14:textId="77777777" w:rsidR="007A0421" w:rsidRDefault="007A0421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82C0D9" w14:textId="77777777" w:rsidR="00FF6C5C" w:rsidRPr="00FF6C5C" w:rsidRDefault="00FF6C5C" w:rsidP="00FF6C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6C5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-- 1. Add an additional field C_ CustomerLastName in CUST_DETAILS table.</w:t>
      </w:r>
    </w:p>
    <w:p w14:paraId="4D2D28DD" w14:textId="77777777" w:rsidR="00FF6C5C" w:rsidRPr="00FF6C5C" w:rsidRDefault="00FF6C5C" w:rsidP="00FF6C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858392" w14:textId="77777777" w:rsidR="00FF6C5C" w:rsidRPr="00FF6C5C" w:rsidRDefault="00FF6C5C" w:rsidP="00FF6C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6C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ALTER</w:t>
      </w:r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6C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CUST_DETAILS </w:t>
      </w:r>
      <w:r w:rsidRPr="00FF6C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</w:t>
      </w:r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C_CustomerLastName</w:t>
      </w:r>
      <w:proofErr w:type="spellEnd"/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F6C5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F6C5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FF6C5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15575A" w14:textId="77777777" w:rsidR="00FF6C5C" w:rsidRPr="00FF6C5C" w:rsidRDefault="00FF6C5C" w:rsidP="00FF6C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726C2F" w14:textId="77777777" w:rsidR="000B6DE5" w:rsidRPr="000B6DE5" w:rsidRDefault="000B6DE5" w:rsidP="000B6D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AD32F9" w14:textId="77777777" w:rsidR="000B6DE5" w:rsidRPr="000B6DE5" w:rsidRDefault="000B6DE5" w:rsidP="000B6D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DE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-- 2. Change the cost of product to 1000 where </w:t>
      </w:r>
      <w:proofErr w:type="spellStart"/>
      <w:r w:rsidRPr="000B6DE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Product_ID</w:t>
      </w:r>
      <w:proofErr w:type="spellEnd"/>
      <w:r w:rsidRPr="000B6DE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102. </w:t>
      </w:r>
    </w:p>
    <w:p w14:paraId="52894383" w14:textId="77777777" w:rsidR="000B6DE5" w:rsidRPr="000B6DE5" w:rsidRDefault="000B6DE5" w:rsidP="000B6D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D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PRODUCT_DETAILS </w:t>
      </w:r>
      <w:r w:rsidRPr="000B6D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ProductCost</w:t>
      </w:r>
      <w:proofErr w:type="spellEnd"/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6D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D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ProductID</w:t>
      </w:r>
      <w:proofErr w:type="spellEnd"/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6D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0B6D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B9A2F7" w14:textId="77777777" w:rsidR="00FF6C5C" w:rsidRDefault="00FF6C5C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4942C8" w14:textId="77777777" w:rsidR="00BA1940" w:rsidRDefault="00BA1940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D72EB2" w14:textId="77777777" w:rsidR="00BA1940" w:rsidRPr="00BA1940" w:rsidRDefault="00BA1940" w:rsidP="00BA19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270C7B" w14:textId="77777777" w:rsidR="00BA1940" w:rsidRPr="00BA1940" w:rsidRDefault="00BA1940" w:rsidP="00BA19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194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-- 3</w:t>
      </w:r>
      <w:proofErr w:type="gramStart"/>
      <w:r w:rsidRPr="00BA194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 .</w:t>
      </w:r>
      <w:proofErr w:type="gramEnd"/>
      <w:r w:rsidRPr="00BA194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Display only those records from Product where the name of the product is LED or LCD. (Do not use OR)</w:t>
      </w:r>
    </w:p>
    <w:p w14:paraId="39167C6F" w14:textId="77777777" w:rsidR="00BA1940" w:rsidRPr="00BA1940" w:rsidRDefault="00BA1940" w:rsidP="00BA19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BA19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BA19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PRODUCT_DETAILS </w:t>
      </w:r>
      <w:r w:rsidRPr="00BA19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Product_Name</w:t>
      </w:r>
      <w:proofErr w:type="spellEnd"/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A19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A19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'LED'</w:t>
      </w: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A19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'LCD'</w:t>
      </w: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B0718E" w14:textId="77777777" w:rsidR="00BA1940" w:rsidRPr="00BA1940" w:rsidRDefault="00BA1940" w:rsidP="00BA19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2DD6C0" w14:textId="7B819D2C" w:rsidR="00FF6C5C" w:rsidRPr="001E150E" w:rsidRDefault="00BA1940" w:rsidP="001E15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A19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="006C1A6F" w:rsidRPr="006C1A6F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7FE6D792" wp14:editId="2E1021E1">
            <wp:extent cx="6522719" cy="1127760"/>
            <wp:effectExtent l="19050" t="19050" r="12065" b="15240"/>
            <wp:docPr id="212169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3862" name=""/>
                    <pic:cNvPicPr/>
                  </pic:nvPicPr>
                  <pic:blipFill rotWithShape="1">
                    <a:blip r:embed="rId15"/>
                    <a:srcRect t="43726"/>
                    <a:stretch/>
                  </pic:blipFill>
                  <pic:spPr bwMode="auto">
                    <a:xfrm>
                      <a:off x="0" y="0"/>
                      <a:ext cx="6523285" cy="112785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97DD" w14:textId="77777777" w:rsidR="00D35F59" w:rsidRDefault="00D35F59" w:rsidP="005D6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74F43104" w14:textId="77777777" w:rsidR="00D35F59" w:rsidRDefault="00D35F59" w:rsidP="005D6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5172C6B1" w14:textId="77777777" w:rsidR="004E3623" w:rsidRDefault="004E3623" w:rsidP="00D904A1">
      <w:pPr>
        <w:pStyle w:val="Heading3"/>
        <w:jc w:val="center"/>
      </w:pPr>
    </w:p>
    <w:p w14:paraId="3BC8B748" w14:textId="77777777" w:rsidR="004E3623" w:rsidRDefault="004E3623" w:rsidP="00D904A1">
      <w:pPr>
        <w:pStyle w:val="Heading3"/>
        <w:jc w:val="center"/>
      </w:pPr>
    </w:p>
    <w:p w14:paraId="1E93E3F7" w14:textId="77777777" w:rsidR="004E3623" w:rsidRDefault="004E3623" w:rsidP="00D904A1">
      <w:pPr>
        <w:pStyle w:val="Heading3"/>
        <w:jc w:val="center"/>
      </w:pPr>
    </w:p>
    <w:p w14:paraId="233ED3AC" w14:textId="77777777" w:rsidR="004E3623" w:rsidRDefault="004E3623" w:rsidP="000B79E6">
      <w:pPr>
        <w:pStyle w:val="Heading3"/>
      </w:pPr>
    </w:p>
    <w:p w14:paraId="06EAF72F" w14:textId="77777777" w:rsidR="000B79E6" w:rsidRPr="000B79E6" w:rsidRDefault="000B79E6" w:rsidP="000B79E6"/>
    <w:p w14:paraId="7F19BE8C" w14:textId="5C758366" w:rsidR="004144B5" w:rsidRPr="004144B5" w:rsidRDefault="00D35F59" w:rsidP="00D904A1">
      <w:pPr>
        <w:pStyle w:val="Heading3"/>
        <w:jc w:val="center"/>
      </w:pPr>
      <w:r>
        <w:lastRenderedPageBreak/>
        <w:t>MongoDB</w:t>
      </w:r>
    </w:p>
    <w:p w14:paraId="29025152" w14:textId="77777777" w:rsidR="00024CEA" w:rsidRDefault="00024CEA" w:rsidP="00D35F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2795E005" w14:textId="334995BD" w:rsidR="00D35F59" w:rsidRDefault="00D35F59" w:rsidP="00D35F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Databse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NoSQL Queries</w:t>
      </w:r>
    </w:p>
    <w:p w14:paraId="1B1510AA" w14:textId="598EB912" w:rsidR="009470C8" w:rsidRDefault="003314B1" w:rsidP="00D35F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r w:rsidR="009470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Use </w:t>
      </w:r>
      <w:proofErr w:type="spellStart"/>
      <w:r w:rsidR="008543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NoSQLMid</w:t>
      </w:r>
      <w:proofErr w:type="spellEnd"/>
      <w:r w:rsidR="008543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;</w:t>
      </w:r>
    </w:p>
    <w:p w14:paraId="51B1F67A" w14:textId="77777777" w:rsidR="00024CEA" w:rsidRDefault="00024CEA" w:rsidP="00D35F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01642F92" w14:textId="77777777" w:rsidR="00D35F59" w:rsidRDefault="00D35F59" w:rsidP="009C78DB">
      <w:pPr>
        <w:rPr>
          <w:sz w:val="18"/>
          <w:szCs w:val="18"/>
        </w:rPr>
      </w:pPr>
    </w:p>
    <w:p w14:paraId="21D92865" w14:textId="100C4284" w:rsidR="00FF4BF7" w:rsidRPr="00430397" w:rsidRDefault="00FF4BF7" w:rsidP="00430397">
      <w:pPr>
        <w:pStyle w:val="ListParagraph"/>
        <w:numPr>
          <w:ilvl w:val="0"/>
          <w:numId w:val="46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Create the Freshman Collection and insert THREE documents according to the instructions.</w:t>
      </w:r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cr/>
        <w:t>(</w:t>
      </w:r>
      <w:proofErr w:type="spellStart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Freshma</w:t>
      </w:r>
      <w:proofErr w:type="spellEnd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 _Name, Address, </w:t>
      </w:r>
      <w:proofErr w:type="spellStart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Area_of_interest</w:t>
      </w:r>
      <w:proofErr w:type="spellEnd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proofErr w:type="spellStart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Certification_course</w:t>
      </w:r>
      <w:proofErr w:type="spellEnd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Age, </w:t>
      </w:r>
      <w:proofErr w:type="spellStart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Score_Entrance</w:t>
      </w:r>
      <w:proofErr w:type="spellEnd"/>
      <w:r w:rsidRPr="00430397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)</w:t>
      </w:r>
    </w:p>
    <w:p w14:paraId="3E44BD16" w14:textId="77777777" w:rsidR="007E67E5" w:rsidRDefault="007E67E5" w:rsidP="002116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B5C8FE6" w14:textId="1A0BF555" w:rsidR="0021161A" w:rsidRPr="0021161A" w:rsidRDefault="003C4030" w:rsidP="002116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21161A" w:rsidRPr="002116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21161A" w:rsidRPr="002116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21161A" w:rsidRPr="002116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createCollection</w:t>
      </w:r>
      <w:proofErr w:type="spellEnd"/>
      <w:proofErr w:type="gramEnd"/>
      <w:r w:rsidR="0021161A" w:rsidRPr="002116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21161A" w:rsidRPr="002116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"Freshman"</w:t>
      </w:r>
      <w:r w:rsidR="0021161A" w:rsidRPr="002116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D885A2" w14:textId="77777777" w:rsidR="007E67E5" w:rsidRDefault="007E67E5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6910F4" w14:textId="4500169E" w:rsidR="00477E90" w:rsidRPr="00477E90" w:rsidRDefault="003C403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477E90"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477E90"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477E90"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Freshman</w:t>
      </w:r>
      <w:r w:rsidR="00477E90"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477E90" w:rsidRPr="00477E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proofErr w:type="spellEnd"/>
      <w:proofErr w:type="gramEnd"/>
      <w:r w:rsidR="00477E90"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</w:p>
    <w:p w14:paraId="1EBC2427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2C3B8E5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Joshi"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990308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Deesa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E161B95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intrest</w:t>
      </w:r>
      <w:proofErr w:type="spellEnd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"Parita"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2CD628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Hero"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208AC2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477E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78003B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Score_Entrance:</w:t>
      </w:r>
      <w:r w:rsidRPr="00477E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05ADA36A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7162D406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76CE50F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"Tejasv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Modi"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9C6C75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"Patan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F98FA8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intrest</w:t>
      </w:r>
      <w:proofErr w:type="spellEnd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"Web </w:t>
      </w:r>
      <w:proofErr w:type="spellStart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Desisning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0900FE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"Web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Developing"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777C566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477E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DCAB95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Score_Entrance:</w:t>
      </w:r>
      <w:r w:rsidRPr="00477E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14AF1839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1C40F2D0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2AFE092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"Nisha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6EDB3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"Ranuj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19A966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intrest</w:t>
      </w:r>
      <w:proofErr w:type="spellEnd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"Dancing"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846F77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Certification_course: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"Dancer's</w:t>
      </w:r>
      <w:proofErr w:type="spellEnd"/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Things"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B51806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477E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677852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7E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Score_Entrance:</w:t>
      </w:r>
      <w:r w:rsidRPr="00477E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187FA8F9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F46BC82" w14:textId="4E40B9A9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7BAAB42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F48C942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7E9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77E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5DD15A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7E90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68354495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77E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"650a78069bddeec3c7d3d584"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E94EEA1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77E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"650a78069bddeec3c7d3d585"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29382EA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77E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7E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"650a78069bddeec3c7d3d586"</w:t>
      </w: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11F81D" w14:textId="77777777" w:rsidR="00477E90" w:rsidRP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C6857B7" w14:textId="77777777" w:rsidR="00477E90" w:rsidRDefault="00477E9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7E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9FFBF3F" w14:textId="77777777" w:rsidR="000F2180" w:rsidRPr="00477E90" w:rsidRDefault="000F2180" w:rsidP="00477E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8516AB" w14:textId="5E2403C5" w:rsidR="00B32D19" w:rsidRDefault="00FF4BF7" w:rsidP="00B32D19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FF4BF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lastRenderedPageBreak/>
        <w:t>Solve the following queries:</w:t>
      </w:r>
    </w:p>
    <w:p w14:paraId="76A3780E" w14:textId="3A4E6CE9" w:rsidR="00473FE2" w:rsidRPr="00FF4BF7" w:rsidRDefault="00FF4BF7" w:rsidP="00717ED2">
      <w:pPr>
        <w:pStyle w:val="ListParagraph"/>
        <w:numPr>
          <w:ilvl w:val="0"/>
          <w:numId w:val="33"/>
        </w:numPr>
        <w:rPr>
          <w:rStyle w:val="IntenseReference"/>
        </w:rPr>
      </w:pPr>
      <w:r w:rsidRPr="00FF4BF7">
        <w:rPr>
          <w:rStyle w:val="IntenseReference"/>
        </w:rPr>
        <w:t>Display the details of the Freshman whose entrance exam score is greater than 40</w:t>
      </w:r>
      <w:r>
        <w:rPr>
          <w:rStyle w:val="IntenseReference"/>
        </w:rPr>
        <w:t>.</w:t>
      </w:r>
    </w:p>
    <w:p w14:paraId="1B9E1729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F8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A74F8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Freshman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73F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gt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1AEB3E03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4DB6C2D2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75CC1EF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3F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"650a78069bddeec3c7d3d584"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C88F140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 Joshi'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9BEECD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Deesa</w:t>
      </w:r>
      <w:proofErr w:type="spellEnd"/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252469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'Parita'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F2A662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 Hero'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3E6006D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AB3522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58222388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30B9EB81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678C7832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3F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"650a78069bddeec3c7d3d585"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2EC092F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'Tejasv Modi'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428FC96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'Patan'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36EB5EC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'Web </w:t>
      </w:r>
      <w:proofErr w:type="spellStart"/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Desisning</w:t>
      </w:r>
      <w:proofErr w:type="spellEnd"/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45F7C0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'Web Developing'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3E527F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DEFB27F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473F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3F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3F9F7C3E" w14:textId="77777777" w:rsidR="00666D71" w:rsidRPr="00473FE2" w:rsidRDefault="00666D71" w:rsidP="00333D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6240665" w14:textId="07868512" w:rsidR="00361F58" w:rsidRPr="00EA715D" w:rsidRDefault="00666D71" w:rsidP="00EA715D">
      <w:pPr>
        <w:shd w:val="clear" w:color="auto" w:fill="1E1E1E"/>
        <w:spacing w:before="0" w:after="0" w:line="285" w:lineRule="atLeast"/>
        <w:rPr>
          <w:rStyle w:val="IntenseReference"/>
          <w:rFonts w:ascii="Consolas" w:eastAsia="Times New Roman" w:hAnsi="Consolas" w:cs="Times New Roman"/>
          <w:b w:val="0"/>
          <w:bCs w:val="0"/>
          <w:smallCaps w:val="0"/>
          <w:color w:val="D4D4D4"/>
          <w:spacing w:val="0"/>
          <w:sz w:val="21"/>
          <w:szCs w:val="21"/>
          <w:lang w:val="en-IN" w:eastAsia="en-IN"/>
        </w:rPr>
      </w:pPr>
      <w:r w:rsidRPr="00473F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07E942D" w14:textId="77777777" w:rsidR="00361F58" w:rsidRDefault="00361F58" w:rsidP="00717ED2">
      <w:pPr>
        <w:pStyle w:val="ListParagraph"/>
        <w:rPr>
          <w:rStyle w:val="IntenseReference"/>
        </w:rPr>
      </w:pPr>
    </w:p>
    <w:p w14:paraId="6DB50B45" w14:textId="5BC5AC71" w:rsidR="00717ED2" w:rsidRDefault="00717ED2" w:rsidP="00717ED2">
      <w:pPr>
        <w:pStyle w:val="ListParagraph"/>
        <w:numPr>
          <w:ilvl w:val="0"/>
          <w:numId w:val="33"/>
        </w:numPr>
        <w:rPr>
          <w:rStyle w:val="IntenseReference"/>
        </w:rPr>
      </w:pPr>
      <w:r w:rsidRPr="00FF4BF7">
        <w:rPr>
          <w:rStyle w:val="IntenseReference"/>
        </w:rPr>
        <w:t>Change the interest area of Parita to Analysis.</w:t>
      </w:r>
    </w:p>
    <w:p w14:paraId="0A881E4C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17ED2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Freshman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17ED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updateMany</w:t>
      </w:r>
      <w:proofErr w:type="spellEnd"/>
      <w:proofErr w:type="gramEnd"/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proofErr w:type="spellStart"/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7ED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"Parita"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$set: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717ED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7ED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"Analysis"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22FEF692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A45F1EB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17ED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17ED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85E84A9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7ED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</w:t>
      </w:r>
      <w:proofErr w:type="spellEnd"/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17ED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D141B64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7ED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matchedCount</w:t>
      </w:r>
      <w:proofErr w:type="spellEnd"/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17ED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76B968E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7ED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modifiedCount</w:t>
      </w:r>
      <w:proofErr w:type="spellEnd"/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17ED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57BAD84" w14:textId="77777777" w:rsidR="00717ED2" w:rsidRP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717ED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upsertedCount</w:t>
      </w:r>
      <w:proofErr w:type="spellEnd"/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17ED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4BC51F4" w14:textId="77777777" w:rsidR="00717ED2" w:rsidRDefault="00717ED2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7ED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CE19D51" w14:textId="77777777" w:rsidR="00D0629A" w:rsidRPr="00717ED2" w:rsidRDefault="00D0629A" w:rsidP="00717E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3F48BC" w14:textId="77777777" w:rsidR="00372B86" w:rsidRPr="00D0629A" w:rsidRDefault="00372B86" w:rsidP="00D0629A"/>
    <w:p w14:paraId="1D06E9DD" w14:textId="1BD70148" w:rsidR="00D01D4D" w:rsidRDefault="00D01D4D" w:rsidP="00D01D4D">
      <w:pPr>
        <w:pStyle w:val="ListParagraph"/>
        <w:numPr>
          <w:ilvl w:val="0"/>
          <w:numId w:val="33"/>
        </w:numPr>
        <w:rPr>
          <w:rStyle w:val="IntenseReference"/>
        </w:rPr>
      </w:pPr>
      <w:r w:rsidRPr="00D01D4D">
        <w:rPr>
          <w:rStyle w:val="IntenseReference"/>
        </w:rPr>
        <w:t>Display details of Freshman who are not living in Ahmedabad and Delhi (use nor operator)</w:t>
      </w:r>
      <w:r>
        <w:rPr>
          <w:rStyle w:val="IntenseReference"/>
        </w:rPr>
        <w:t>.</w:t>
      </w:r>
    </w:p>
    <w:p w14:paraId="1444465E" w14:textId="77777777" w:rsidR="000A081E" w:rsidRDefault="000A081E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76C8878A" w14:textId="74D46C1B" w:rsidR="00593860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B36E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DB36E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Freshman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062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$nor: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</w:p>
    <w:p w14:paraId="7FC258EA" w14:textId="77777777" w:rsidR="00593860" w:rsidRDefault="00D0629A" w:rsidP="0081280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gram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"Delhi"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14:paraId="1091CF17" w14:textId="3E70B2E8" w:rsidR="00593860" w:rsidRDefault="00D0629A" w:rsidP="000A08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]});</w:t>
      </w:r>
    </w:p>
    <w:p w14:paraId="32D239A9" w14:textId="77777777" w:rsidR="004C57FC" w:rsidRDefault="004C57FC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2A6E41" w14:textId="77777777" w:rsidR="000A081E" w:rsidRPr="00D0629A" w:rsidRDefault="000A081E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06C25E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6C5B5E12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0834D526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62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"650a78069bddeec3c7d3d584"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DE1C8FA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 Joshi'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E8052D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Deesa</w:t>
      </w:r>
      <w:proofErr w:type="spellEnd"/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1B479F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'Analysis'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97620D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'Java Hero'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99448C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E76EB3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178E9994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54A6805B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129708BD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62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"650a78069bddeec3c7d3d585"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73700CB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'Tejasv Modi'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264630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'Patan'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B5F5C21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'Web </w:t>
      </w:r>
      <w:proofErr w:type="spellStart"/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Desisning</w:t>
      </w:r>
      <w:proofErr w:type="spellEnd"/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5E3CC6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'Web Developing'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4E4939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5C12FB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03510A05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14:paraId="56FA0555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50AB6B77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629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"650a78069bddeec3c7d3d586"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B46A00D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Freshma_Name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'Nisha'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76FB2C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'Ranuj'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8EA8C4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Area_of_intrest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'Dancing'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ED429E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"Dancer's Things"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A2171F4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1D6D37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D0629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629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73F3AD12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643806D" w14:textId="77777777" w:rsidR="00D0629A" w:rsidRPr="00D0629A" w:rsidRDefault="00D0629A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629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FC3FC55" w14:textId="77777777" w:rsidR="00E128A6" w:rsidRPr="00E128A6" w:rsidRDefault="00E128A6" w:rsidP="00D062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</w:p>
    <w:p w14:paraId="4CD5410B" w14:textId="77777777" w:rsidR="00BA41E9" w:rsidRDefault="00BA41E9" w:rsidP="00D0629A">
      <w:pPr>
        <w:rPr>
          <w:sz w:val="18"/>
          <w:szCs w:val="18"/>
        </w:rPr>
      </w:pPr>
    </w:p>
    <w:p w14:paraId="5BE71C20" w14:textId="77777777" w:rsidR="00500C70" w:rsidRDefault="00500C70" w:rsidP="00D0629A">
      <w:pPr>
        <w:rPr>
          <w:sz w:val="18"/>
          <w:szCs w:val="18"/>
        </w:rPr>
      </w:pPr>
    </w:p>
    <w:p w14:paraId="3C546653" w14:textId="77777777" w:rsidR="00500C70" w:rsidRDefault="00500C70" w:rsidP="00D0629A">
      <w:pPr>
        <w:rPr>
          <w:sz w:val="18"/>
          <w:szCs w:val="18"/>
        </w:rPr>
      </w:pPr>
    </w:p>
    <w:p w14:paraId="7A1E3036" w14:textId="77777777" w:rsidR="00500C70" w:rsidRDefault="00500C70" w:rsidP="00D0629A">
      <w:pPr>
        <w:rPr>
          <w:sz w:val="18"/>
          <w:szCs w:val="18"/>
        </w:rPr>
      </w:pPr>
    </w:p>
    <w:p w14:paraId="0E5AB55A" w14:textId="77777777" w:rsidR="00500C70" w:rsidRDefault="00500C70" w:rsidP="00D0629A">
      <w:pPr>
        <w:rPr>
          <w:sz w:val="18"/>
          <w:szCs w:val="18"/>
        </w:rPr>
      </w:pPr>
    </w:p>
    <w:p w14:paraId="205BE1F7" w14:textId="77777777" w:rsidR="00500C70" w:rsidRDefault="00500C70" w:rsidP="00D0629A">
      <w:pPr>
        <w:rPr>
          <w:sz w:val="18"/>
          <w:szCs w:val="18"/>
        </w:rPr>
      </w:pPr>
    </w:p>
    <w:p w14:paraId="7E2971E6" w14:textId="77777777" w:rsidR="00500C70" w:rsidRDefault="00500C70" w:rsidP="00D0629A">
      <w:pPr>
        <w:rPr>
          <w:sz w:val="18"/>
          <w:szCs w:val="18"/>
        </w:rPr>
      </w:pPr>
    </w:p>
    <w:p w14:paraId="7CB85BD7" w14:textId="77777777" w:rsidR="00500C70" w:rsidRDefault="00500C70" w:rsidP="00D0629A">
      <w:pPr>
        <w:rPr>
          <w:sz w:val="18"/>
          <w:szCs w:val="18"/>
        </w:rPr>
      </w:pPr>
    </w:p>
    <w:p w14:paraId="1ECA07C1" w14:textId="77777777" w:rsidR="00500C70" w:rsidRDefault="00500C70" w:rsidP="00D0629A">
      <w:pPr>
        <w:rPr>
          <w:sz w:val="18"/>
          <w:szCs w:val="18"/>
        </w:rPr>
      </w:pPr>
    </w:p>
    <w:p w14:paraId="01896E8A" w14:textId="1E96BDF8" w:rsidR="00BA41E9" w:rsidRDefault="00BA41E9" w:rsidP="00BA41E9">
      <w:pPr>
        <w:pStyle w:val="Heading1"/>
        <w:spacing w:before="0" w:after="0"/>
        <w:jc w:val="center"/>
      </w:pPr>
      <w:r>
        <w:lastRenderedPageBreak/>
        <w:t xml:space="preserve">SET </w:t>
      </w:r>
      <w:r w:rsidR="00CC0814">
        <w:t>2</w:t>
      </w:r>
    </w:p>
    <w:p w14:paraId="106259EF" w14:textId="77777777" w:rsidR="00BA41E9" w:rsidRDefault="00BA41E9" w:rsidP="00BA41E9">
      <w:pPr>
        <w:pStyle w:val="Heading3"/>
        <w:spacing w:before="0"/>
        <w:rPr>
          <w:color w:val="007789" w:themeColor="accent1" w:themeShade="BF"/>
          <w:szCs w:val="22"/>
        </w:rPr>
      </w:pPr>
      <w:r w:rsidRPr="003A6321">
        <w:rPr>
          <w:color w:val="007789" w:themeColor="accent1" w:themeShade="BF"/>
          <w:szCs w:val="22"/>
        </w:rPr>
        <w:t>Create the following tables (in MYSQL) and insert THREE records.</w:t>
      </w:r>
    </w:p>
    <w:p w14:paraId="2820E956" w14:textId="77777777" w:rsidR="00BA41E9" w:rsidRPr="003A6321" w:rsidRDefault="00BA41E9" w:rsidP="00BA41E9"/>
    <w:p w14:paraId="4619C9CD" w14:textId="51E5BACC" w:rsidR="00CA4058" w:rsidRPr="00CA4058" w:rsidRDefault="00CA4058" w:rsidP="00CA4058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proofErr w:type="spellStart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Publisher_DETAILS</w:t>
      </w:r>
      <w:proofErr w:type="spellEnd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 (</w:t>
      </w:r>
      <w:proofErr w:type="spellStart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Publisher_ID</w:t>
      </w:r>
      <w:proofErr w:type="spellEnd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Publisher_Name</w:t>
      </w:r>
      <w:proofErr w:type="spellEnd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, Publisher _City)</w:t>
      </w:r>
    </w:p>
    <w:p w14:paraId="5D38E710" w14:textId="61C2C20F" w:rsidR="00BA41E9" w:rsidRPr="00CA4058" w:rsidRDefault="00CA4058" w:rsidP="00CA4058">
      <w:pPr>
        <w:pStyle w:val="ListParagraph"/>
        <w:numPr>
          <w:ilvl w:val="0"/>
          <w:numId w:val="36"/>
        </w:numPr>
        <w:rPr>
          <w:sz w:val="18"/>
          <w:szCs w:val="18"/>
        </w:rPr>
      </w:pPr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ORDER (</w:t>
      </w:r>
      <w:proofErr w:type="spellStart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OrderNo</w:t>
      </w:r>
      <w:proofErr w:type="spellEnd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Order_Date</w:t>
      </w:r>
      <w:proofErr w:type="spellEnd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OrderAmount</w:t>
      </w:r>
      <w:proofErr w:type="spellEnd"/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)</w:t>
      </w:r>
      <w:r w:rsidRPr="00CA4058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cr/>
      </w:r>
    </w:p>
    <w:p w14:paraId="244F2734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9FBBE1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75E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CREATING TABLE </w:t>
      </w:r>
      <w:proofErr w:type="spellStart"/>
      <w:r w:rsidRPr="003B75E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Publisher_DETAILS</w:t>
      </w:r>
      <w:proofErr w:type="spellEnd"/>
    </w:p>
    <w:p w14:paraId="09F74CE1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</w:t>
      </w:r>
      <w:proofErr w:type="gram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6F4D18AB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Publisher_ID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B85C84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Publisher_Name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B7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AC232A8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Publisher_City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B7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1E36DE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2BA257" w14:textId="77777777" w:rsidR="009D18BD" w:rsidRPr="003B75E7" w:rsidRDefault="009D18BD" w:rsidP="003B75E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FFA638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75E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ORDERS</w:t>
      </w:r>
    </w:p>
    <w:p w14:paraId="4398782D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ORDERS(</w:t>
      </w:r>
      <w:proofErr w:type="gramEnd"/>
    </w:p>
    <w:p w14:paraId="4B473B47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OrderNo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6B9DFF9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Order_Date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Date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D20A62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OrderAmount</w:t>
      </w:r>
      <w:proofErr w:type="spellEnd"/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B75E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B7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B75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E50A8C" w14:textId="77777777" w:rsidR="009D18BD" w:rsidRPr="003B75E7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B75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D27880" w14:textId="77777777" w:rsidR="009D18BD" w:rsidRDefault="009D18BD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93670B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E4C4EC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INSERTING Three Records </w:t>
      </w:r>
      <w:proofErr w:type="gram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</w:t>
      </w:r>
      <w:proofErr w:type="gramEnd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Each ONE</w:t>
      </w:r>
    </w:p>
    <w:p w14:paraId="546366DA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</w:t>
      </w:r>
      <w:proofErr w:type="gram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14:paraId="046DA03A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Publisher_ID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A87B2D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Publisher_Name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8A70B2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Publisher_City</w:t>
      </w:r>
      <w:proofErr w:type="spellEnd"/>
    </w:p>
    <w:p w14:paraId="68124689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C7D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</w:p>
    <w:p w14:paraId="2028E8DD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'Smit </w:t>
      </w:r>
      <w:proofErr w:type="spellStart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Joshi'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'Ahmedabad</w:t>
      </w:r>
      <w:proofErr w:type="spellEnd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C7A19C2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'Vijay </w:t>
      </w:r>
      <w:proofErr w:type="spellStart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Joshi'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'Mumbai</w:t>
      </w:r>
      <w:proofErr w:type="spellEnd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33B1F83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'Jinal </w:t>
      </w:r>
      <w:proofErr w:type="spellStart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Patel'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'Surat</w:t>
      </w:r>
      <w:proofErr w:type="spellEnd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34BDFB" w14:textId="77777777" w:rsidR="006C7D88" w:rsidRPr="006C7D88" w:rsidRDefault="006C7D88" w:rsidP="006C7D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691468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ORDERS(</w:t>
      </w:r>
      <w:proofErr w:type="gramEnd"/>
    </w:p>
    <w:p w14:paraId="2240CBE6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OrderNo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</w:p>
    <w:p w14:paraId="2ADB0289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</w:t>
      </w:r>
      <w:proofErr w:type="gram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</w:p>
    <w:p w14:paraId="2EFCFC4A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OrderAmount</w:t>
      </w:r>
      <w:proofErr w:type="spellEnd"/>
    </w:p>
    <w:p w14:paraId="3A677767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C7D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</w:p>
    <w:p w14:paraId="2E5C8010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'2003-07-29'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8999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DA9B0E4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'2003-08-02'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899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1F3F4D1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'2003-09-09'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4599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03D588" w14:textId="77777777" w:rsidR="006C7D88" w:rsidRDefault="006C7D88" w:rsidP="006C7D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CEB9A9" w14:textId="77777777" w:rsidR="00F61F72" w:rsidRPr="006C7D88" w:rsidRDefault="00F61F72" w:rsidP="006C7D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23B9EB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-- 1. Add an additional field </w:t>
      </w:r>
      <w:proofErr w:type="spell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Publisher_Email</w:t>
      </w:r>
      <w:proofErr w:type="spellEnd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</w:t>
      </w:r>
      <w:proofErr w:type="spell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Publisher_DETAILS</w:t>
      </w:r>
      <w:proofErr w:type="spellEnd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table. </w:t>
      </w:r>
    </w:p>
    <w:p w14:paraId="0AA03B59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ALTER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Publisher_DETAILS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Publisher_Email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118A0B" w14:textId="77777777" w:rsidR="006C7D88" w:rsidRPr="006C7D88" w:rsidRDefault="006C7D88" w:rsidP="006C7D8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E9911F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-- 2. Change the </w:t>
      </w:r>
      <w:proofErr w:type="spell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OrderAmount</w:t>
      </w:r>
      <w:proofErr w:type="spellEnd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to 5000 where </w:t>
      </w:r>
      <w:proofErr w:type="spell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OrderNo</w:t>
      </w:r>
      <w:proofErr w:type="spellEnd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3</w:t>
      </w:r>
    </w:p>
    <w:p w14:paraId="4A715D41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OrderAmount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OrderNo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7D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135E5A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17976F" w14:textId="77777777" w:rsidR="006C7D88" w:rsidRP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-- 3. Display only those records from Publisher where the </w:t>
      </w:r>
      <w:proofErr w:type="spell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Publisher_city</w:t>
      </w:r>
      <w:proofErr w:type="spellEnd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Ahmedabad or Mumbai. (Do not use </w:t>
      </w:r>
      <w:proofErr w:type="gramStart"/>
      <w:r w:rsidRPr="006C7D8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OR )</w:t>
      </w:r>
      <w:proofErr w:type="gramEnd"/>
    </w:p>
    <w:p w14:paraId="2819572A" w14:textId="77777777" w:rsidR="006C7D88" w:rsidRDefault="006C7D88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Publisher_DETAILS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Publisher_city</w:t>
      </w:r>
      <w:proofErr w:type="spellEnd"/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7D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Ahmedabad'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'Mumbai</w:t>
      </w:r>
      <w:proofErr w:type="spellEnd"/>
      <w:r w:rsidRPr="006C7D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C7D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AA2F18" w14:textId="77777777" w:rsidR="0001126D" w:rsidRDefault="0001126D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2980FA" w14:textId="501852C5" w:rsidR="0001126D" w:rsidRPr="006C7D88" w:rsidRDefault="0001126D" w:rsidP="006C7D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126D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502C2B0E" wp14:editId="09A0862F">
            <wp:extent cx="6104149" cy="1173582"/>
            <wp:effectExtent l="19050" t="19050" r="11430" b="26670"/>
            <wp:docPr id="48833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5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17358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31422C7" w14:textId="77777777" w:rsidR="006C7D88" w:rsidRPr="003B75E7" w:rsidRDefault="006C7D88" w:rsidP="003B75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D58FCA" w14:textId="77777777" w:rsidR="00AE1710" w:rsidRDefault="00AE1710" w:rsidP="003B75E7"/>
    <w:p w14:paraId="3BD52BDB" w14:textId="77777777" w:rsidR="00890420" w:rsidRDefault="00890420" w:rsidP="003B75E7"/>
    <w:p w14:paraId="63590E5E" w14:textId="77777777" w:rsidR="00967734" w:rsidRPr="0096531F" w:rsidRDefault="00967734" w:rsidP="00967734">
      <w:pPr>
        <w:pStyle w:val="Heading3"/>
        <w:jc w:val="center"/>
        <w:rPr>
          <w:b/>
          <w:bCs/>
        </w:rPr>
      </w:pPr>
      <w:r w:rsidRPr="0096531F">
        <w:rPr>
          <w:b/>
          <w:bCs/>
        </w:rPr>
        <w:t>MongoDB</w:t>
      </w:r>
    </w:p>
    <w:p w14:paraId="6A892AC6" w14:textId="77777777" w:rsidR="00967734" w:rsidRPr="004144B5" w:rsidRDefault="00967734" w:rsidP="00967734"/>
    <w:p w14:paraId="2B3AED16" w14:textId="77777777" w:rsidR="00967734" w:rsidRDefault="00967734" w:rsidP="0096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0EA621D6" w14:textId="77777777" w:rsidR="00967734" w:rsidRDefault="00967734" w:rsidP="0096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Databse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NoSQL Queries</w:t>
      </w:r>
    </w:p>
    <w:p w14:paraId="166CD51A" w14:textId="4DBA7735" w:rsidR="00967734" w:rsidRDefault="00806202" w:rsidP="0096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r w:rsidR="009677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Use </w:t>
      </w:r>
      <w:proofErr w:type="spellStart"/>
      <w:r w:rsidR="009677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NoSQLMid</w:t>
      </w:r>
      <w:proofErr w:type="spellEnd"/>
      <w:r w:rsidR="009677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;</w:t>
      </w:r>
    </w:p>
    <w:p w14:paraId="68380F6C" w14:textId="77777777" w:rsidR="00967734" w:rsidRDefault="00967734" w:rsidP="0096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704F7192" w14:textId="77777777" w:rsidR="00F50360" w:rsidRDefault="00F50360" w:rsidP="00612E50">
      <w:pPr>
        <w:spacing w:before="0" w:after="0"/>
        <w:rPr>
          <w:sz w:val="18"/>
          <w:szCs w:val="18"/>
        </w:rPr>
      </w:pPr>
    </w:p>
    <w:p w14:paraId="709291CF" w14:textId="77777777" w:rsidR="004D17BD" w:rsidRDefault="004D17BD" w:rsidP="00612E50">
      <w:pPr>
        <w:spacing w:before="0" w:after="0"/>
        <w:rPr>
          <w:sz w:val="18"/>
          <w:szCs w:val="18"/>
        </w:rPr>
      </w:pPr>
    </w:p>
    <w:p w14:paraId="31249CBE" w14:textId="281FB2BC" w:rsidR="00F1608D" w:rsidRPr="00612E50" w:rsidRDefault="00F1608D" w:rsidP="00612E50">
      <w:pPr>
        <w:pStyle w:val="ListParagraph"/>
        <w:numPr>
          <w:ilvl w:val="0"/>
          <w:numId w:val="46"/>
        </w:num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612E50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Create the Employee Collection and insert THREE documents according to the instructions</w:t>
      </w:r>
    </w:p>
    <w:p w14:paraId="0539C77A" w14:textId="734E31BE" w:rsidR="00AC6E74" w:rsidRDefault="00F1608D" w:rsidP="00612E5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F1608D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(Name, Address, Experience, Department, Age, Rating)</w:t>
      </w:r>
    </w:p>
    <w:p w14:paraId="71EC6C69" w14:textId="77777777" w:rsidR="00612E50" w:rsidRPr="001C70A4" w:rsidRDefault="00612E50" w:rsidP="00612E50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</w:p>
    <w:p w14:paraId="132CEA84" w14:textId="77777777" w:rsidR="008F6E81" w:rsidRDefault="008F6E81" w:rsidP="008F6E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08EDB775" w14:textId="69B0042D" w:rsidR="008F6E81" w:rsidRPr="008F6E81" w:rsidRDefault="006B3008" w:rsidP="008F6E8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 w:rsidRPr="008F6E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8F6E81" w:rsidRPr="008F6E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8F6E81" w:rsidRPr="008F6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8F6E81" w:rsidRPr="008F6E8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createCollection</w:t>
      </w:r>
      <w:proofErr w:type="spellEnd"/>
      <w:proofErr w:type="gramEnd"/>
      <w:r w:rsidR="008F6E81" w:rsidRPr="008F6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8F6E81" w:rsidRPr="008F6E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"Employee"</w:t>
      </w:r>
      <w:r w:rsidR="008F6E81" w:rsidRPr="008F6E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66BF45" w14:textId="77777777" w:rsidR="00967734" w:rsidRPr="00477E90" w:rsidRDefault="00967734" w:rsidP="0096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197651" w14:textId="223F346B" w:rsidR="00E4346B" w:rsidRDefault="006B3008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A024C5"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A024C5"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A024C5"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="00A024C5"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A024C5" w:rsidRPr="00A024C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proofErr w:type="spellEnd"/>
      <w:proofErr w:type="gramEnd"/>
      <w:r w:rsidR="00A024C5"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</w:p>
    <w:p w14:paraId="3B2F306C" w14:textId="24E541C9" w:rsidR="00A024C5" w:rsidRPr="00A024C5" w:rsidRDefault="00A024C5" w:rsidP="00E4346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6184D7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"Laxman"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431EB45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"Surat"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1B94A0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 years"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21A0CE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"Purchase"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22E125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D2407E8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</w:p>
    <w:p w14:paraId="2A50235A" w14:textId="77777777" w:rsid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56E9245D" w14:textId="77777777" w:rsidR="002072CC" w:rsidRPr="00A024C5" w:rsidRDefault="002072CC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717462" w14:textId="77777777" w:rsidR="009A2A3A" w:rsidRDefault="009A2A3A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6905E4" w14:textId="349EC828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13DFA2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"Ram"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772198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"Ayodhya"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509299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Year"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314AAE8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"Sales"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ED7060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FD1AE0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</w:p>
    <w:p w14:paraId="65FCAA8F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29283015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5C950FA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"Hanuman"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3434E7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8DE5098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 years"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3C6A66C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"Sales"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EB307C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7AFE82D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024C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024C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426AEC1A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AF06E8D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4CDC72E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5EECC7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5AE698F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024C5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024C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F144F91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024C5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293D457E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024C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"650a834c9bddeec3c7d3d58d"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E9FC81E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024C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"650a834c9bddeec3c7d3d58e"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2CCFC77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A024C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024C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"650a834c9bddeec3c7d3d58f"</w:t>
      </w: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FE4BB4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2AB1680" w14:textId="77777777" w:rsidR="00A024C5" w:rsidRPr="00A024C5" w:rsidRDefault="00A024C5" w:rsidP="00A024C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024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9AC4EBB" w14:textId="77777777" w:rsidR="00967734" w:rsidRPr="00477E90" w:rsidRDefault="00967734" w:rsidP="0096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859B4F" w14:textId="77777777" w:rsidR="00556027" w:rsidRDefault="00556027" w:rsidP="00967734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14:paraId="34162E9C" w14:textId="77777777" w:rsidR="006606FD" w:rsidRDefault="006606FD" w:rsidP="00967734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14:paraId="178A1ACC" w14:textId="77777777" w:rsidR="00967734" w:rsidRDefault="00967734" w:rsidP="007C407F">
      <w:pPr>
        <w:spacing w:after="0"/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FF4BF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Solve the following queries:</w:t>
      </w:r>
    </w:p>
    <w:p w14:paraId="3E0696FC" w14:textId="4D827318" w:rsidR="000843D4" w:rsidRPr="00FF4BF7" w:rsidRDefault="000843D4" w:rsidP="00967734">
      <w:pPr>
        <w:pStyle w:val="ListParagraph"/>
        <w:numPr>
          <w:ilvl w:val="0"/>
          <w:numId w:val="37"/>
        </w:numPr>
        <w:rPr>
          <w:rStyle w:val="IntenseReference"/>
        </w:rPr>
      </w:pPr>
      <w:r w:rsidRPr="000843D4">
        <w:rPr>
          <w:rStyle w:val="IntenseReference"/>
        </w:rPr>
        <w:t>Display the details of the Employee whose rating is greater than 5.</w:t>
      </w:r>
    </w:p>
    <w:p w14:paraId="3500531A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EB3A2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3A2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gt</w:t>
      </w:r>
      <w:proofErr w:type="spellEnd"/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6880E682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417EFCE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15577EDD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3A2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3A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"650a834c9bddeec3c7d3d58e"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8AAB3A2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'Ram'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BA3567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'Ayodhya'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9F8B4F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 Year'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B015D6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'Sales'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429F29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E0E1BB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3A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3A2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</w:p>
    <w:p w14:paraId="064083C0" w14:textId="77777777" w:rsidR="00EB3A2C" w:rsidRPr="00EB3A2C" w:rsidRDefault="00EB3A2C" w:rsidP="00EB3A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B48686D" w14:textId="72B6D127" w:rsidR="00967734" w:rsidRDefault="00EB3A2C" w:rsidP="00147B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3A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284C1EA" w14:textId="77777777" w:rsidR="00F27806" w:rsidRPr="00147BAD" w:rsidRDefault="00F27806" w:rsidP="00147BAD">
      <w:pPr>
        <w:shd w:val="clear" w:color="auto" w:fill="1E1E1E"/>
        <w:spacing w:before="0" w:after="0" w:line="285" w:lineRule="atLeast"/>
        <w:rPr>
          <w:rStyle w:val="IntenseReference"/>
          <w:rFonts w:ascii="Consolas" w:eastAsia="Times New Roman" w:hAnsi="Consolas" w:cs="Times New Roman"/>
          <w:b w:val="0"/>
          <w:bCs w:val="0"/>
          <w:smallCaps w:val="0"/>
          <w:color w:val="D4D4D4"/>
          <w:spacing w:val="0"/>
          <w:sz w:val="21"/>
          <w:szCs w:val="21"/>
          <w:lang w:val="en-IN" w:eastAsia="en-IN"/>
        </w:rPr>
      </w:pPr>
    </w:p>
    <w:p w14:paraId="5157F340" w14:textId="797DFB03" w:rsidR="00E80F9F" w:rsidRDefault="00E80F9F" w:rsidP="00967734">
      <w:pPr>
        <w:pStyle w:val="ListParagraph"/>
        <w:numPr>
          <w:ilvl w:val="0"/>
          <w:numId w:val="37"/>
        </w:numPr>
        <w:rPr>
          <w:rStyle w:val="IntenseReference"/>
        </w:rPr>
      </w:pPr>
      <w:r w:rsidRPr="00E80F9F">
        <w:rPr>
          <w:rStyle w:val="IntenseReference"/>
        </w:rPr>
        <w:lastRenderedPageBreak/>
        <w:t>Change the department of Ram to Purchase.</w:t>
      </w:r>
    </w:p>
    <w:p w14:paraId="3E216A72" w14:textId="77777777" w:rsidR="007C407F" w:rsidRDefault="007C407F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IN" w:eastAsia="en-IN"/>
        </w:rPr>
      </w:pPr>
    </w:p>
    <w:p w14:paraId="59990887" w14:textId="339D8C70" w:rsidR="00A20919" w:rsidRPr="00C51F89" w:rsidRDefault="00A20919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51F8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IN" w:eastAsia="en-IN"/>
        </w:rPr>
        <w:t xml:space="preserve">Enterprise </w:t>
      </w:r>
      <w:proofErr w:type="spellStart"/>
      <w:r w:rsidRPr="00C51F8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IN" w:eastAsia="en-IN"/>
        </w:rPr>
        <w:t>NoSQLMid</w:t>
      </w:r>
      <w:proofErr w:type="spell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C51F89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db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.</w:t>
      </w:r>
      <w:r w:rsidRPr="00C51F89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Employee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.</w:t>
      </w:r>
      <w:r w:rsidRPr="00C51F89">
        <w:rPr>
          <w:rFonts w:ascii="Consolas" w:eastAsia="Times New Roman" w:hAnsi="Consolas" w:cs="Times New Roman"/>
          <w:color w:val="DCDCAA"/>
          <w:sz w:val="20"/>
          <w:szCs w:val="20"/>
          <w:lang w:val="en-IN" w:eastAsia="en-IN"/>
        </w:rPr>
        <w:t>updateOne</w:t>
      </w:r>
      <w:proofErr w:type="spellEnd"/>
      <w:proofErr w:type="gram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({ </w:t>
      </w:r>
      <w:r w:rsidRPr="00C51F89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Name: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C51F89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"Ram"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}, { </w:t>
      </w:r>
      <w:r w:rsidRPr="00C51F89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$set: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{ </w:t>
      </w:r>
      <w:r w:rsidRPr="00C51F89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Department: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C51F89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"Purchase"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} });</w:t>
      </w:r>
    </w:p>
    <w:p w14:paraId="2D2005EB" w14:textId="0780982F" w:rsidR="00A20919" w:rsidRPr="00C51F89" w:rsidRDefault="00A20919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proofErr w:type="gramStart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{ </w:t>
      </w:r>
      <w:r w:rsidRPr="00C51F89">
        <w:rPr>
          <w:rFonts w:ascii="Consolas" w:eastAsia="Times New Roman" w:hAnsi="Consolas" w:cs="Times New Roman"/>
          <w:color w:val="C8C8C8"/>
          <w:sz w:val="20"/>
          <w:szCs w:val="20"/>
          <w:lang w:val="en-IN" w:eastAsia="en-IN"/>
        </w:rPr>
        <w:t>acknowledged</w:t>
      </w:r>
      <w:proofErr w:type="gram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C51F89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true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408FDBD7" w14:textId="77777777" w:rsidR="00A20919" w:rsidRPr="00C51F89" w:rsidRDefault="00A20919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</w:t>
      </w:r>
      <w:proofErr w:type="spellStart"/>
      <w:r w:rsidRPr="00C51F89">
        <w:rPr>
          <w:rFonts w:ascii="Consolas" w:eastAsia="Times New Roman" w:hAnsi="Consolas" w:cs="Times New Roman"/>
          <w:color w:val="C8C8C8"/>
          <w:sz w:val="20"/>
          <w:szCs w:val="20"/>
          <w:lang w:val="en-IN" w:eastAsia="en-IN"/>
        </w:rPr>
        <w:t>insertedId</w:t>
      </w:r>
      <w:proofErr w:type="spell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C51F89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null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9F1AE48" w14:textId="77777777" w:rsidR="00A20919" w:rsidRPr="00C51F89" w:rsidRDefault="00A20919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</w:t>
      </w:r>
      <w:proofErr w:type="spellStart"/>
      <w:r w:rsidRPr="00C51F89">
        <w:rPr>
          <w:rFonts w:ascii="Consolas" w:eastAsia="Times New Roman" w:hAnsi="Consolas" w:cs="Times New Roman"/>
          <w:color w:val="C8C8C8"/>
          <w:sz w:val="20"/>
          <w:szCs w:val="20"/>
          <w:lang w:val="en-IN" w:eastAsia="en-IN"/>
        </w:rPr>
        <w:t>matchedCount</w:t>
      </w:r>
      <w:proofErr w:type="spell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C51F89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77B7DE90" w14:textId="77777777" w:rsidR="00A20919" w:rsidRPr="00C51F89" w:rsidRDefault="00A20919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</w:t>
      </w:r>
      <w:proofErr w:type="spellStart"/>
      <w:r w:rsidRPr="00C51F89">
        <w:rPr>
          <w:rFonts w:ascii="Consolas" w:eastAsia="Times New Roman" w:hAnsi="Consolas" w:cs="Times New Roman"/>
          <w:color w:val="C8C8C8"/>
          <w:sz w:val="20"/>
          <w:szCs w:val="20"/>
          <w:lang w:val="en-IN" w:eastAsia="en-IN"/>
        </w:rPr>
        <w:t>modifiedCount</w:t>
      </w:r>
      <w:proofErr w:type="spell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C51F89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1</w:t>
      </w: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</w:t>
      </w:r>
    </w:p>
    <w:p w14:paraId="63E2356B" w14:textId="77777777" w:rsidR="00A20919" w:rsidRPr="00C51F89" w:rsidRDefault="00A20919" w:rsidP="004F29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</w:t>
      </w:r>
      <w:proofErr w:type="spellStart"/>
      <w:r w:rsidRPr="00C51F89">
        <w:rPr>
          <w:rFonts w:ascii="Consolas" w:eastAsia="Times New Roman" w:hAnsi="Consolas" w:cs="Times New Roman"/>
          <w:color w:val="C8C8C8"/>
          <w:sz w:val="20"/>
          <w:szCs w:val="20"/>
          <w:lang w:val="en-IN" w:eastAsia="en-IN"/>
        </w:rPr>
        <w:t>upsertedCount</w:t>
      </w:r>
      <w:proofErr w:type="spellEnd"/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: </w:t>
      </w:r>
      <w:r w:rsidRPr="00C51F89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</w:p>
    <w:p w14:paraId="6F6E8E57" w14:textId="17CDFBCA" w:rsidR="00967734" w:rsidRDefault="00A20919" w:rsidP="00080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51F89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}</w:t>
      </w:r>
    </w:p>
    <w:p w14:paraId="708CB52B" w14:textId="77777777" w:rsidR="007C407F" w:rsidRPr="0008072A" w:rsidRDefault="007C407F" w:rsidP="00080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7D20578E" w14:textId="77777777" w:rsidR="00E94D7F" w:rsidRDefault="00E94D7F" w:rsidP="00E94D7F">
      <w:pPr>
        <w:pStyle w:val="ListParagraph"/>
        <w:rPr>
          <w:rStyle w:val="IntenseReference"/>
        </w:rPr>
      </w:pPr>
    </w:p>
    <w:p w14:paraId="7066BD58" w14:textId="4E7F1A4A" w:rsidR="00833604" w:rsidRDefault="00833604" w:rsidP="00967734">
      <w:pPr>
        <w:pStyle w:val="ListParagraph"/>
        <w:numPr>
          <w:ilvl w:val="0"/>
          <w:numId w:val="37"/>
        </w:numPr>
        <w:rPr>
          <w:rStyle w:val="IntenseReference"/>
        </w:rPr>
      </w:pPr>
      <w:r w:rsidRPr="00833604">
        <w:rPr>
          <w:rStyle w:val="IntenseReference"/>
        </w:rPr>
        <w:t>Display details of employee who are not living in Ahmedabad and Surat (use nor operator).</w:t>
      </w:r>
    </w:p>
    <w:p w14:paraId="698DC3AC" w14:textId="77777777" w:rsidR="00B945B6" w:rsidRDefault="00B945B6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9E238B8" w14:textId="77777777" w:rsidR="00973660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945B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B945B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B38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$nor: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</w:p>
    <w:p w14:paraId="11176156" w14:textId="77777777" w:rsidR="00973660" w:rsidRDefault="005B384F" w:rsidP="00973660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gramEnd"/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"Surat"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14:paraId="237489E3" w14:textId="16A69E66" w:rsidR="005B384F" w:rsidRDefault="005B384F" w:rsidP="0097366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});</w:t>
      </w:r>
    </w:p>
    <w:p w14:paraId="4C00B367" w14:textId="77777777" w:rsidR="00973660" w:rsidRPr="005B384F" w:rsidRDefault="00973660" w:rsidP="0097366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DA9BA9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05928634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61332A44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B38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"650a834c9bddeec3c7d3d58e"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2E96772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'Ram'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3233BD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'Ayodhya'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F7C3C3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Experience: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 Year'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1DE21C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'Purchase'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7836F3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E0B588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B38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B384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</w:p>
    <w:p w14:paraId="19A11786" w14:textId="77777777" w:rsidR="005B384F" w:rsidRPr="005B384F" w:rsidRDefault="005B384F" w:rsidP="005B38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8026B45" w14:textId="2DA8AB6C" w:rsidR="00CF1781" w:rsidRDefault="005B384F" w:rsidP="00236B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B38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37B8232" w14:textId="77777777" w:rsidR="00B02E81" w:rsidRDefault="00B02E81" w:rsidP="00236B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6DC44B" w14:textId="77777777" w:rsidR="00727252" w:rsidRDefault="00727252" w:rsidP="009464A9">
      <w:pPr>
        <w:pStyle w:val="Heading3"/>
        <w:spacing w:before="0"/>
      </w:pPr>
    </w:p>
    <w:p w14:paraId="1330037F" w14:textId="77777777" w:rsidR="00E94D7F" w:rsidRDefault="00E94D7F" w:rsidP="009464A9">
      <w:pPr>
        <w:pStyle w:val="Heading1"/>
        <w:spacing w:before="0" w:after="0"/>
        <w:jc w:val="center"/>
      </w:pPr>
    </w:p>
    <w:p w14:paraId="6DC666A4" w14:textId="77777777" w:rsidR="00E94D7F" w:rsidRDefault="00E94D7F" w:rsidP="009464A9">
      <w:pPr>
        <w:pStyle w:val="Heading1"/>
        <w:spacing w:before="0" w:after="0"/>
        <w:jc w:val="center"/>
      </w:pPr>
    </w:p>
    <w:p w14:paraId="4DDCFCD1" w14:textId="77777777" w:rsidR="00E94D7F" w:rsidRDefault="00E94D7F" w:rsidP="009464A9">
      <w:pPr>
        <w:pStyle w:val="Heading1"/>
        <w:spacing w:before="0" w:after="0"/>
        <w:jc w:val="center"/>
      </w:pPr>
    </w:p>
    <w:p w14:paraId="5598A6B3" w14:textId="77777777" w:rsidR="00E94D7F" w:rsidRDefault="00E94D7F" w:rsidP="009464A9">
      <w:pPr>
        <w:pStyle w:val="Heading1"/>
        <w:spacing w:before="0" w:after="0"/>
        <w:jc w:val="center"/>
      </w:pPr>
    </w:p>
    <w:p w14:paraId="21817A8B" w14:textId="77777777" w:rsidR="00E94D7F" w:rsidRDefault="00E94D7F" w:rsidP="009464A9">
      <w:pPr>
        <w:pStyle w:val="Heading1"/>
        <w:spacing w:before="0" w:after="0"/>
        <w:jc w:val="center"/>
      </w:pPr>
    </w:p>
    <w:p w14:paraId="5BEB79B7" w14:textId="77777777" w:rsidR="00E94D7F" w:rsidRDefault="00E94D7F" w:rsidP="009464A9">
      <w:pPr>
        <w:pStyle w:val="Heading1"/>
        <w:spacing w:before="0" w:after="0"/>
        <w:jc w:val="center"/>
      </w:pPr>
    </w:p>
    <w:p w14:paraId="78E5C28A" w14:textId="77777777" w:rsidR="00E94D7F" w:rsidRDefault="00E94D7F" w:rsidP="00E94D7F">
      <w:pPr>
        <w:pStyle w:val="Heading1"/>
        <w:spacing w:before="0" w:after="0"/>
      </w:pPr>
    </w:p>
    <w:p w14:paraId="3FB54968" w14:textId="77777777" w:rsidR="00E94D7F" w:rsidRPr="00E94D7F" w:rsidRDefault="00E94D7F" w:rsidP="00E94D7F"/>
    <w:p w14:paraId="7F30C5CD" w14:textId="767B7288" w:rsidR="009464A9" w:rsidRDefault="009464A9" w:rsidP="009464A9">
      <w:pPr>
        <w:pStyle w:val="Heading1"/>
        <w:spacing w:before="0" w:after="0"/>
        <w:jc w:val="center"/>
      </w:pPr>
      <w:r>
        <w:lastRenderedPageBreak/>
        <w:t xml:space="preserve">SET </w:t>
      </w:r>
      <w:r w:rsidR="00F8011A">
        <w:t>3</w:t>
      </w:r>
    </w:p>
    <w:p w14:paraId="4FDAF1C4" w14:textId="5C79026C" w:rsidR="009464A9" w:rsidRPr="00170EA1" w:rsidRDefault="009464A9" w:rsidP="00170EA1">
      <w:pPr>
        <w:pStyle w:val="Heading3"/>
        <w:spacing w:before="0"/>
        <w:rPr>
          <w:color w:val="007789" w:themeColor="accent1" w:themeShade="BF"/>
          <w:szCs w:val="22"/>
        </w:rPr>
      </w:pPr>
      <w:r w:rsidRPr="003A6321">
        <w:rPr>
          <w:color w:val="007789" w:themeColor="accent1" w:themeShade="BF"/>
          <w:szCs w:val="22"/>
        </w:rPr>
        <w:t>Create the following tables (in MYSQL) and insert THREE records.</w:t>
      </w:r>
    </w:p>
    <w:p w14:paraId="51F4F46A" w14:textId="77777777" w:rsidR="008D1BAC" w:rsidRPr="008D1BAC" w:rsidRDefault="008D1BAC" w:rsidP="008D1BAC">
      <w:pPr>
        <w:pStyle w:val="ListParagraph"/>
        <w:numPr>
          <w:ilvl w:val="0"/>
          <w:numId w:val="38"/>
        </w:num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PATIENT (</w:t>
      </w:r>
      <w:proofErr w:type="spell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Patient_ID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Patient_Name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Patient_Age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Charges, </w:t>
      </w:r>
      <w:proofErr w:type="spell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Patient_Gender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)</w:t>
      </w:r>
    </w:p>
    <w:p w14:paraId="68A3C260" w14:textId="3FF6B2E0" w:rsidR="009464A9" w:rsidRPr="005D7FA4" w:rsidRDefault="008D1BAC" w:rsidP="00C90DF9">
      <w:pPr>
        <w:pStyle w:val="ListParagraph"/>
        <w:numPr>
          <w:ilvl w:val="0"/>
          <w:numId w:val="38"/>
        </w:numPr>
      </w:pPr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DOCTOR_</w:t>
      </w:r>
      <w:proofErr w:type="gram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DETAILS(</w:t>
      </w:r>
      <w:proofErr w:type="spellStart"/>
      <w:proofErr w:type="gram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Doct_ID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</w:t>
      </w:r>
      <w:proofErr w:type="spell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DoctFName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 xml:space="preserve">, salary, </w:t>
      </w:r>
      <w:proofErr w:type="spellStart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D_Age,Experience</w:t>
      </w:r>
      <w:proofErr w:type="spellEnd"/>
      <w:r w:rsidRPr="008D1BAC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)</w:t>
      </w:r>
      <w:r w:rsidR="0005272C" w:rsidRPr="00FD0226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ab/>
      </w:r>
    </w:p>
    <w:p w14:paraId="5819A3CF" w14:textId="77777777" w:rsidR="00ED53E3" w:rsidRPr="00ED53E3" w:rsidRDefault="00ED53E3" w:rsidP="00ED53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AE1EE1" w14:textId="77777777" w:rsidR="00ED53E3" w:rsidRPr="00ED53E3" w:rsidRDefault="00ED53E3" w:rsidP="00ED53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53E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PATIENT</w:t>
      </w:r>
    </w:p>
    <w:p w14:paraId="34E3800C" w14:textId="77777777" w:rsidR="00ED53E3" w:rsidRPr="00ED53E3" w:rsidRDefault="00ED53E3" w:rsidP="00ED53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PATIENT(</w:t>
      </w:r>
      <w:proofErr w:type="gramEnd"/>
    </w:p>
    <w:p w14:paraId="143671BA" w14:textId="0C8A12EA" w:rsidR="00ED53E3" w:rsidRPr="00ED53E3" w:rsidRDefault="00ED53E3" w:rsidP="00FB5BDE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Patient_ID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="004362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Patient_Name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CA48B39" w14:textId="483DFCFA" w:rsidR="00ED53E3" w:rsidRPr="00ED53E3" w:rsidRDefault="00ED53E3" w:rsidP="00FB5BDE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Patient_Age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="004362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Charges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C1E4AD9" w14:textId="7E0ACE07" w:rsidR="00ED53E3" w:rsidRDefault="00ED53E3" w:rsidP="000C333A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Patient_Gender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4362C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CBE016" w14:textId="77777777" w:rsidR="000C333A" w:rsidRPr="00ED53E3" w:rsidRDefault="000C333A" w:rsidP="000C333A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7347A8" w14:textId="77777777" w:rsidR="00ED53E3" w:rsidRPr="00ED53E3" w:rsidRDefault="00ED53E3" w:rsidP="00ED53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53E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DOCTOR_DETAILS</w:t>
      </w:r>
    </w:p>
    <w:p w14:paraId="2A90D9AB" w14:textId="77777777" w:rsidR="00ED53E3" w:rsidRPr="00ED53E3" w:rsidRDefault="00ED53E3" w:rsidP="00ED53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DOCTOR_</w:t>
      </w:r>
      <w:proofErr w:type="gram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53361E7A" w14:textId="3930F48F" w:rsidR="00ED53E3" w:rsidRPr="00ED53E3" w:rsidRDefault="00ED53E3" w:rsidP="00DC3577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Doct_ID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="000C33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DoctFName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="000C33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salary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AA23553" w14:textId="544EA1A4" w:rsidR="00ED53E3" w:rsidRDefault="00ED53E3" w:rsidP="000C333A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D_Age</w:t>
      </w:r>
      <w:proofErr w:type="spellEnd"/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="000C33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Experience </w:t>
      </w:r>
      <w:r w:rsidRPr="00ED53E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53E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="000C333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53E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BCC6EA" w14:textId="77777777" w:rsidR="00013364" w:rsidRDefault="00013364" w:rsidP="000C333A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46CC6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Inserting Three Records </w:t>
      </w:r>
      <w:proofErr w:type="gramStart"/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</w:t>
      </w:r>
      <w:proofErr w:type="gramEnd"/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Each ONE</w:t>
      </w:r>
    </w:p>
    <w:p w14:paraId="017DA107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974CC1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PATIENT(</w:t>
      </w:r>
      <w:proofErr w:type="gramEnd"/>
    </w:p>
    <w:p w14:paraId="06685F56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Patient_ID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1E0F4D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Patient_Name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3DEB7E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Patient_Age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80179E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Charges,</w:t>
      </w:r>
    </w:p>
    <w:p w14:paraId="0416CFE2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Patient_Gender</w:t>
      </w:r>
      <w:proofErr w:type="spellEnd"/>
    </w:p>
    <w:p w14:paraId="7A31CF83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B04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  <w:proofErr w:type="gramEnd"/>
    </w:p>
    <w:p w14:paraId="63F2E08E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'Vikas'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79D8D1C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'Sakshi'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'Female'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23B7018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'Sarthak'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482B8C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BB8A2E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DOCTOR_</w:t>
      </w:r>
      <w:proofErr w:type="gram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29B0C4FA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Doct_ID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D81827C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DoctFName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77BCD0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salary,</w:t>
      </w:r>
    </w:p>
    <w:p w14:paraId="48937BD0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D_Age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01A4F7" w14:textId="77777777" w:rsidR="007B0417" w:rsidRPr="007B0417" w:rsidRDefault="007B0417" w:rsidP="00A03F1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Experience</w:t>
      </w:r>
    </w:p>
    <w:p w14:paraId="23227FBC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7B04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  <w:proofErr w:type="gramEnd"/>
    </w:p>
    <w:p w14:paraId="7D8B0744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'Drashti'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9A2AFD7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'Bhavik'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140B9EC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'Vijay'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48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298560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EE8A44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-- 1. Add an additional field </w:t>
      </w:r>
      <w:proofErr w:type="spellStart"/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DoctLName</w:t>
      </w:r>
      <w:proofErr w:type="spellEnd"/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DOCTOR_DETAILS table. </w:t>
      </w:r>
    </w:p>
    <w:p w14:paraId="543B3D1A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ALTER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DOCTOR_DETAILS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DocLName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A3E595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AB8ED9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-- 2. Change the Charges to 2000 where </w:t>
      </w:r>
      <w:proofErr w:type="spellStart"/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Patient_ID</w:t>
      </w:r>
      <w:proofErr w:type="spellEnd"/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3. </w:t>
      </w:r>
    </w:p>
    <w:p w14:paraId="4993EF47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PATIENT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Charges=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Patient_ID</w:t>
      </w:r>
      <w:proofErr w:type="spellEnd"/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4F4578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28DBCB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-- 3. Display only those records from DOCTOR_DETAILS where the salary is 10000 or 20000. (Do not use OR)</w:t>
      </w:r>
    </w:p>
    <w:p w14:paraId="2984D45D" w14:textId="77777777" w:rsid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DOCTOR_DETAILS </w:t>
      </w:r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salary </w:t>
      </w:r>
      <w:proofErr w:type="gramStart"/>
      <w:r w:rsidRPr="007B04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B04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7B04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D7E37F" w14:textId="77777777" w:rsidR="001A02CC" w:rsidRDefault="001A02CC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60F526" w14:textId="030BB508" w:rsidR="001A02CC" w:rsidRPr="007B0417" w:rsidRDefault="001A02CC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02CC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732C9A31" wp14:editId="4EB76370">
            <wp:extent cx="6803864" cy="1596390"/>
            <wp:effectExtent l="19050" t="19050" r="16510" b="22860"/>
            <wp:docPr id="19279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0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0881" cy="160038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7D3B08D" w14:textId="77777777" w:rsidR="007B0417" w:rsidRPr="007B0417" w:rsidRDefault="007B0417" w:rsidP="007B041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802E63" w14:textId="77777777" w:rsidR="007B0417" w:rsidRPr="00ED53E3" w:rsidRDefault="007B0417" w:rsidP="00ED53E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7C7953" w14:textId="77777777" w:rsidR="00AE5130" w:rsidRDefault="00AE5130" w:rsidP="001877A1">
      <w:pPr>
        <w:tabs>
          <w:tab w:val="left" w:pos="2300"/>
        </w:tabs>
        <w:rPr>
          <w:sz w:val="20"/>
          <w:szCs w:val="20"/>
        </w:rPr>
      </w:pPr>
    </w:p>
    <w:p w14:paraId="402F53DA" w14:textId="77777777" w:rsidR="00100579" w:rsidRDefault="00100579" w:rsidP="00100579"/>
    <w:p w14:paraId="1A2B9C5D" w14:textId="77777777" w:rsidR="005B5BF5" w:rsidRDefault="005B5BF5" w:rsidP="00100579"/>
    <w:p w14:paraId="72B0A6E6" w14:textId="77777777" w:rsidR="00100579" w:rsidRPr="0096531F" w:rsidRDefault="00100579" w:rsidP="00100579">
      <w:pPr>
        <w:pStyle w:val="Heading3"/>
        <w:jc w:val="center"/>
        <w:rPr>
          <w:b/>
          <w:bCs/>
        </w:rPr>
      </w:pPr>
      <w:r w:rsidRPr="0096531F">
        <w:rPr>
          <w:b/>
          <w:bCs/>
        </w:rPr>
        <w:t>MongoDB</w:t>
      </w:r>
    </w:p>
    <w:p w14:paraId="7DFFBFD6" w14:textId="77777777" w:rsidR="00100579" w:rsidRPr="004144B5" w:rsidRDefault="00100579" w:rsidP="00100579"/>
    <w:p w14:paraId="576F5F5D" w14:textId="77777777" w:rsidR="00100579" w:rsidRDefault="00100579" w:rsidP="001005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6AA5EE8" w14:textId="77777777" w:rsidR="00100579" w:rsidRDefault="00100579" w:rsidP="001005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Databse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NoSQL Queries</w:t>
      </w:r>
    </w:p>
    <w:p w14:paraId="3107C83E" w14:textId="557C71EC" w:rsidR="00100579" w:rsidRDefault="00985EC9" w:rsidP="001005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r w:rsidR="001005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Use </w:t>
      </w:r>
      <w:proofErr w:type="spellStart"/>
      <w:r w:rsidR="001005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NoSQLMid</w:t>
      </w:r>
      <w:proofErr w:type="spellEnd"/>
      <w:r w:rsidR="001005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;</w:t>
      </w:r>
    </w:p>
    <w:p w14:paraId="1299C3D3" w14:textId="77777777" w:rsidR="00100579" w:rsidRDefault="00100579" w:rsidP="001005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2FFA2C34" w14:textId="77777777" w:rsidR="00100579" w:rsidRDefault="00100579" w:rsidP="00100579">
      <w:pPr>
        <w:rPr>
          <w:sz w:val="18"/>
          <w:szCs w:val="18"/>
        </w:rPr>
      </w:pPr>
    </w:p>
    <w:p w14:paraId="7F7C2912" w14:textId="437D554B" w:rsidR="0005594D" w:rsidRDefault="00100579" w:rsidP="005B5BF5">
      <w:pPr>
        <w:pStyle w:val="ListParagraph"/>
        <w:numPr>
          <w:ilvl w:val="0"/>
          <w:numId w:val="47"/>
        </w:numPr>
        <w:tabs>
          <w:tab w:val="left" w:pos="4428"/>
          <w:tab w:val="center" w:pos="5400"/>
        </w:tabs>
        <w:spacing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Create the Seller Collection and insert THREE documents according to the instructions. (Name, Address, </w:t>
      </w:r>
      <w:proofErr w:type="spellStart"/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Products_Supplied</w:t>
      </w:r>
      <w:proofErr w:type="spellEnd"/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T_C, Age, Type, </w:t>
      </w:r>
      <w:proofErr w:type="spellStart"/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Total_Order</w:t>
      </w:r>
      <w:proofErr w:type="spellEnd"/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proofErr w:type="spellStart"/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Pending_order</w:t>
      </w:r>
      <w:proofErr w:type="spellEnd"/>
      <w:r w:rsidRPr="005B5BF5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)</w:t>
      </w:r>
    </w:p>
    <w:p w14:paraId="7CC8B793" w14:textId="77777777" w:rsidR="005B5BF5" w:rsidRPr="009014CE" w:rsidRDefault="005B5BF5" w:rsidP="009014CE">
      <w:pPr>
        <w:tabs>
          <w:tab w:val="left" w:pos="4428"/>
          <w:tab w:val="center" w:pos="5400"/>
        </w:tabs>
        <w:spacing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</w:p>
    <w:p w14:paraId="1F94273D" w14:textId="77777777" w:rsidR="004D0E88" w:rsidRDefault="004D0E88" w:rsidP="005B5B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3EC9B562" w14:textId="6C03D1F2" w:rsidR="00935E6A" w:rsidRPr="00935E6A" w:rsidRDefault="00F33006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935E6A"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935E6A"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935E6A" w:rsidRPr="00935E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createCollection</w:t>
      </w:r>
      <w:proofErr w:type="spellEnd"/>
      <w:proofErr w:type="gramEnd"/>
      <w:r w:rsidR="00935E6A"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35E6A"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="00935E6A"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Selller</w:t>
      </w:r>
      <w:proofErr w:type="spellEnd"/>
      <w:r w:rsidR="00935E6A"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935E6A"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403DC7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8ED894" w14:textId="26B42611" w:rsidR="00935E6A" w:rsidRPr="00935E6A" w:rsidRDefault="00147E1C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="00935E6A"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935E6A"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935E6A"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Seller</w:t>
      </w:r>
      <w:r w:rsidR="00935E6A"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935E6A" w:rsidRPr="00935E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proofErr w:type="spellEnd"/>
      <w:proofErr w:type="gramEnd"/>
      <w:r w:rsidR="00935E6A"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([{</w:t>
      </w:r>
    </w:p>
    <w:p w14:paraId="65178513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59058A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C365E98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Products_Supplied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"Brush"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"Colgate"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Buiscuits</w:t>
      </w:r>
      <w:proofErr w:type="spellEnd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0CD7B06F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98432D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55FFAB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 type"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3E39A9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Total_Order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36C9A8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Pending_order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69E313E3" w14:textId="77777777" w:rsid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5B67BF1E" w14:textId="77777777" w:rsidR="008E0592" w:rsidRPr="00935E6A" w:rsidRDefault="008E0592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7ECDFF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{</w:t>
      </w:r>
    </w:p>
    <w:p w14:paraId="66B18401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"Switi"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22086F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"Bhavnagar"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AA5DA6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Products_Supplied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Chocolets</w:t>
      </w:r>
      <w:proofErr w:type="spellEnd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"Milk"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Buiscuits</w:t>
      </w:r>
      <w:proofErr w:type="spellEnd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1D75C2F" w14:textId="4FB61715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35D7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="00E40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F8375C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70BEC8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 type"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53C9E1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Total_Order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74CB06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Pending_order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6E9DA2FB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3082767D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8086444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"Tejasv"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FB49CA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"Surat"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4A8FFF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Products_Supplied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Cosmatics</w:t>
      </w:r>
      <w:proofErr w:type="spellEnd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Hurbal</w:t>
      </w:r>
      <w:proofErr w:type="spellEnd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Shempoo</w:t>
      </w:r>
      <w:proofErr w:type="spellEnd"/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5282D34C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FF0E425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6D61F7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 type"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A542AC2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Total_Order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F908C7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Pending_order</w:t>
      </w:r>
      <w:proofErr w:type="spellEnd"/>
      <w:r w:rsidRPr="00935E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5E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51D28BE4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8A47598" w14:textId="51CDE3E8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84039F6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2FC61DF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35E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35E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74350C5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35E6A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6C7E8E93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35E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"650b09b2a6ac83287629014d"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E3084BA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35E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"650b09b2a6ac83287629014e"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660BFFE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935E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35E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"650b09b2a6ac83287629014f"</w:t>
      </w: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B246BF" w14:textId="77777777" w:rsidR="00935E6A" w:rsidRP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50CE34" w14:textId="68853544" w:rsidR="00935E6A" w:rsidRDefault="00935E6A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5E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E4AD4D" w14:textId="77777777" w:rsidR="004D0E88" w:rsidRPr="00935E6A" w:rsidRDefault="004D0E88" w:rsidP="00935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17BAC3" w14:textId="77777777" w:rsidR="00DB7230" w:rsidRDefault="00DB7230" w:rsidP="00DB7230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14:paraId="3A64AEA5" w14:textId="77777777" w:rsidR="00DB7230" w:rsidRDefault="00DB7230" w:rsidP="00031DF5">
      <w:pPr>
        <w:spacing w:before="0" w:after="0"/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FF4BF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Solve the following queries:</w:t>
      </w:r>
    </w:p>
    <w:p w14:paraId="511F5E22" w14:textId="68F07337" w:rsidR="00815EAF" w:rsidRPr="00FF4BF7" w:rsidRDefault="00815EAF" w:rsidP="00031DF5">
      <w:pPr>
        <w:pStyle w:val="ListParagraph"/>
        <w:numPr>
          <w:ilvl w:val="0"/>
          <w:numId w:val="39"/>
        </w:numPr>
        <w:spacing w:before="0" w:after="0"/>
        <w:rPr>
          <w:rStyle w:val="IntenseReference"/>
        </w:rPr>
      </w:pPr>
      <w:r w:rsidRPr="00815EAF">
        <w:rPr>
          <w:rStyle w:val="IntenseReference"/>
        </w:rPr>
        <w:t>Display the details of the Seller whose age is greater than 25.</w:t>
      </w:r>
    </w:p>
    <w:p w14:paraId="13E299E8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Seller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E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gt</w:t>
      </w:r>
      <w:proofErr w:type="spellEnd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77371A8A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1802285B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25D2E73A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7E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"650b09b2a6ac83287629014d"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6FD7071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'Smit'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CF66C1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'Ahmedabad'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A5F3CC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Products_Supplied</w:t>
      </w:r>
      <w:proofErr w:type="spellEnd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'Brush'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'Colgate'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Buiscuits</w:t>
      </w:r>
      <w:proofErr w:type="spellEnd"/>
      <w:proofErr w:type="gramStart"/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786B259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74E6FD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CE258B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 type'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8310B9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Total_Order</w:t>
      </w:r>
      <w:proofErr w:type="spellEnd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257122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Pending_order</w:t>
      </w:r>
      <w:proofErr w:type="spellEnd"/>
      <w:r w:rsidRPr="00147E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7E1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1171FCB9" w14:textId="77777777" w:rsidR="00147E1C" w:rsidRPr="00147E1C" w:rsidRDefault="00147E1C" w:rsidP="00147E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E430ACB" w14:textId="60A98495" w:rsidR="00DB7230" w:rsidRPr="00147BAD" w:rsidRDefault="00147E1C" w:rsidP="00147E1C">
      <w:pPr>
        <w:shd w:val="clear" w:color="auto" w:fill="1E1E1E"/>
        <w:spacing w:before="0" w:after="0" w:line="285" w:lineRule="atLeast"/>
        <w:rPr>
          <w:rStyle w:val="IntenseReference"/>
          <w:rFonts w:ascii="Consolas" w:eastAsia="Times New Roman" w:hAnsi="Consolas" w:cs="Times New Roman"/>
          <w:b w:val="0"/>
          <w:bCs w:val="0"/>
          <w:smallCaps w:val="0"/>
          <w:color w:val="D4D4D4"/>
          <w:spacing w:val="0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7B60DD5" w14:textId="1B1E8CE4" w:rsidR="00815EAF" w:rsidRDefault="00815EAF" w:rsidP="00DB7230">
      <w:pPr>
        <w:pStyle w:val="ListParagraph"/>
        <w:numPr>
          <w:ilvl w:val="0"/>
          <w:numId w:val="39"/>
        </w:numPr>
        <w:rPr>
          <w:rStyle w:val="IntenseReference"/>
        </w:rPr>
      </w:pPr>
      <w:r w:rsidRPr="00815EAF">
        <w:rPr>
          <w:rStyle w:val="IntenseReference"/>
        </w:rPr>
        <w:lastRenderedPageBreak/>
        <w:t>Change the T_C of Sumit to “</w:t>
      </w:r>
      <w:proofErr w:type="spellStart"/>
      <w:r w:rsidRPr="00815EAF">
        <w:rPr>
          <w:rStyle w:val="IntenseReference"/>
        </w:rPr>
        <w:t>Allow_Credit</w:t>
      </w:r>
      <w:proofErr w:type="spellEnd"/>
      <w:r w:rsidRPr="00815EAF">
        <w:rPr>
          <w:rStyle w:val="IntenseReference"/>
        </w:rPr>
        <w:t>”.</w:t>
      </w:r>
    </w:p>
    <w:p w14:paraId="6C7CD94A" w14:textId="77777777" w:rsid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5FFF565C" w14:textId="77777777" w:rsidR="001F27D5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E4095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40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0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Seller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09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updateMany</w:t>
      </w:r>
      <w:proofErr w:type="spellEnd"/>
      <w:proofErr w:type="gramEnd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E40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0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</w:t>
      </w:r>
    </w:p>
    <w:p w14:paraId="75B89306" w14:textId="615DA13C" w:rsid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E40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gramEnd"/>
      <w:r w:rsidRPr="00E40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rename: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40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"T_C"</w:t>
      </w:r>
      <w:r w:rsidRPr="00E40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0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40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Allow_Credit</w:t>
      </w:r>
      <w:proofErr w:type="spellEnd"/>
      <w:r w:rsidRPr="00E40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73BADB56" w14:textId="77777777" w:rsidR="001F27D5" w:rsidRPr="00E40959" w:rsidRDefault="001F27D5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ED328F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AB968A5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40959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0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F073D6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40959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</w:t>
      </w:r>
      <w:proofErr w:type="spellEnd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0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4988FD1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40959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matchedCount</w:t>
      </w:r>
      <w:proofErr w:type="spellEnd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09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D20BCF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40959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modifiedCount</w:t>
      </w:r>
      <w:proofErr w:type="spellEnd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09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1BD798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E40959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upsertedCount</w:t>
      </w:r>
      <w:proofErr w:type="spellEnd"/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09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B2AC26E" w14:textId="77777777" w:rsid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09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33BCA3" w14:textId="77777777" w:rsidR="00E40959" w:rsidRPr="00E40959" w:rsidRDefault="00E40959" w:rsidP="00E409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DC4C69" w14:textId="77777777" w:rsidR="00540FFD" w:rsidRDefault="00540FFD" w:rsidP="00540FFD">
      <w:pPr>
        <w:pStyle w:val="ListParagraph"/>
        <w:rPr>
          <w:rStyle w:val="IntenseReference"/>
        </w:rPr>
      </w:pPr>
    </w:p>
    <w:p w14:paraId="2F524808" w14:textId="77777777" w:rsidR="005D3D5A" w:rsidRDefault="005D3D5A" w:rsidP="005D3D5A">
      <w:pPr>
        <w:pStyle w:val="ListParagraph"/>
        <w:rPr>
          <w:rStyle w:val="IntenseReference"/>
        </w:rPr>
      </w:pPr>
    </w:p>
    <w:p w14:paraId="02FB2B5F" w14:textId="77E1DFC4" w:rsidR="00540FFD" w:rsidRDefault="00540FFD" w:rsidP="00DB7230">
      <w:pPr>
        <w:pStyle w:val="ListParagraph"/>
        <w:numPr>
          <w:ilvl w:val="0"/>
          <w:numId w:val="39"/>
        </w:numPr>
        <w:rPr>
          <w:rStyle w:val="IntenseReference"/>
        </w:rPr>
      </w:pPr>
      <w:r w:rsidRPr="00540FFD">
        <w:rPr>
          <w:rStyle w:val="IntenseReference"/>
        </w:rPr>
        <w:t>Display details of Seller who are not living in Ahmedabad and Bhavnagar (use nor operator).</w:t>
      </w:r>
    </w:p>
    <w:p w14:paraId="48017244" w14:textId="77777777" w:rsidR="00DB7230" w:rsidRDefault="00DB7230" w:rsidP="00DB72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4C196EAA" w14:textId="77777777" w:rsid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3A4C6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Seller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4C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$nor: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{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</w:t>
      </w:r>
    </w:p>
    <w:p w14:paraId="10E103F4" w14:textId="3D8C5804" w:rsid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proofErr w:type="gramEnd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"Bhavnagar"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}] });</w:t>
      </w:r>
    </w:p>
    <w:p w14:paraId="4055C6D7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616F59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6BF97CA6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5D2FEBE8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4C6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"650b10d0a6ac83287629015f"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27A0A03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'Tejasv'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DEC9B0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'Surat'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3EC5268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Products_Supplied</w:t>
      </w:r>
      <w:proofErr w:type="spellEnd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Cosmatics</w:t>
      </w:r>
      <w:proofErr w:type="spellEnd"/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Hurbal</w:t>
      </w:r>
      <w:proofErr w:type="spellEnd"/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Shempoo</w:t>
      </w:r>
      <w:proofErr w:type="spellEnd"/>
      <w:proofErr w:type="gramStart"/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]</w:t>
      </w:r>
      <w:proofErr w:type="gramEnd"/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C224828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A37016B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 type'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B3E4C60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Total_Order</w:t>
      </w:r>
      <w:proofErr w:type="spellEnd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04C4EE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Pending_order</w:t>
      </w:r>
      <w:proofErr w:type="spellEnd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203D84C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Allow_Credit</w:t>
      </w:r>
      <w:proofErr w:type="spellEnd"/>
      <w:r w:rsidRPr="003A4C6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C6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88D9C92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BBC7964" w14:textId="77777777" w:rsidR="003A4C6D" w:rsidRPr="003A4C6D" w:rsidRDefault="003A4C6D" w:rsidP="003A4C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C6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936C055" w14:textId="77777777" w:rsidR="00DB7230" w:rsidRDefault="00DB7230" w:rsidP="00DB72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1B1950" w14:textId="77777777" w:rsidR="00DB7230" w:rsidRDefault="00DB7230" w:rsidP="00100579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424053D8" w14:textId="77777777" w:rsidR="001E7C45" w:rsidRDefault="001E7C45" w:rsidP="00100579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206A4231" w14:textId="77777777" w:rsidR="001E7C45" w:rsidRDefault="001E7C45" w:rsidP="00100579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13D0E8B" w14:textId="77777777" w:rsidR="001E7C45" w:rsidRDefault="001E7C45" w:rsidP="00100579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62A39F85" w14:textId="77777777" w:rsidR="005F5BEB" w:rsidRDefault="005F5BEB" w:rsidP="00100579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9552475" w14:textId="2F56772B" w:rsidR="005F5BEB" w:rsidRDefault="005F5BEB" w:rsidP="005F5BEB">
      <w:pPr>
        <w:pStyle w:val="Heading1"/>
        <w:spacing w:before="0" w:after="0"/>
        <w:jc w:val="center"/>
      </w:pPr>
      <w:r>
        <w:lastRenderedPageBreak/>
        <w:t xml:space="preserve">SET </w:t>
      </w:r>
      <w:r>
        <w:t>4</w:t>
      </w:r>
    </w:p>
    <w:p w14:paraId="72645B11" w14:textId="77777777" w:rsidR="005F5BEB" w:rsidRPr="00170EA1" w:rsidRDefault="005F5BEB" w:rsidP="005F5BEB">
      <w:pPr>
        <w:pStyle w:val="Heading3"/>
        <w:spacing w:before="0"/>
        <w:rPr>
          <w:color w:val="007789" w:themeColor="accent1" w:themeShade="BF"/>
          <w:szCs w:val="22"/>
        </w:rPr>
      </w:pPr>
      <w:r w:rsidRPr="003A6321">
        <w:rPr>
          <w:color w:val="007789" w:themeColor="accent1" w:themeShade="BF"/>
          <w:szCs w:val="22"/>
        </w:rPr>
        <w:t>Create the following tables (in MYSQL) and insert THREE records.</w:t>
      </w:r>
    </w:p>
    <w:p w14:paraId="1AB5BD5B" w14:textId="2DE61961" w:rsidR="009E2CCC" w:rsidRPr="009E2CCC" w:rsidRDefault="009E2CCC" w:rsidP="001E7C45">
      <w:pPr>
        <w:pStyle w:val="Heading3"/>
        <w:numPr>
          <w:ilvl w:val="0"/>
          <w:numId w:val="48"/>
        </w:numPr>
      </w:pPr>
      <w:r w:rsidRPr="009E2CCC">
        <w:t>ARTIST (A_</w:t>
      </w:r>
      <w:proofErr w:type="gramStart"/>
      <w:r w:rsidRPr="009E2CCC">
        <w:t>ID,A</w:t>
      </w:r>
      <w:proofErr w:type="gramEnd"/>
      <w:r w:rsidRPr="009E2CCC">
        <w:t xml:space="preserve">_NAME,A_AGE,A_EXPERIENCE, </w:t>
      </w:r>
      <w:proofErr w:type="spellStart"/>
      <w:r w:rsidRPr="009E2CCC">
        <w:t>A_Salary,A_gender,email</w:t>
      </w:r>
      <w:proofErr w:type="spellEnd"/>
      <w:r w:rsidRPr="009E2CCC">
        <w:t>)</w:t>
      </w:r>
    </w:p>
    <w:p w14:paraId="099DDFEB" w14:textId="027D7FB8" w:rsidR="005F5BEB" w:rsidRDefault="009E2CCC" w:rsidP="001E7C45">
      <w:pPr>
        <w:pStyle w:val="Heading3"/>
        <w:numPr>
          <w:ilvl w:val="0"/>
          <w:numId w:val="48"/>
        </w:numPr>
      </w:pPr>
      <w:r w:rsidRPr="009E2CCC">
        <w:t>Painting (</w:t>
      </w:r>
      <w:proofErr w:type="spellStart"/>
      <w:r w:rsidRPr="009E2CCC">
        <w:t>Painting_ID</w:t>
      </w:r>
      <w:proofErr w:type="spellEnd"/>
      <w:r w:rsidRPr="009E2CCC">
        <w:t xml:space="preserve">, </w:t>
      </w:r>
      <w:proofErr w:type="spellStart"/>
      <w:r w:rsidRPr="009E2CCC">
        <w:t>PaintingName</w:t>
      </w:r>
      <w:proofErr w:type="spellEnd"/>
      <w:r w:rsidRPr="009E2CCC">
        <w:t>, Category, Price)</w:t>
      </w:r>
      <w:r w:rsidR="005F5BEB" w:rsidRPr="00FD0226">
        <w:tab/>
      </w:r>
    </w:p>
    <w:p w14:paraId="08541FAF" w14:textId="77777777" w:rsidR="009F6F00" w:rsidRPr="009F6F00" w:rsidRDefault="009F6F00" w:rsidP="009F6F00"/>
    <w:p w14:paraId="23C38F0D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53BA8B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ARTIST TABLE</w:t>
      </w:r>
    </w:p>
    <w:p w14:paraId="472831A6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ARTIST(</w:t>
      </w:r>
      <w:proofErr w:type="gramEnd"/>
    </w:p>
    <w:p w14:paraId="6C058E42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A_ID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2F7BD4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A_NAME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4AE459D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A_AGE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CB16A75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A_EXPERIENCE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D4DDCD9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A_Salary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F1E6294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A_gender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BB870E7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email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D01D0C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F701A5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06D7D5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PAINTING TABLE</w:t>
      </w:r>
    </w:p>
    <w:p w14:paraId="3F92C565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Painting(</w:t>
      </w:r>
      <w:proofErr w:type="gramEnd"/>
    </w:p>
    <w:p w14:paraId="7CAB8450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Painting_ID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AFFDBFC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PaintingName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4A7342E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Category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D899630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Price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53823B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B8069F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E2DEE7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INSERTING THREE RECORDS IN ECH ONE</w:t>
      </w:r>
    </w:p>
    <w:p w14:paraId="488DEEED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ARTIST(</w:t>
      </w:r>
      <w:proofErr w:type="gramEnd"/>
    </w:p>
    <w:p w14:paraId="0813DDFB" w14:textId="482FDF20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A_ID,</w:t>
      </w:r>
    </w:p>
    <w:p w14:paraId="7D379E87" w14:textId="78524B77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A_NAME,</w:t>
      </w:r>
    </w:p>
    <w:p w14:paraId="59C991A9" w14:textId="0826035A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A_AGE,</w:t>
      </w:r>
    </w:p>
    <w:p w14:paraId="24E5DA89" w14:textId="355B558F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A_EXPERIENCE,</w:t>
      </w:r>
    </w:p>
    <w:p w14:paraId="20FD80F4" w14:textId="0BEE1BD4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A_Salary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48D98C" w14:textId="48AE556E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A_gender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CE9F95" w14:textId="63102664" w:rsidR="003E7279" w:rsidRPr="003E7279" w:rsidRDefault="003E7279" w:rsidP="005059FB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</w:t>
      </w:r>
    </w:p>
    <w:p w14:paraId="5ACCFB28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72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  <w:proofErr w:type="gramEnd"/>
    </w:p>
    <w:p w14:paraId="04CC1A2E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 Joshi'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70000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</w:t>
      </w:r>
      <w:proofErr w:type="gramStart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'smitjoshi@gmail.com</w:t>
      </w:r>
      <w:proofErr w:type="gram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51518BA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'Vishva Joshi'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'Female</w:t>
      </w:r>
      <w:proofErr w:type="gramStart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'vaishujoshi@gmail.com</w:t>
      </w:r>
      <w:proofErr w:type="gram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5624C05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'Vijay Joshi'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90000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</w:t>
      </w:r>
      <w:proofErr w:type="gramStart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'joshivijay34@gmail.com</w:t>
      </w:r>
      <w:proofErr w:type="gram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0B3B5A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F0B5E0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Painting(</w:t>
      </w:r>
      <w:proofErr w:type="gramEnd"/>
    </w:p>
    <w:p w14:paraId="1F70574B" w14:textId="5461E4EF" w:rsidR="003E7279" w:rsidRPr="003E7279" w:rsidRDefault="003E7279" w:rsidP="00422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Painting_ID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="00A773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PaintingName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F4D164" w14:textId="689862C8" w:rsidR="003E7279" w:rsidRPr="003E7279" w:rsidRDefault="003E7279" w:rsidP="00422F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Category,</w:t>
      </w:r>
      <w:r w:rsidR="00A773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</w:t>
      </w:r>
      <w:r w:rsidR="00A773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proofErr w:type="gramEnd"/>
      <w:r w:rsidR="00A773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</w:p>
    <w:p w14:paraId="3811C258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'Radha </w:t>
      </w:r>
      <w:proofErr w:type="spellStart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Shyam'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'Abstract</w:t>
      </w:r>
      <w:proofErr w:type="spell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art'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90000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C597BB8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'Wild </w:t>
      </w:r>
      <w:proofErr w:type="spellStart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Life'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'Oil</w:t>
      </w:r>
      <w:proofErr w:type="spell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painting'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FEBFBD7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'Peace'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'Spray Painting'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40000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293137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578229" w14:textId="77777777" w:rsidR="00601C61" w:rsidRDefault="00601C61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4651B0BF" w14:textId="6EE02E2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-- 1. Add an additional field City in ARTIST table.</w:t>
      </w:r>
    </w:p>
    <w:p w14:paraId="46F657D8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ALTER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ARTIST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94C5BE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7306C8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-- 2. Change the Category to Oil painting where </w:t>
      </w:r>
      <w:proofErr w:type="spellStart"/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Painting_ID</w:t>
      </w:r>
      <w:proofErr w:type="spellEnd"/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101.</w:t>
      </w:r>
    </w:p>
    <w:p w14:paraId="30D7EAC4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Painting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Category=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"Oil Painting"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Painting_ID</w:t>
      </w:r>
      <w:proofErr w:type="spellEnd"/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72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63F50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C7BF4D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-- 3. Display only those records from Painting where the Category is Oil painting or Abstract </w:t>
      </w:r>
      <w:proofErr w:type="gramStart"/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art.(</w:t>
      </w:r>
      <w:proofErr w:type="gramEnd"/>
      <w:r w:rsidRPr="003E727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Do not use OR)</w:t>
      </w:r>
    </w:p>
    <w:p w14:paraId="2B029B48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Painting </w:t>
      </w:r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Category </w:t>
      </w:r>
      <w:proofErr w:type="gramStart"/>
      <w:r w:rsidRPr="003E72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"Oil </w:t>
      </w:r>
      <w:proofErr w:type="spellStart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Painting"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"Abstract</w:t>
      </w:r>
      <w:proofErr w:type="spellEnd"/>
      <w:r w:rsidRPr="003E72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art"</w:t>
      </w:r>
      <w:r w:rsidRPr="003E72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0BD660" w14:textId="77777777" w:rsidR="003E7279" w:rsidRPr="003E7279" w:rsidRDefault="003E7279" w:rsidP="003E7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A40142" w14:textId="136BFCC3" w:rsidR="005F5BEB" w:rsidRPr="00ED53E3" w:rsidRDefault="00B76F7C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F7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drawing>
          <wp:inline distT="0" distB="0" distL="0" distR="0" wp14:anchorId="30CC7FA9" wp14:editId="4EABE711">
            <wp:extent cx="6637020" cy="1470417"/>
            <wp:effectExtent l="19050" t="19050" r="11430" b="15875"/>
            <wp:docPr id="24864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41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4340" cy="147868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D479579" w14:textId="77777777" w:rsidR="005F5BEB" w:rsidRPr="00ED53E3" w:rsidRDefault="005F5BEB" w:rsidP="005F5BE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782F81" w14:textId="77777777" w:rsidR="005F5BEB" w:rsidRDefault="005F5BEB" w:rsidP="005F5BEB"/>
    <w:p w14:paraId="5B5DDD69" w14:textId="77777777" w:rsidR="0021589B" w:rsidRDefault="0021589B" w:rsidP="005F5BEB"/>
    <w:p w14:paraId="22205218" w14:textId="77777777" w:rsidR="0021589B" w:rsidRDefault="0021589B" w:rsidP="005F5BEB"/>
    <w:p w14:paraId="472EE082" w14:textId="5FABB5EE" w:rsidR="005F5BEB" w:rsidRPr="00F729BF" w:rsidRDefault="005F5BEB" w:rsidP="00F729BF">
      <w:pPr>
        <w:pStyle w:val="Heading3"/>
        <w:jc w:val="center"/>
        <w:rPr>
          <w:b/>
          <w:bCs/>
        </w:rPr>
      </w:pPr>
      <w:r w:rsidRPr="0096531F">
        <w:rPr>
          <w:b/>
          <w:bCs/>
        </w:rPr>
        <w:t>MongoDB</w:t>
      </w:r>
    </w:p>
    <w:p w14:paraId="6C67C360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3BF2625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Databse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NoSQL Queries</w:t>
      </w:r>
    </w:p>
    <w:p w14:paraId="3727456A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Use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;</w:t>
      </w:r>
    </w:p>
    <w:p w14:paraId="789EC387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7DC011F1" w14:textId="77777777" w:rsidR="005F5BEB" w:rsidRDefault="005F5BEB" w:rsidP="005F5BEB">
      <w:pPr>
        <w:rPr>
          <w:sz w:val="18"/>
          <w:szCs w:val="18"/>
        </w:rPr>
      </w:pPr>
    </w:p>
    <w:p w14:paraId="54AE8337" w14:textId="77777777" w:rsidR="00742555" w:rsidRDefault="00742555" w:rsidP="005F5BEB">
      <w:pPr>
        <w:rPr>
          <w:sz w:val="18"/>
          <w:szCs w:val="18"/>
        </w:rPr>
      </w:pPr>
    </w:p>
    <w:p w14:paraId="6B59A09E" w14:textId="2E5FCCB4" w:rsidR="00B41B80" w:rsidRPr="00D4664B" w:rsidRDefault="00B41B80" w:rsidP="00224AE0">
      <w:pPr>
        <w:pStyle w:val="ListParagraph"/>
        <w:numPr>
          <w:ilvl w:val="0"/>
          <w:numId w:val="49"/>
        </w:numPr>
        <w:tabs>
          <w:tab w:val="left" w:pos="4428"/>
          <w:tab w:val="center" w:pos="5400"/>
        </w:tabs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D4664B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Create the Dealer Collection and insert THREE documents according to the instructions. </w:t>
      </w:r>
      <w:r w:rsidR="00E80C54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 </w:t>
      </w:r>
      <w:r w:rsidRPr="00D4664B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(Name, Address, Product_name, T_C, Age, Amount)</w:t>
      </w:r>
    </w:p>
    <w:p w14:paraId="00443B89" w14:textId="77777777" w:rsidR="00F729BF" w:rsidRDefault="00F729BF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2D7B4F82" w14:textId="2D71C2A0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D3688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proofErr w:type="gramStart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  </w:t>
      </w:r>
      <w:proofErr w:type="spellStart"/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gram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368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createCollection</w:t>
      </w:r>
      <w:proofErr w:type="spell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"Dealer"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A5E8F8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E75B84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D3688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proofErr w:type="gramStart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  </w:t>
      </w:r>
      <w:proofErr w:type="spellStart"/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proofErr w:type="gram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Dealer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368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proofErr w:type="spell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([{</w:t>
      </w:r>
    </w:p>
    <w:p w14:paraId="5FAEC6AB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"Shyam"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0887BB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Deesa</w:t>
      </w:r>
      <w:proofErr w:type="spellEnd"/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4BE335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Product_name: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"Dairy Milk"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582CAA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0B64961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29DCFE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</w:p>
    <w:p w14:paraId="3D0FAC14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1D4950C3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{</w:t>
      </w:r>
    </w:p>
    <w:p w14:paraId="20AC05FC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 Joshi"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26E506B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"Rajkot"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0FD15E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Product_name: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"Parle-G"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2DFDB57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0EE816F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E83738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15500</w:t>
      </w:r>
    </w:p>
    <w:p w14:paraId="7F9B4C83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03D33075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7F6BD83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"Drashti Joshi"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D12F98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1BAE5E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Product_name: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"Bread"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FCFEF3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CD8FF6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18A87C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368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Amount: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368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</w:p>
    <w:p w14:paraId="0D0467E7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D12CE00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19F3D8F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5095117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3688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368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78DDC3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36886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14E045CE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368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"650b1a926bd320393a123ff0"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AE299A5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368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"650b1a926bd320393a123ff1"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22D41EB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368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368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"650b1a926bd320393a123ff2"</w:t>
      </w: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46B70C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CE95008" w14:textId="77777777" w:rsidR="00D36886" w:rsidRPr="00D36886" w:rsidRDefault="00D36886" w:rsidP="00D368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368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3AB3562" w14:textId="77777777" w:rsidR="005F5BEB" w:rsidRPr="00935E6A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EC595F" w14:textId="77777777" w:rsidR="00CD7436" w:rsidRDefault="00CD7436" w:rsidP="005F5BEB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</w:p>
    <w:p w14:paraId="30AB3890" w14:textId="03F4F875" w:rsidR="005F5BEB" w:rsidRDefault="005F5BEB" w:rsidP="005F5BEB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FF4BF7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Solve the following queries:</w:t>
      </w:r>
    </w:p>
    <w:p w14:paraId="789A7125" w14:textId="770D5012" w:rsidR="00B41B80" w:rsidRPr="00FF4BF7" w:rsidRDefault="00B41B80" w:rsidP="00B41B80">
      <w:pPr>
        <w:pStyle w:val="ListParagraph"/>
        <w:numPr>
          <w:ilvl w:val="0"/>
          <w:numId w:val="41"/>
        </w:numPr>
        <w:rPr>
          <w:rStyle w:val="IntenseReference"/>
        </w:rPr>
      </w:pPr>
      <w:r w:rsidRPr="00B41B80">
        <w:rPr>
          <w:rStyle w:val="IntenseReference"/>
        </w:rPr>
        <w:t>Display the details of the Dealer whose amount is greater than 15000.</w:t>
      </w:r>
    </w:p>
    <w:p w14:paraId="6AE41062" w14:textId="77777777" w:rsidR="00891151" w:rsidRDefault="00891151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1B49D5ED" w14:textId="788D96EE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38C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9338C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Dealer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87D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gt</w:t>
      </w:r>
      <w:proofErr w:type="spellEnd"/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15000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7AA0B0C6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01AA874E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06157A0E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D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87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"650b1a926bd320393a123ff1"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0F81FD8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 Joshi'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EA40C7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'Rajkot'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AC40064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Product_name: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'Parle-G'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4FE289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FB24BF4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18B399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15500</w:t>
      </w:r>
    </w:p>
    <w:p w14:paraId="1CAEB40C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034EB60" w14:textId="77777777" w:rsidR="005F5BEB" w:rsidRPr="00147BAD" w:rsidRDefault="005F5BEB" w:rsidP="00C87DF8">
      <w:pPr>
        <w:shd w:val="clear" w:color="auto" w:fill="1E1E1E"/>
        <w:spacing w:before="0" w:after="0" w:line="285" w:lineRule="atLeast"/>
        <w:rPr>
          <w:rStyle w:val="IntenseReference"/>
          <w:rFonts w:ascii="Consolas" w:eastAsia="Times New Roman" w:hAnsi="Consolas" w:cs="Times New Roman"/>
          <w:b w:val="0"/>
          <w:bCs w:val="0"/>
          <w:smallCaps w:val="0"/>
          <w:color w:val="D4D4D4"/>
          <w:spacing w:val="0"/>
          <w:sz w:val="21"/>
          <w:szCs w:val="21"/>
          <w:lang w:val="en-IN" w:eastAsia="en-IN"/>
        </w:rPr>
      </w:pPr>
    </w:p>
    <w:p w14:paraId="300536CE" w14:textId="77777777" w:rsidR="00DB470C" w:rsidRDefault="00DB470C" w:rsidP="00DB470C">
      <w:pPr>
        <w:rPr>
          <w:rStyle w:val="IntenseReference"/>
        </w:rPr>
      </w:pPr>
    </w:p>
    <w:p w14:paraId="7BE20F3E" w14:textId="77777777" w:rsidR="00DB470C" w:rsidRDefault="00DB470C" w:rsidP="006866A7">
      <w:pPr>
        <w:rPr>
          <w:rStyle w:val="IntenseReference"/>
        </w:rPr>
      </w:pPr>
    </w:p>
    <w:p w14:paraId="4308F68B" w14:textId="79F9B6AD" w:rsidR="00B41B80" w:rsidRDefault="00B41B80" w:rsidP="00B41B80">
      <w:pPr>
        <w:pStyle w:val="ListParagraph"/>
        <w:numPr>
          <w:ilvl w:val="0"/>
          <w:numId w:val="41"/>
        </w:numPr>
        <w:rPr>
          <w:rStyle w:val="IntenseReference"/>
        </w:rPr>
      </w:pPr>
      <w:r w:rsidRPr="00B41B80">
        <w:rPr>
          <w:rStyle w:val="IntenseReference"/>
        </w:rPr>
        <w:lastRenderedPageBreak/>
        <w:t>Change the Adress of Dealer name Shyam to Pune.</w:t>
      </w:r>
    </w:p>
    <w:p w14:paraId="5F008D27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</w:p>
    <w:p w14:paraId="75ABDD4C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C87DF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Dealer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87D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updateOne</w:t>
      </w:r>
      <w:proofErr w:type="spellEnd"/>
      <w:proofErr w:type="gram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"Shyam"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$set: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C87D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D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"Pune"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5D55B38E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BD62DAC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C87D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7D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A2E638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C87D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7D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66B7CD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C87D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matchedCount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7D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A61BED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C87D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modifiedCount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7D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8A0E83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C87D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upsertedCount</w:t>
      </w:r>
      <w:proofErr w:type="spellEnd"/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C87D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B5BB95D" w14:textId="77777777" w:rsidR="00C87DF8" w:rsidRPr="00C87DF8" w:rsidRDefault="00C87DF8" w:rsidP="00C87D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D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449CED3" w14:textId="77777777" w:rsidR="005F5BEB" w:rsidRPr="00E40959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C3BAED" w14:textId="77777777" w:rsidR="00D3701A" w:rsidRDefault="00D3701A" w:rsidP="009441E4">
      <w:pPr>
        <w:rPr>
          <w:rStyle w:val="IntenseReference"/>
        </w:rPr>
      </w:pPr>
    </w:p>
    <w:p w14:paraId="2E6AAAEC" w14:textId="74D31DF2" w:rsidR="00B41B80" w:rsidRDefault="00B41B80" w:rsidP="00B41B80">
      <w:pPr>
        <w:pStyle w:val="ListParagraph"/>
        <w:numPr>
          <w:ilvl w:val="0"/>
          <w:numId w:val="41"/>
        </w:numPr>
        <w:rPr>
          <w:rStyle w:val="IntenseReference"/>
        </w:rPr>
      </w:pPr>
      <w:r w:rsidRPr="00B41B80">
        <w:rPr>
          <w:rStyle w:val="IntenseReference"/>
        </w:rPr>
        <w:t xml:space="preserve"> Display details of Dealer who are not living in Rajkot and Ahmedabad (use nor operator).</w:t>
      </w:r>
    </w:p>
    <w:p w14:paraId="7CEF0D20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6A3A7299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Dealer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51D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$nor: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{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"Rajkot"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}] });</w:t>
      </w:r>
    </w:p>
    <w:p w14:paraId="5F4B4580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65B62B3F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18A5F15F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51D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51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"650b1a926bd320393a123ff0"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129890D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'Shyam'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17B92C3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'Pune'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CBA10EB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Product_name: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'Dairy Milk'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27C530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T_C: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5C496A7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D48B2B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51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Amount:</w:t>
      </w: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51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</w:p>
    <w:p w14:paraId="21EBA5E6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84821A6" w14:textId="77777777" w:rsidR="00751D46" w:rsidRPr="00751D46" w:rsidRDefault="00751D46" w:rsidP="00751D4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44EF91A" w14:textId="77777777" w:rsidR="005F5BEB" w:rsidRDefault="005F5BEB" w:rsidP="005F5B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010C39" w14:textId="77777777" w:rsidR="005768BD" w:rsidRDefault="005768BD" w:rsidP="00730628">
      <w:pPr>
        <w:pStyle w:val="Heading1"/>
        <w:spacing w:before="0" w:after="0"/>
        <w:jc w:val="center"/>
      </w:pPr>
    </w:p>
    <w:p w14:paraId="39DA70AC" w14:textId="77777777" w:rsidR="005768BD" w:rsidRDefault="005768BD" w:rsidP="00730628">
      <w:pPr>
        <w:pStyle w:val="Heading1"/>
        <w:spacing w:before="0" w:after="0"/>
        <w:jc w:val="center"/>
      </w:pPr>
    </w:p>
    <w:p w14:paraId="74E27405" w14:textId="77777777" w:rsidR="005768BD" w:rsidRDefault="005768BD" w:rsidP="00730628">
      <w:pPr>
        <w:pStyle w:val="Heading1"/>
        <w:spacing w:before="0" w:after="0"/>
        <w:jc w:val="center"/>
      </w:pPr>
    </w:p>
    <w:p w14:paraId="79EC51C5" w14:textId="77777777" w:rsidR="005768BD" w:rsidRDefault="005768BD" w:rsidP="00730628">
      <w:pPr>
        <w:pStyle w:val="Heading1"/>
        <w:spacing w:before="0" w:after="0"/>
        <w:jc w:val="center"/>
      </w:pPr>
    </w:p>
    <w:p w14:paraId="6BCFD495" w14:textId="77777777" w:rsidR="005768BD" w:rsidRDefault="005768BD" w:rsidP="00730628">
      <w:pPr>
        <w:pStyle w:val="Heading1"/>
        <w:spacing w:before="0" w:after="0"/>
        <w:jc w:val="center"/>
      </w:pPr>
    </w:p>
    <w:p w14:paraId="2C20AA1B" w14:textId="77777777" w:rsidR="005768BD" w:rsidRDefault="005768BD" w:rsidP="005768BD">
      <w:pPr>
        <w:pStyle w:val="Heading1"/>
        <w:spacing w:before="0" w:after="0"/>
      </w:pPr>
    </w:p>
    <w:p w14:paraId="06FC1032" w14:textId="77777777" w:rsidR="005768BD" w:rsidRDefault="005768BD" w:rsidP="005768BD"/>
    <w:p w14:paraId="0C1542AB" w14:textId="77777777" w:rsidR="008F44CB" w:rsidRDefault="008F44CB" w:rsidP="005768BD"/>
    <w:p w14:paraId="162E485A" w14:textId="77777777" w:rsidR="008F44CB" w:rsidRPr="005768BD" w:rsidRDefault="008F44CB" w:rsidP="005768BD"/>
    <w:p w14:paraId="542752CD" w14:textId="7B55F839" w:rsidR="00730628" w:rsidRDefault="00730628" w:rsidP="00730628">
      <w:pPr>
        <w:pStyle w:val="Heading1"/>
        <w:spacing w:before="0" w:after="0"/>
        <w:jc w:val="center"/>
      </w:pPr>
      <w:r>
        <w:lastRenderedPageBreak/>
        <w:t xml:space="preserve">SET </w:t>
      </w:r>
      <w:r>
        <w:t>5</w:t>
      </w:r>
    </w:p>
    <w:p w14:paraId="6ECDFE4D" w14:textId="54725FFB" w:rsidR="00B525CE" w:rsidRPr="00B238E4" w:rsidRDefault="00730628" w:rsidP="00B238E4">
      <w:pPr>
        <w:pStyle w:val="Heading3"/>
        <w:spacing w:before="0"/>
        <w:rPr>
          <w:color w:val="007789" w:themeColor="accent1" w:themeShade="BF"/>
          <w:szCs w:val="22"/>
        </w:rPr>
      </w:pPr>
      <w:r w:rsidRPr="003A6321">
        <w:rPr>
          <w:color w:val="007789" w:themeColor="accent1" w:themeShade="BF"/>
          <w:szCs w:val="22"/>
        </w:rPr>
        <w:t>Create the following tables (in MYSQL) and insert THREE records.</w:t>
      </w:r>
    </w:p>
    <w:p w14:paraId="35ABEE9D" w14:textId="3C73F397" w:rsidR="00700B49" w:rsidRPr="00700B49" w:rsidRDefault="00700B49" w:rsidP="00F146FB">
      <w:pPr>
        <w:pStyle w:val="Heading3"/>
        <w:numPr>
          <w:ilvl w:val="0"/>
          <w:numId w:val="50"/>
        </w:numPr>
      </w:pPr>
      <w:r w:rsidRPr="00700B49">
        <w:t>TRANSACTION_DETAILS (</w:t>
      </w:r>
      <w:proofErr w:type="spellStart"/>
      <w:r w:rsidRPr="00700B49">
        <w:t>TransactionID</w:t>
      </w:r>
      <w:proofErr w:type="spellEnd"/>
      <w:r w:rsidRPr="00700B49">
        <w:t xml:space="preserve">, </w:t>
      </w:r>
      <w:proofErr w:type="spellStart"/>
      <w:proofErr w:type="gramStart"/>
      <w:r w:rsidRPr="00700B49">
        <w:t>AccountNo,TransactionType</w:t>
      </w:r>
      <w:proofErr w:type="spellEnd"/>
      <w:proofErr w:type="gramEnd"/>
      <w:r w:rsidRPr="00700B49">
        <w:t xml:space="preserve">, </w:t>
      </w:r>
      <w:proofErr w:type="spellStart"/>
      <w:r w:rsidRPr="00700B49">
        <w:t>TransactionAmount</w:t>
      </w:r>
      <w:proofErr w:type="spellEnd"/>
      <w:r w:rsidRPr="00700B49">
        <w:t>)</w:t>
      </w:r>
    </w:p>
    <w:p w14:paraId="590FBAE6" w14:textId="13200038" w:rsidR="00F60565" w:rsidRPr="00F60565" w:rsidRDefault="00700B49" w:rsidP="00F60565">
      <w:pPr>
        <w:pStyle w:val="Heading3"/>
        <w:numPr>
          <w:ilvl w:val="0"/>
          <w:numId w:val="50"/>
        </w:numPr>
      </w:pPr>
      <w:r w:rsidRPr="00D5565C">
        <w:t>ACCOUNT_MASTER (</w:t>
      </w:r>
      <w:proofErr w:type="spellStart"/>
      <w:r w:rsidRPr="00D5565C">
        <w:t>AccountNo</w:t>
      </w:r>
      <w:proofErr w:type="spellEnd"/>
      <w:r w:rsidRPr="00D5565C">
        <w:t xml:space="preserve">, </w:t>
      </w:r>
      <w:proofErr w:type="spellStart"/>
      <w:r w:rsidRPr="00D5565C">
        <w:t>AccountHolderName</w:t>
      </w:r>
      <w:proofErr w:type="spellEnd"/>
      <w:r w:rsidRPr="00D5565C">
        <w:t xml:space="preserve">, </w:t>
      </w:r>
      <w:proofErr w:type="spellStart"/>
      <w:r w:rsidRPr="00D5565C">
        <w:t>A_City</w:t>
      </w:r>
      <w:proofErr w:type="spellEnd"/>
      <w:r w:rsidRPr="00D5565C">
        <w:t xml:space="preserve">, </w:t>
      </w:r>
      <w:proofErr w:type="spellStart"/>
      <w:r w:rsidRPr="00D5565C">
        <w:t>AccountType</w:t>
      </w:r>
      <w:proofErr w:type="spellEnd"/>
      <w:r w:rsidRPr="00D5565C">
        <w:t xml:space="preserve">, </w:t>
      </w:r>
      <w:proofErr w:type="spellStart"/>
      <w:r w:rsidRPr="00D5565C">
        <w:t>AccountBalance</w:t>
      </w:r>
      <w:proofErr w:type="spellEnd"/>
      <w:r w:rsidRPr="00D5565C">
        <w:t>)</w:t>
      </w:r>
      <w:r w:rsidR="00730628" w:rsidRPr="00D5565C">
        <w:tab/>
      </w:r>
    </w:p>
    <w:p w14:paraId="21605D27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E27398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ACCOUNT_MASTER</w:t>
      </w:r>
    </w:p>
    <w:p w14:paraId="72793A33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ACCOUNT_</w:t>
      </w:r>
      <w:proofErr w:type="gram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MASTER(</w:t>
      </w:r>
      <w:proofErr w:type="gramEnd"/>
    </w:p>
    <w:p w14:paraId="2FBAA845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6D62EB8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AccountHoldername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1CAFF8C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A_City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3BA41E6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AccountType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B7EFC8E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AccountBalance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ABC8EC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47F0F5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3BE12" w14:textId="36DDDD28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CREATING TABLE TRANSACTIO</w:t>
      </w:r>
      <w:r w:rsidR="00B162C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</w:t>
      </w: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_DETAILS</w:t>
      </w:r>
    </w:p>
    <w:p w14:paraId="31CF94ED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TRANSACTION_</w:t>
      </w:r>
      <w:proofErr w:type="gram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0391208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TransactionID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PRIMARY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992850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AC866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TransactionType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4AC7196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TransactionAmount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68E575E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Foreign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Key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REFERENCES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ACCOUNT_MASTER(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BA7CC0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50B628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8DF4B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INSERTING THREE RECORDS IN EACH TABLE</w:t>
      </w:r>
    </w:p>
    <w:p w14:paraId="3F4B140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4BBA2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ACCOUNT_</w:t>
      </w:r>
      <w:proofErr w:type="gram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MASTER(</w:t>
      </w:r>
      <w:proofErr w:type="gramEnd"/>
    </w:p>
    <w:p w14:paraId="7A30C500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C028D9B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AccountHoldername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8FF4FD8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A_City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5A6F7D3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AccountType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17E11C5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AccountBalance</w:t>
      </w:r>
      <w:proofErr w:type="spellEnd"/>
    </w:p>
    <w:p w14:paraId="0C7CB4A5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D18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  <w:proofErr w:type="gramEnd"/>
    </w:p>
    <w:p w14:paraId="272ADE02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"Rakesh"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"Deesa"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"saving"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99999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293B1D1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"Suresh"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"current"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7999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719768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 Joshi"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"Deesa"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"saving"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28999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E48CC1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F8AA0C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TRANSACTION_</w:t>
      </w:r>
      <w:proofErr w:type="gram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DETAILS(</w:t>
      </w:r>
      <w:proofErr w:type="gramEnd"/>
    </w:p>
    <w:p w14:paraId="16A05159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TransactionID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5D85A5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1DCDB43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TransactionType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D48EC0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TransactionAmount</w:t>
      </w:r>
      <w:proofErr w:type="spellEnd"/>
    </w:p>
    <w:p w14:paraId="6C5C289D" w14:textId="268F1083" w:rsidR="007026BE" w:rsidRDefault="0048486E" w:rsidP="007026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D18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VALUES</w:t>
      </w:r>
      <w:r w:rsidR="00792C5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"UPI"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proofErr w:type="gram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),(</w:t>
      </w:r>
      <w:proofErr w:type="gramEnd"/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"Cash"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),(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"Credit Card"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6000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4C011F" w14:textId="77777777" w:rsidR="001E17A2" w:rsidRPr="002D180E" w:rsidRDefault="001E17A2" w:rsidP="007026B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B7697F" w14:textId="77777777" w:rsidR="0055665D" w:rsidRDefault="0055665D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48238F51" w14:textId="4E56458F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-- 1. Add an additional field </w:t>
      </w:r>
      <w:proofErr w:type="spellStart"/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TransactionDate</w:t>
      </w:r>
      <w:proofErr w:type="spellEnd"/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TRANSACTION_DETAILS table.</w:t>
      </w:r>
    </w:p>
    <w:p w14:paraId="173DEBB2" w14:textId="77777777" w:rsidR="0048486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ALTER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TRANSACTION_DETAILS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TransactionDate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3F56BF" w14:textId="77777777" w:rsidR="00D26CFF" w:rsidRPr="002D180E" w:rsidRDefault="00D26CFF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87DA4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-- 2. Change the status of </w:t>
      </w:r>
      <w:proofErr w:type="spellStart"/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AccountType</w:t>
      </w:r>
      <w:proofErr w:type="spellEnd"/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to “Current” where </w:t>
      </w:r>
      <w:proofErr w:type="spellStart"/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101.</w:t>
      </w:r>
    </w:p>
    <w:p w14:paraId="1FCD2AF0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ACCOUNT_MASTER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AccountType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"current"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AccountNo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180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F4F090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BD80B4" w14:textId="77777777" w:rsidR="0048486E" w:rsidRPr="002D180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-- 3. Display only those records from ACCOUNT_MASTER where the name is “Rakesh” or “Suresh”. (Do not use OR) </w:t>
      </w:r>
    </w:p>
    <w:p w14:paraId="2FFF62AB" w14:textId="77777777" w:rsidR="0048486E" w:rsidRDefault="0048486E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ACCOUNT_MASTER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AccountHolderName</w:t>
      </w:r>
      <w:proofErr w:type="spellEnd"/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D18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Rakesh"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"Suresh</w:t>
      </w:r>
      <w:proofErr w:type="spellEnd"/>
      <w:r w:rsidRPr="002D18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18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D724D7" w14:textId="77777777" w:rsidR="00E27419" w:rsidRDefault="00E27419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A366AD" w14:textId="5EB94D68" w:rsidR="00E27419" w:rsidRPr="002D180E" w:rsidRDefault="00E27419" w:rsidP="002D18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274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drawing>
          <wp:inline distT="0" distB="0" distL="0" distR="0" wp14:anchorId="05DB7CA1" wp14:editId="680A5C5F">
            <wp:extent cx="6546147" cy="1044030"/>
            <wp:effectExtent l="19050" t="19050" r="26670" b="22860"/>
            <wp:docPr id="103019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8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10440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1E87203" w14:textId="77777777" w:rsidR="00730628" w:rsidRPr="00ED53E3" w:rsidRDefault="00730628" w:rsidP="0073062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6A8A92" w14:textId="77777777" w:rsidR="00730628" w:rsidRDefault="00730628" w:rsidP="00730628"/>
    <w:p w14:paraId="1300E7E0" w14:textId="77777777" w:rsidR="00F84D4C" w:rsidRDefault="00F84D4C" w:rsidP="00730628"/>
    <w:p w14:paraId="4A121BD2" w14:textId="77777777" w:rsidR="00F84D4C" w:rsidRDefault="00F84D4C" w:rsidP="00730628"/>
    <w:p w14:paraId="095688D0" w14:textId="77777777" w:rsidR="002F0779" w:rsidRDefault="002F0779" w:rsidP="00730628"/>
    <w:p w14:paraId="3B6F0A4A" w14:textId="77777777" w:rsidR="00F84D4C" w:rsidRDefault="00F84D4C" w:rsidP="00730628"/>
    <w:p w14:paraId="0B52E6B3" w14:textId="77777777" w:rsidR="00730628" w:rsidRPr="00F729BF" w:rsidRDefault="00730628" w:rsidP="00730628">
      <w:pPr>
        <w:pStyle w:val="Heading3"/>
        <w:jc w:val="center"/>
        <w:rPr>
          <w:b/>
          <w:bCs/>
        </w:rPr>
      </w:pPr>
      <w:r w:rsidRPr="0096531F">
        <w:rPr>
          <w:b/>
          <w:bCs/>
        </w:rPr>
        <w:t>MongoDB</w:t>
      </w:r>
    </w:p>
    <w:p w14:paraId="06691B7A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094FBE83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Databse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For NoSQL Queries</w:t>
      </w:r>
    </w:p>
    <w:p w14:paraId="534C5AFD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147E1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Use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NoSQLMid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;</w:t>
      </w:r>
    </w:p>
    <w:p w14:paraId="334B8CFA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746C3054" w14:textId="77777777" w:rsidR="00730628" w:rsidRDefault="00730628" w:rsidP="00730628">
      <w:pPr>
        <w:rPr>
          <w:sz w:val="18"/>
          <w:szCs w:val="18"/>
        </w:rPr>
      </w:pPr>
    </w:p>
    <w:p w14:paraId="7E61B3E0" w14:textId="77777777" w:rsidR="005970C2" w:rsidRPr="00913128" w:rsidRDefault="005970C2" w:rsidP="00913128">
      <w:pPr>
        <w:pStyle w:val="ListParagraph"/>
        <w:numPr>
          <w:ilvl w:val="0"/>
          <w:numId w:val="51"/>
        </w:numPr>
        <w:tabs>
          <w:tab w:val="left" w:pos="4428"/>
          <w:tab w:val="center" w:pos="5400"/>
        </w:tabs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Create the Associate Collection and insert THREE documents according to the instructions. </w:t>
      </w:r>
    </w:p>
    <w:p w14:paraId="1E2B2487" w14:textId="4BE3D4A6" w:rsidR="005970C2" w:rsidRDefault="005970C2" w:rsidP="00913128">
      <w:pPr>
        <w:pStyle w:val="ListParagraph"/>
        <w:tabs>
          <w:tab w:val="left" w:pos="4428"/>
          <w:tab w:val="center" w:pos="5400"/>
        </w:tabs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(Name, Address, </w:t>
      </w:r>
      <w:proofErr w:type="spellStart"/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Area_of_Expertise</w:t>
      </w:r>
      <w:proofErr w:type="spellEnd"/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</w:t>
      </w:r>
      <w:proofErr w:type="spellStart"/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Certification_course</w:t>
      </w:r>
      <w:proofErr w:type="spellEnd"/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, Age, </w:t>
      </w:r>
      <w:proofErr w:type="spellStart"/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Score_Entrance</w:t>
      </w:r>
      <w:proofErr w:type="spellEnd"/>
      <w:r w:rsidRPr="00913128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)</w:t>
      </w:r>
    </w:p>
    <w:p w14:paraId="32C039A3" w14:textId="77777777" w:rsidR="005168D8" w:rsidRPr="00913128" w:rsidRDefault="005168D8" w:rsidP="00913128">
      <w:pPr>
        <w:pStyle w:val="ListParagraph"/>
        <w:tabs>
          <w:tab w:val="left" w:pos="4428"/>
          <w:tab w:val="center" w:pos="5400"/>
        </w:tabs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</w:p>
    <w:p w14:paraId="7C175CC7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674FC487" w14:textId="5981A310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15E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createCollection</w:t>
      </w:r>
      <w:proofErr w:type="spellEnd"/>
      <w:proofErr w:type="gramEnd"/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"Associate"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33632E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70CA62" w14:textId="3F75DB3A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Associate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15E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insertMany</w:t>
      </w:r>
      <w:proofErr w:type="spellEnd"/>
      <w:proofErr w:type="gramEnd"/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([{</w:t>
      </w:r>
    </w:p>
    <w:p w14:paraId="2210D005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"Smita"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090F0D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"Surat"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893719D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Area_of_Expertise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 Development"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7A72AB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"Web Dev+"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8DF3C6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7CDAAC0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281C6DF4" w14:textId="77777777" w:rsid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0F121606" w14:textId="77777777" w:rsidR="000B36D3" w:rsidRDefault="000B36D3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5DA3CB" w14:textId="77777777" w:rsidR="000B36D3" w:rsidRPr="00815E8B" w:rsidRDefault="000B36D3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E43859" w14:textId="77777777" w:rsidR="006B288A" w:rsidRDefault="006B288A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B2FA30" w14:textId="036CB83A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E34E765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"Switi"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9DCD01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"Surat"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CE8BDC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Area_of_Expertise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 Developer"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D8515D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"Java Zero </w:t>
      </w:r>
      <w:proofErr w:type="gramStart"/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</w:t>
      </w:r>
      <w:proofErr w:type="gramEnd"/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Hero"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1B6197B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FC3C1B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</w:p>
    <w:p w14:paraId="049AA90A" w14:textId="77777777" w:rsid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0D7F6567" w14:textId="77777777" w:rsidR="0064043E" w:rsidRPr="00815E8B" w:rsidRDefault="0064043E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5384DA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B1C7D14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"Vijay"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EF758F5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"Rajkot"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1C900A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Area_of_Expertise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"Accounting"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CE8BBB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"Accounting Masters"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D32BF8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24ABB49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815E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15E8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47FFB277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6E5BFE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FCBF42B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2E7BD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36140DC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15E8B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15E8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0213DC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15E8B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insertedIds</w:t>
      </w:r>
      <w:proofErr w:type="spellEnd"/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14:paraId="5BC0B3E4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15E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"650b246b6bd320393a123ff8"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AC20AEC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15E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"650b246b6bd320393a123ff9"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129B216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'2'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815E8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5E8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"650b246b6bd320393a123ffa"</w:t>
      </w: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1D23B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60AEBEA" w14:textId="77777777" w:rsidR="00815E8B" w:rsidRPr="00815E8B" w:rsidRDefault="00815E8B" w:rsidP="00815E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5E8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32D9CC" w14:textId="77777777" w:rsidR="00730628" w:rsidRPr="00E40959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DA551A" w14:textId="77777777" w:rsidR="00730628" w:rsidRDefault="00730628" w:rsidP="00730628">
      <w:pPr>
        <w:rPr>
          <w:rStyle w:val="IntenseReference"/>
        </w:rPr>
      </w:pPr>
    </w:p>
    <w:p w14:paraId="66DC5B7F" w14:textId="7E2EC0DD" w:rsidR="00F41C6B" w:rsidRDefault="00F41C6B" w:rsidP="00167D4F">
      <w:pPr>
        <w:pStyle w:val="ListParagraph"/>
        <w:numPr>
          <w:ilvl w:val="0"/>
          <w:numId w:val="43"/>
        </w:numPr>
        <w:rPr>
          <w:rStyle w:val="IntenseReference"/>
        </w:rPr>
      </w:pPr>
      <w:r w:rsidRPr="00F41C6B">
        <w:rPr>
          <w:rStyle w:val="IntenseReference"/>
        </w:rPr>
        <w:t>Display the details of Associate whose age is less than 30</w:t>
      </w:r>
      <w:r>
        <w:rPr>
          <w:rStyle w:val="IntenseReference"/>
        </w:rPr>
        <w:t>.</w:t>
      </w:r>
    </w:p>
    <w:p w14:paraId="2B6F3742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2BA63AC" w14:textId="4AC5B3B6" w:rsidR="005F275D" w:rsidRPr="005F275D" w:rsidRDefault="006C399F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5F275D"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5F275D"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Associate</w:t>
      </w:r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5F275D" w:rsidRPr="005F27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5F275D"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5F275D"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="005F275D"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lt</w:t>
      </w:r>
      <w:proofErr w:type="spellEnd"/>
      <w:r w:rsidR="005F275D"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5F275D" w:rsidRPr="005F27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="005F275D"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538E9A52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20C317A7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776F2FAA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27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27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"650b246b6bd320393a123ff8"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F849054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27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'Smita'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A1E539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27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'Surat'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E3752E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Area_of_Expertise</w:t>
      </w:r>
      <w:proofErr w:type="spellEnd"/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27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'Wed Development'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D132567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27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'Web Dev+'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8EA307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27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112FBD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5F27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27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3F614A97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2775009" w14:textId="77777777" w:rsidR="005F275D" w:rsidRPr="005F275D" w:rsidRDefault="005F275D" w:rsidP="005F27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27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2DA3E05" w14:textId="77777777" w:rsidR="00730628" w:rsidRDefault="00730628" w:rsidP="0073062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847195" w14:textId="77777777" w:rsidR="00400516" w:rsidRPr="0005594D" w:rsidRDefault="00400516" w:rsidP="00730628">
      <w:pPr>
        <w:tabs>
          <w:tab w:val="left" w:pos="4428"/>
          <w:tab w:val="center" w:pos="5400"/>
        </w:tabs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2E9A937F" w14:textId="27A6B52F" w:rsidR="00730628" w:rsidRPr="005041FF" w:rsidRDefault="004D5091" w:rsidP="004D5091">
      <w:pPr>
        <w:pStyle w:val="ListParagraph"/>
        <w:numPr>
          <w:ilvl w:val="0"/>
          <w:numId w:val="43"/>
        </w:numPr>
        <w:tabs>
          <w:tab w:val="left" w:pos="4428"/>
          <w:tab w:val="center" w:pos="5400"/>
        </w:tabs>
        <w:rPr>
          <w:rStyle w:val="IntenseReference"/>
          <w:lang w:val="en-IN" w:eastAsia="en-IN"/>
        </w:rPr>
      </w:pPr>
      <w:r w:rsidRPr="005041FF">
        <w:rPr>
          <w:rStyle w:val="IntenseReference"/>
        </w:rPr>
        <w:lastRenderedPageBreak/>
        <w:t>Change the address of Smita to Ahmedabad.</w:t>
      </w:r>
    </w:p>
    <w:p w14:paraId="722FE21B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022CFB" w14:textId="75330CB5" w:rsidR="00DD3934" w:rsidRPr="00DD3934" w:rsidRDefault="009C0F40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Associate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DD3934" w:rsidRPr="00DD39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updateOne</w:t>
      </w:r>
      <w:proofErr w:type="spellEnd"/>
      <w:proofErr w:type="gramEnd"/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DD3934"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"Smita"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$set: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DD3934"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"Ahmedabad"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});</w:t>
      </w:r>
    </w:p>
    <w:p w14:paraId="188466BD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A661410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D39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acknowledged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D39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1C7485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DD39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insertedId</w:t>
      </w:r>
      <w:proofErr w:type="spellEnd"/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D39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AEC977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DD39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matchedCount</w:t>
      </w:r>
      <w:proofErr w:type="spellEnd"/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D39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73A815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DD39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modifiedCount</w:t>
      </w:r>
      <w:proofErr w:type="spellEnd"/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D39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703FCE8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DD3934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upsertedCount</w:t>
      </w:r>
      <w:proofErr w:type="spellEnd"/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D39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6B1AA48" w14:textId="26A31CFE" w:rsidR="005041FF" w:rsidRPr="006D235C" w:rsidRDefault="00DD3934" w:rsidP="006D235C">
      <w:pPr>
        <w:shd w:val="clear" w:color="auto" w:fill="1E1E1E"/>
        <w:spacing w:before="0" w:after="0" w:line="285" w:lineRule="atLeast"/>
        <w:rPr>
          <w:rStyle w:val="IntenseReference"/>
          <w:rFonts w:ascii="Consolas" w:eastAsia="Times New Roman" w:hAnsi="Consolas" w:cs="Times New Roman"/>
          <w:b w:val="0"/>
          <w:bCs w:val="0"/>
          <w:smallCaps w:val="0"/>
          <w:color w:val="D4D4D4"/>
          <w:spacing w:val="0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3536B8" w14:textId="77777777" w:rsidR="005041FF" w:rsidRPr="005041FF" w:rsidRDefault="005041FF" w:rsidP="005041FF">
      <w:pPr>
        <w:pStyle w:val="ListParagraph"/>
        <w:tabs>
          <w:tab w:val="left" w:pos="4428"/>
          <w:tab w:val="center" w:pos="5400"/>
        </w:tabs>
        <w:ind w:left="1440"/>
        <w:rPr>
          <w:rStyle w:val="IntenseReference"/>
          <w:lang w:val="en-IN" w:eastAsia="en-IN"/>
        </w:rPr>
      </w:pPr>
    </w:p>
    <w:p w14:paraId="44097089" w14:textId="557B1B9B" w:rsidR="001A4435" w:rsidRPr="005041FF" w:rsidRDefault="004D5091" w:rsidP="004D5091">
      <w:pPr>
        <w:pStyle w:val="ListParagraph"/>
        <w:numPr>
          <w:ilvl w:val="0"/>
          <w:numId w:val="43"/>
        </w:numPr>
        <w:tabs>
          <w:tab w:val="left" w:pos="4428"/>
          <w:tab w:val="center" w:pos="5400"/>
        </w:tabs>
        <w:rPr>
          <w:rStyle w:val="IntenseReference"/>
          <w:lang w:val="en-IN" w:eastAsia="en-IN"/>
        </w:rPr>
      </w:pPr>
      <w:r w:rsidRPr="005041FF">
        <w:rPr>
          <w:rStyle w:val="IntenseReference"/>
        </w:rPr>
        <w:t>Display details of Associate who are not living in Rajkot and Surat (use nor operator)</w:t>
      </w:r>
    </w:p>
    <w:p w14:paraId="350A5DBF" w14:textId="2FD44E23" w:rsidR="005F5BEB" w:rsidRDefault="005F5BEB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E07BB95" w14:textId="0A9C7C6E" w:rsidR="00DD3934" w:rsidRPr="00DD3934" w:rsidRDefault="00B72F6D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 xml:space="preserve">Enterprise </w:t>
      </w:r>
      <w:proofErr w:type="spellStart"/>
      <w:r w:rsidRPr="00751D46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NoSQLMid</w:t>
      </w:r>
      <w:proofErr w:type="spellEnd"/>
      <w:r w:rsidRPr="00751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db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Associate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="00DD3934" w:rsidRPr="00DD39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proofErr w:type="gramEnd"/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$nor: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{ 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DD3934"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"Rajkot"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 { </w:t>
      </w:r>
      <w:r w:rsidR="00DD3934"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DD3934"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"Surat"</w:t>
      </w:r>
      <w:r w:rsidR="00DD3934"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}] });</w:t>
      </w:r>
    </w:p>
    <w:p w14:paraId="29B40751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7A896D23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{</w:t>
      </w:r>
    </w:p>
    <w:p w14:paraId="052CD932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_id: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D39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ObjectId</w:t>
      </w:r>
      <w:proofErr w:type="spellEnd"/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"650b246b6bd320393a123ff8"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49501D9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'Smita'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749B88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'Ahmedabad'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7F5EA3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Area_of_Expertise</w:t>
      </w:r>
      <w:proofErr w:type="spellEnd"/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'Wed Development'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05E6FD3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Certification_course</w:t>
      </w:r>
      <w:proofErr w:type="spellEnd"/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39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'Web Dev+'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1F4DEF9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39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A1AD0D2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Score_Entrance</w:t>
      </w:r>
      <w:proofErr w:type="spellEnd"/>
      <w:r w:rsidRPr="00DD39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D39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31C9E461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94B19C8" w14:textId="77777777" w:rsidR="00DD3934" w:rsidRPr="00DD3934" w:rsidRDefault="00DD3934" w:rsidP="00DD39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D39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088DE10" w14:textId="77777777" w:rsidR="00DD3934" w:rsidRDefault="00DD3934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5694B0A3" w14:textId="77777777" w:rsidR="00A5233F" w:rsidRDefault="00A5233F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3448991" w14:textId="77777777" w:rsidR="00A5233F" w:rsidRDefault="00A5233F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07248B15" w14:textId="77777777" w:rsidR="00A5233F" w:rsidRDefault="00A5233F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32B2E93" w14:textId="77777777" w:rsidR="00A5233F" w:rsidRDefault="00A5233F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5D4844CA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36DA65E5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21B751F2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0355F372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42651A8D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2ADB6BE7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7EF971EC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536144BA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070445EA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38389812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13222F8F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5DFB285A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6B1A0079" w14:textId="77777777" w:rsid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5CF81ABA" w14:textId="335D0293" w:rsidR="00A5233F" w:rsidRPr="00A5233F" w:rsidRDefault="00A5233F" w:rsidP="00A5233F">
      <w:pPr>
        <w:pStyle w:val="ListParagraph"/>
        <w:tabs>
          <w:tab w:val="left" w:pos="4428"/>
          <w:tab w:val="center" w:pos="5400"/>
        </w:tabs>
        <w:ind w:left="0"/>
        <w:jc w:val="center"/>
        <w:rPr>
          <w:rFonts w:ascii="Pristina" w:eastAsia="Times New Roman" w:hAnsi="Pristina" w:cs="Times New Roman"/>
          <w:sz w:val="36"/>
          <w:szCs w:val="36"/>
          <w:u w:val="single"/>
          <w:lang w:val="en-IN" w:eastAsia="en-IN"/>
        </w:rPr>
      </w:pPr>
      <w:r w:rsidRPr="00A5233F">
        <w:rPr>
          <w:rFonts w:ascii="Pristina" w:eastAsia="Times New Roman" w:hAnsi="Pristina" w:cs="Times New Roman"/>
          <w:sz w:val="36"/>
          <w:szCs w:val="36"/>
          <w:u w:val="single"/>
          <w:lang w:val="en-IN" w:eastAsia="en-IN"/>
        </w:rPr>
        <w:t>Finished</w:t>
      </w:r>
    </w:p>
    <w:p w14:paraId="1783E87B" w14:textId="77777777" w:rsidR="00A5233F" w:rsidRDefault="00A5233F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p w14:paraId="042525A2" w14:textId="77777777" w:rsidR="00A5233F" w:rsidRPr="001A4435" w:rsidRDefault="00A5233F" w:rsidP="001A4435">
      <w:pPr>
        <w:pStyle w:val="ListParagraph"/>
        <w:tabs>
          <w:tab w:val="left" w:pos="4428"/>
          <w:tab w:val="center" w:pos="5400"/>
        </w:tabs>
        <w:ind w:left="1440"/>
        <w:rPr>
          <w:rFonts w:ascii="Consolas" w:eastAsia="Times New Roman" w:hAnsi="Consolas" w:cs="Times New Roman"/>
          <w:sz w:val="18"/>
          <w:szCs w:val="18"/>
          <w:lang w:val="en-IN" w:eastAsia="en-IN"/>
        </w:rPr>
      </w:pPr>
    </w:p>
    <w:sectPr w:rsidR="00A5233F" w:rsidRPr="001A4435" w:rsidSect="00810B96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43D5" w14:textId="77777777" w:rsidR="00081FF7" w:rsidRDefault="00081FF7" w:rsidP="00C6554A">
      <w:pPr>
        <w:spacing w:before="0" w:after="0" w:line="240" w:lineRule="auto"/>
      </w:pPr>
      <w:r>
        <w:separator/>
      </w:r>
    </w:p>
  </w:endnote>
  <w:endnote w:type="continuationSeparator" w:id="0">
    <w:p w14:paraId="55E9FA45" w14:textId="77777777" w:rsidR="00081FF7" w:rsidRDefault="00081FF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3EB8" w14:textId="437DF347" w:rsidR="004D2098" w:rsidRDefault="00000000" w:rsidP="00037DE3">
    <w:pPr>
      <w:pStyle w:val="Footer"/>
      <w:jc w:val="center"/>
    </w:pPr>
    <w:sdt>
      <w:sdtPr>
        <w:alias w:val="Author"/>
        <w:tag w:val=""/>
        <w:id w:val="-652612179"/>
        <w:placeholder>
          <w:docPart w:val="44303A972234405594932347580605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C22F5">
          <w:rPr>
            <w:caps w:val="0"/>
          </w:rPr>
          <w:t>Smit Joshi</w:t>
        </w:r>
      </w:sdtContent>
    </w:sdt>
    <w:r w:rsidR="0005594D">
      <w:tab/>
    </w:r>
    <w:r w:rsidR="00D4660A">
      <w:tab/>
    </w:r>
    <w:r w:rsidR="00037DE3">
      <w:tab/>
    </w:r>
    <w:r w:rsidR="00037DE3">
      <w:tab/>
    </w:r>
    <w:r w:rsidR="00037DE3">
      <w:tab/>
    </w:r>
    <w:r w:rsidR="00037DE3">
      <w:tab/>
    </w:r>
    <w:r w:rsidR="00037DE3">
      <w:tab/>
    </w:r>
    <w:r w:rsidR="00037DE3">
      <w:tab/>
    </w:r>
    <w:r w:rsidR="00D4660A">
      <w:tab/>
    </w:r>
    <w:r w:rsidR="00D4660A">
      <w:tab/>
    </w:r>
    <w:r w:rsidR="00D4660A">
      <w:tab/>
    </w:r>
    <w:r w:rsidR="00D4660A">
      <w:tab/>
    </w:r>
    <w:r w:rsidR="00ED7C44">
      <w:t xml:space="preserve">Page </w:t>
    </w:r>
    <w:r w:rsidR="00ED7C44">
      <w:fldChar w:fldCharType="begin"/>
    </w:r>
    <w:r w:rsidR="00ED7C44">
      <w:instrText xml:space="preserve"> PAGE  \* Arabic  \* MERGEFORMAT </w:instrText>
    </w:r>
    <w:r w:rsidR="00ED7C44">
      <w:fldChar w:fldCharType="separate"/>
    </w:r>
    <w:r w:rsidR="002B4294">
      <w:rPr>
        <w:noProof/>
      </w:rPr>
      <w:t>1</w:t>
    </w:r>
    <w:r w:rsidR="00ED7C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2CFE" w14:textId="77777777" w:rsidR="00081FF7" w:rsidRDefault="00081FF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6BC9C7B" w14:textId="77777777" w:rsidR="00081FF7" w:rsidRDefault="00081FF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64B4" w14:textId="114D8C13" w:rsidR="00476DDC" w:rsidRPr="00476DDC" w:rsidRDefault="00476DDC">
    <w:pPr>
      <w:pStyle w:val="Header"/>
      <w:rPr>
        <w:lang w:val="en-IN"/>
      </w:rPr>
    </w:pPr>
    <w:r>
      <w:rPr>
        <w:lang w:val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06B3B2A"/>
    <w:multiLevelType w:val="hybridMultilevel"/>
    <w:tmpl w:val="6F822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58C0C7F"/>
    <w:multiLevelType w:val="hybridMultilevel"/>
    <w:tmpl w:val="3680302C"/>
    <w:lvl w:ilvl="0" w:tplc="D22207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8513EC9"/>
    <w:multiLevelType w:val="hybridMultilevel"/>
    <w:tmpl w:val="DB6EC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E07D24"/>
    <w:multiLevelType w:val="hybridMultilevel"/>
    <w:tmpl w:val="5024D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5C4687"/>
    <w:multiLevelType w:val="hybridMultilevel"/>
    <w:tmpl w:val="09B48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EA0630"/>
    <w:multiLevelType w:val="hybridMultilevel"/>
    <w:tmpl w:val="934691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9640D"/>
    <w:multiLevelType w:val="hybridMultilevel"/>
    <w:tmpl w:val="DC1E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DA2F0E"/>
    <w:multiLevelType w:val="hybridMultilevel"/>
    <w:tmpl w:val="CED68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9F26E4"/>
    <w:multiLevelType w:val="hybridMultilevel"/>
    <w:tmpl w:val="7D4E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635661"/>
    <w:multiLevelType w:val="hybridMultilevel"/>
    <w:tmpl w:val="27622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3C19F7"/>
    <w:multiLevelType w:val="hybridMultilevel"/>
    <w:tmpl w:val="934691E6"/>
    <w:lvl w:ilvl="0" w:tplc="57968B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407406"/>
    <w:multiLevelType w:val="hybridMultilevel"/>
    <w:tmpl w:val="1E7CD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242EC"/>
    <w:multiLevelType w:val="hybridMultilevel"/>
    <w:tmpl w:val="F86E3D8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D2C28AD"/>
    <w:multiLevelType w:val="hybridMultilevel"/>
    <w:tmpl w:val="F23A64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F37AAD"/>
    <w:multiLevelType w:val="hybridMultilevel"/>
    <w:tmpl w:val="DB806110"/>
    <w:lvl w:ilvl="0" w:tplc="12F80DE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B262D0"/>
    <w:multiLevelType w:val="hybridMultilevel"/>
    <w:tmpl w:val="BD82CF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160BC1"/>
    <w:multiLevelType w:val="hybridMultilevel"/>
    <w:tmpl w:val="F86E3D86"/>
    <w:lvl w:ilvl="0" w:tplc="95D6C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1C61182"/>
    <w:multiLevelType w:val="hybridMultilevel"/>
    <w:tmpl w:val="7D803FF0"/>
    <w:lvl w:ilvl="0" w:tplc="759092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3E3D5B"/>
    <w:multiLevelType w:val="hybridMultilevel"/>
    <w:tmpl w:val="ECBA1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75ED3"/>
    <w:multiLevelType w:val="hybridMultilevel"/>
    <w:tmpl w:val="8BF0E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13ED5"/>
    <w:multiLevelType w:val="hybridMultilevel"/>
    <w:tmpl w:val="83363260"/>
    <w:lvl w:ilvl="0" w:tplc="66CAE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6B5DE8"/>
    <w:multiLevelType w:val="hybridMultilevel"/>
    <w:tmpl w:val="B85C26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056C2"/>
    <w:multiLevelType w:val="hybridMultilevel"/>
    <w:tmpl w:val="6F822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A3AD5"/>
    <w:multiLevelType w:val="hybridMultilevel"/>
    <w:tmpl w:val="9692E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10E77"/>
    <w:multiLevelType w:val="hybridMultilevel"/>
    <w:tmpl w:val="BD82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32CF4"/>
    <w:multiLevelType w:val="hybridMultilevel"/>
    <w:tmpl w:val="D1CE7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6771D"/>
    <w:multiLevelType w:val="hybridMultilevel"/>
    <w:tmpl w:val="F9A2675C"/>
    <w:lvl w:ilvl="0" w:tplc="455E9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293648"/>
    <w:multiLevelType w:val="hybridMultilevel"/>
    <w:tmpl w:val="EFDEB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D323E4"/>
    <w:multiLevelType w:val="hybridMultilevel"/>
    <w:tmpl w:val="934691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76FCC"/>
    <w:multiLevelType w:val="hybridMultilevel"/>
    <w:tmpl w:val="17E40532"/>
    <w:lvl w:ilvl="0" w:tplc="9E0E0A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F28E1"/>
    <w:multiLevelType w:val="hybridMultilevel"/>
    <w:tmpl w:val="68922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714D6"/>
    <w:multiLevelType w:val="hybridMultilevel"/>
    <w:tmpl w:val="309E8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436D4"/>
    <w:multiLevelType w:val="hybridMultilevel"/>
    <w:tmpl w:val="DA4C1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848CC"/>
    <w:multiLevelType w:val="hybridMultilevel"/>
    <w:tmpl w:val="934691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4F5B" w:themeColor="accent1" w:themeShade="7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0405">
    <w:abstractNumId w:val="9"/>
  </w:num>
  <w:num w:numId="2" w16cid:durableId="127011903">
    <w:abstractNumId w:val="8"/>
  </w:num>
  <w:num w:numId="3" w16cid:durableId="740182020">
    <w:abstractNumId w:val="8"/>
  </w:num>
  <w:num w:numId="4" w16cid:durableId="510491924">
    <w:abstractNumId w:val="9"/>
  </w:num>
  <w:num w:numId="5" w16cid:durableId="207573039">
    <w:abstractNumId w:val="30"/>
  </w:num>
  <w:num w:numId="6" w16cid:durableId="1073622507">
    <w:abstractNumId w:val="11"/>
  </w:num>
  <w:num w:numId="7" w16cid:durableId="1726179056">
    <w:abstractNumId w:val="15"/>
  </w:num>
  <w:num w:numId="8" w16cid:durableId="1095857724">
    <w:abstractNumId w:val="7"/>
  </w:num>
  <w:num w:numId="9" w16cid:durableId="461268751">
    <w:abstractNumId w:val="6"/>
  </w:num>
  <w:num w:numId="10" w16cid:durableId="1919290079">
    <w:abstractNumId w:val="5"/>
  </w:num>
  <w:num w:numId="11" w16cid:durableId="1226186213">
    <w:abstractNumId w:val="4"/>
  </w:num>
  <w:num w:numId="12" w16cid:durableId="29305932">
    <w:abstractNumId w:val="3"/>
  </w:num>
  <w:num w:numId="13" w16cid:durableId="164512214">
    <w:abstractNumId w:val="2"/>
  </w:num>
  <w:num w:numId="14" w16cid:durableId="517083811">
    <w:abstractNumId w:val="1"/>
  </w:num>
  <w:num w:numId="15" w16cid:durableId="1437092021">
    <w:abstractNumId w:val="0"/>
  </w:num>
  <w:num w:numId="16" w16cid:durableId="1046838108">
    <w:abstractNumId w:val="9"/>
  </w:num>
  <w:num w:numId="17" w16cid:durableId="293411632">
    <w:abstractNumId w:val="25"/>
  </w:num>
  <w:num w:numId="18" w16cid:durableId="1229344087">
    <w:abstractNumId w:val="9"/>
  </w:num>
  <w:num w:numId="19" w16cid:durableId="1362971963">
    <w:abstractNumId w:val="14"/>
  </w:num>
  <w:num w:numId="20" w16cid:durableId="1283607284">
    <w:abstractNumId w:val="32"/>
  </w:num>
  <w:num w:numId="21" w16cid:durableId="1221284405">
    <w:abstractNumId w:val="16"/>
  </w:num>
  <w:num w:numId="22" w16cid:durableId="2020155173">
    <w:abstractNumId w:val="13"/>
  </w:num>
  <w:num w:numId="23" w16cid:durableId="1154879706">
    <w:abstractNumId w:val="43"/>
  </w:num>
  <w:num w:numId="24" w16cid:durableId="1182009343">
    <w:abstractNumId w:val="18"/>
  </w:num>
  <w:num w:numId="25" w16cid:durableId="981277854">
    <w:abstractNumId w:val="44"/>
  </w:num>
  <w:num w:numId="26" w16cid:durableId="483426274">
    <w:abstractNumId w:val="42"/>
  </w:num>
  <w:num w:numId="27" w16cid:durableId="1745028245">
    <w:abstractNumId w:val="45"/>
  </w:num>
  <w:num w:numId="28" w16cid:durableId="1013922084">
    <w:abstractNumId w:val="36"/>
  </w:num>
  <w:num w:numId="29" w16cid:durableId="2144807044">
    <w:abstractNumId w:val="40"/>
  </w:num>
  <w:num w:numId="30" w16cid:durableId="622033655">
    <w:abstractNumId w:val="29"/>
  </w:num>
  <w:num w:numId="31" w16cid:durableId="1632981427">
    <w:abstractNumId w:val="26"/>
  </w:num>
  <w:num w:numId="32" w16cid:durableId="1934779683">
    <w:abstractNumId w:val="10"/>
  </w:num>
  <w:num w:numId="33" w16cid:durableId="1222254718">
    <w:abstractNumId w:val="22"/>
  </w:num>
  <w:num w:numId="34" w16cid:durableId="512577604">
    <w:abstractNumId w:val="17"/>
  </w:num>
  <w:num w:numId="35" w16cid:durableId="610556117">
    <w:abstractNumId w:val="35"/>
  </w:num>
  <w:num w:numId="36" w16cid:durableId="665716614">
    <w:abstractNumId w:val="37"/>
  </w:num>
  <w:num w:numId="37" w16cid:durableId="549852460">
    <w:abstractNumId w:val="41"/>
  </w:num>
  <w:num w:numId="38" w16cid:durableId="393285794">
    <w:abstractNumId w:val="27"/>
  </w:num>
  <w:num w:numId="39" w16cid:durableId="224728450">
    <w:abstractNumId w:val="46"/>
  </w:num>
  <w:num w:numId="40" w16cid:durableId="790172923">
    <w:abstractNumId w:val="39"/>
  </w:num>
  <w:num w:numId="41" w16cid:durableId="722023132">
    <w:abstractNumId w:val="12"/>
  </w:num>
  <w:num w:numId="42" w16cid:durableId="78529024">
    <w:abstractNumId w:val="33"/>
  </w:num>
  <w:num w:numId="43" w16cid:durableId="1711880751">
    <w:abstractNumId w:val="28"/>
  </w:num>
  <w:num w:numId="44" w16cid:durableId="747196131">
    <w:abstractNumId w:val="24"/>
  </w:num>
  <w:num w:numId="45" w16cid:durableId="188027630">
    <w:abstractNumId w:val="38"/>
  </w:num>
  <w:num w:numId="46" w16cid:durableId="504593681">
    <w:abstractNumId w:val="31"/>
  </w:num>
  <w:num w:numId="47" w16cid:durableId="1556627924">
    <w:abstractNumId w:val="19"/>
  </w:num>
  <w:num w:numId="48" w16cid:durableId="923491774">
    <w:abstractNumId w:val="23"/>
  </w:num>
  <w:num w:numId="49" w16cid:durableId="717583856">
    <w:abstractNumId w:val="34"/>
  </w:num>
  <w:num w:numId="50" w16cid:durableId="2130661318">
    <w:abstractNumId w:val="21"/>
  </w:num>
  <w:num w:numId="51" w16cid:durableId="930631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3"/>
    <w:rsid w:val="0000147F"/>
    <w:rsid w:val="0000462A"/>
    <w:rsid w:val="0001126D"/>
    <w:rsid w:val="00011309"/>
    <w:rsid w:val="00013364"/>
    <w:rsid w:val="00014058"/>
    <w:rsid w:val="00015D6D"/>
    <w:rsid w:val="00016892"/>
    <w:rsid w:val="00016A63"/>
    <w:rsid w:val="0001701A"/>
    <w:rsid w:val="00024CEA"/>
    <w:rsid w:val="00025D8D"/>
    <w:rsid w:val="00030161"/>
    <w:rsid w:val="00031DF5"/>
    <w:rsid w:val="00035D8C"/>
    <w:rsid w:val="00036877"/>
    <w:rsid w:val="00037DE3"/>
    <w:rsid w:val="00042628"/>
    <w:rsid w:val="00043382"/>
    <w:rsid w:val="000434DF"/>
    <w:rsid w:val="000500E6"/>
    <w:rsid w:val="0005272C"/>
    <w:rsid w:val="0005594D"/>
    <w:rsid w:val="00057DC4"/>
    <w:rsid w:val="00061AF1"/>
    <w:rsid w:val="00062331"/>
    <w:rsid w:val="00066150"/>
    <w:rsid w:val="0006687B"/>
    <w:rsid w:val="00067C3A"/>
    <w:rsid w:val="00067E19"/>
    <w:rsid w:val="00073EEA"/>
    <w:rsid w:val="00075A71"/>
    <w:rsid w:val="00077905"/>
    <w:rsid w:val="0008072A"/>
    <w:rsid w:val="00081FF7"/>
    <w:rsid w:val="00082223"/>
    <w:rsid w:val="000843D4"/>
    <w:rsid w:val="00087806"/>
    <w:rsid w:val="000A081E"/>
    <w:rsid w:val="000A15B0"/>
    <w:rsid w:val="000A3B11"/>
    <w:rsid w:val="000A6C46"/>
    <w:rsid w:val="000B36D3"/>
    <w:rsid w:val="000B3E17"/>
    <w:rsid w:val="000B6DE5"/>
    <w:rsid w:val="000B79E6"/>
    <w:rsid w:val="000C2ADF"/>
    <w:rsid w:val="000C333A"/>
    <w:rsid w:val="000C39D7"/>
    <w:rsid w:val="000C5C54"/>
    <w:rsid w:val="000C7BAB"/>
    <w:rsid w:val="000D0A98"/>
    <w:rsid w:val="000D5275"/>
    <w:rsid w:val="000E016E"/>
    <w:rsid w:val="000E28F4"/>
    <w:rsid w:val="000F2180"/>
    <w:rsid w:val="000F21F2"/>
    <w:rsid w:val="000F728C"/>
    <w:rsid w:val="00100579"/>
    <w:rsid w:val="00103510"/>
    <w:rsid w:val="00103682"/>
    <w:rsid w:val="00111192"/>
    <w:rsid w:val="001113B3"/>
    <w:rsid w:val="001121F8"/>
    <w:rsid w:val="001139BA"/>
    <w:rsid w:val="00116636"/>
    <w:rsid w:val="001178DD"/>
    <w:rsid w:val="00117B5D"/>
    <w:rsid w:val="00123D09"/>
    <w:rsid w:val="00124010"/>
    <w:rsid w:val="00125277"/>
    <w:rsid w:val="00132D78"/>
    <w:rsid w:val="00140304"/>
    <w:rsid w:val="0014122D"/>
    <w:rsid w:val="001412FA"/>
    <w:rsid w:val="00141A04"/>
    <w:rsid w:val="00146E41"/>
    <w:rsid w:val="00147BAD"/>
    <w:rsid w:val="00147E1C"/>
    <w:rsid w:val="00153212"/>
    <w:rsid w:val="00154D02"/>
    <w:rsid w:val="00155BF9"/>
    <w:rsid w:val="00155C24"/>
    <w:rsid w:val="00160281"/>
    <w:rsid w:val="00161187"/>
    <w:rsid w:val="00161443"/>
    <w:rsid w:val="00162060"/>
    <w:rsid w:val="00166B14"/>
    <w:rsid w:val="00167C23"/>
    <w:rsid w:val="00167D4F"/>
    <w:rsid w:val="00170EA1"/>
    <w:rsid w:val="00172181"/>
    <w:rsid w:val="00173633"/>
    <w:rsid w:val="001755AB"/>
    <w:rsid w:val="00176022"/>
    <w:rsid w:val="00181B13"/>
    <w:rsid w:val="001845AF"/>
    <w:rsid w:val="001877A1"/>
    <w:rsid w:val="00191805"/>
    <w:rsid w:val="001A02CC"/>
    <w:rsid w:val="001A242B"/>
    <w:rsid w:val="001A4435"/>
    <w:rsid w:val="001A6F41"/>
    <w:rsid w:val="001A7491"/>
    <w:rsid w:val="001A7D7F"/>
    <w:rsid w:val="001B6EE5"/>
    <w:rsid w:val="001B745F"/>
    <w:rsid w:val="001B7A95"/>
    <w:rsid w:val="001C6F45"/>
    <w:rsid w:val="001C70A4"/>
    <w:rsid w:val="001D018F"/>
    <w:rsid w:val="001D239D"/>
    <w:rsid w:val="001D6F03"/>
    <w:rsid w:val="001E150E"/>
    <w:rsid w:val="001E17A2"/>
    <w:rsid w:val="001E21C9"/>
    <w:rsid w:val="001E32B6"/>
    <w:rsid w:val="001E4646"/>
    <w:rsid w:val="001E58E4"/>
    <w:rsid w:val="001E7C45"/>
    <w:rsid w:val="001F27D5"/>
    <w:rsid w:val="001F3873"/>
    <w:rsid w:val="001F4CE5"/>
    <w:rsid w:val="001F522F"/>
    <w:rsid w:val="001F57C4"/>
    <w:rsid w:val="0020112B"/>
    <w:rsid w:val="00202626"/>
    <w:rsid w:val="002041AC"/>
    <w:rsid w:val="00206B7B"/>
    <w:rsid w:val="00207213"/>
    <w:rsid w:val="002072CC"/>
    <w:rsid w:val="0021161A"/>
    <w:rsid w:val="0021576F"/>
    <w:rsid w:val="0021589B"/>
    <w:rsid w:val="00224AE0"/>
    <w:rsid w:val="00235AE0"/>
    <w:rsid w:val="00236A75"/>
    <w:rsid w:val="00236B3F"/>
    <w:rsid w:val="00237498"/>
    <w:rsid w:val="0024220E"/>
    <w:rsid w:val="00251122"/>
    <w:rsid w:val="00251B34"/>
    <w:rsid w:val="00251DCF"/>
    <w:rsid w:val="00253DC9"/>
    <w:rsid w:val="002554CD"/>
    <w:rsid w:val="00255CCA"/>
    <w:rsid w:val="00256D91"/>
    <w:rsid w:val="00257EE9"/>
    <w:rsid w:val="0026310D"/>
    <w:rsid w:val="002632C5"/>
    <w:rsid w:val="00272F24"/>
    <w:rsid w:val="00280E90"/>
    <w:rsid w:val="0028306A"/>
    <w:rsid w:val="00283097"/>
    <w:rsid w:val="002858AF"/>
    <w:rsid w:val="002874D8"/>
    <w:rsid w:val="00290915"/>
    <w:rsid w:val="002911FA"/>
    <w:rsid w:val="00291D86"/>
    <w:rsid w:val="00293B83"/>
    <w:rsid w:val="00295827"/>
    <w:rsid w:val="002A2844"/>
    <w:rsid w:val="002B4294"/>
    <w:rsid w:val="002C11E6"/>
    <w:rsid w:val="002C143A"/>
    <w:rsid w:val="002C4EC9"/>
    <w:rsid w:val="002D180E"/>
    <w:rsid w:val="002D45F1"/>
    <w:rsid w:val="002D5F75"/>
    <w:rsid w:val="002E0054"/>
    <w:rsid w:val="002E21B0"/>
    <w:rsid w:val="002E226B"/>
    <w:rsid w:val="002E4B41"/>
    <w:rsid w:val="002E69A1"/>
    <w:rsid w:val="002F0779"/>
    <w:rsid w:val="002F2EDA"/>
    <w:rsid w:val="002F3080"/>
    <w:rsid w:val="002F3370"/>
    <w:rsid w:val="002F4CAC"/>
    <w:rsid w:val="002F50CA"/>
    <w:rsid w:val="003030F4"/>
    <w:rsid w:val="0030444F"/>
    <w:rsid w:val="00311A3B"/>
    <w:rsid w:val="0031592C"/>
    <w:rsid w:val="00315F1A"/>
    <w:rsid w:val="0032364A"/>
    <w:rsid w:val="00326814"/>
    <w:rsid w:val="003314B1"/>
    <w:rsid w:val="00331877"/>
    <w:rsid w:val="00333D0D"/>
    <w:rsid w:val="00333DD6"/>
    <w:rsid w:val="00335EBB"/>
    <w:rsid w:val="0033695F"/>
    <w:rsid w:val="003413D3"/>
    <w:rsid w:val="00343063"/>
    <w:rsid w:val="00361F58"/>
    <w:rsid w:val="003623ED"/>
    <w:rsid w:val="00364D1F"/>
    <w:rsid w:val="00365FF7"/>
    <w:rsid w:val="00366E77"/>
    <w:rsid w:val="00372541"/>
    <w:rsid w:val="00372B86"/>
    <w:rsid w:val="00372E3E"/>
    <w:rsid w:val="003733A4"/>
    <w:rsid w:val="00386E73"/>
    <w:rsid w:val="00387C31"/>
    <w:rsid w:val="003920ED"/>
    <w:rsid w:val="00392BB8"/>
    <w:rsid w:val="00397F1E"/>
    <w:rsid w:val="003A4BFB"/>
    <w:rsid w:val="003A4C6D"/>
    <w:rsid w:val="003A4D3E"/>
    <w:rsid w:val="003A6321"/>
    <w:rsid w:val="003B0506"/>
    <w:rsid w:val="003B1CB7"/>
    <w:rsid w:val="003B75E7"/>
    <w:rsid w:val="003C4030"/>
    <w:rsid w:val="003C4E55"/>
    <w:rsid w:val="003C5241"/>
    <w:rsid w:val="003C56AC"/>
    <w:rsid w:val="003D010A"/>
    <w:rsid w:val="003E46F4"/>
    <w:rsid w:val="003E6BBB"/>
    <w:rsid w:val="003E7279"/>
    <w:rsid w:val="003E765A"/>
    <w:rsid w:val="003F227B"/>
    <w:rsid w:val="00400516"/>
    <w:rsid w:val="0040383D"/>
    <w:rsid w:val="00413B56"/>
    <w:rsid w:val="004144B5"/>
    <w:rsid w:val="00417C0E"/>
    <w:rsid w:val="00422FD5"/>
    <w:rsid w:val="0042788C"/>
    <w:rsid w:val="00430397"/>
    <w:rsid w:val="004357F5"/>
    <w:rsid w:val="004362C5"/>
    <w:rsid w:val="0043699A"/>
    <w:rsid w:val="0044686F"/>
    <w:rsid w:val="0044730E"/>
    <w:rsid w:val="00452364"/>
    <w:rsid w:val="00453CC3"/>
    <w:rsid w:val="004541BF"/>
    <w:rsid w:val="00454C40"/>
    <w:rsid w:val="00461032"/>
    <w:rsid w:val="00462A29"/>
    <w:rsid w:val="004721ED"/>
    <w:rsid w:val="0047396A"/>
    <w:rsid w:val="00473FE2"/>
    <w:rsid w:val="00476DDC"/>
    <w:rsid w:val="0047712C"/>
    <w:rsid w:val="00477E90"/>
    <w:rsid w:val="004814B8"/>
    <w:rsid w:val="00483FD6"/>
    <w:rsid w:val="0048486E"/>
    <w:rsid w:val="004A0F7C"/>
    <w:rsid w:val="004A34FA"/>
    <w:rsid w:val="004A362F"/>
    <w:rsid w:val="004A3AE2"/>
    <w:rsid w:val="004A537A"/>
    <w:rsid w:val="004A5992"/>
    <w:rsid w:val="004A738E"/>
    <w:rsid w:val="004B4403"/>
    <w:rsid w:val="004B589B"/>
    <w:rsid w:val="004B592B"/>
    <w:rsid w:val="004B59C8"/>
    <w:rsid w:val="004B5D62"/>
    <w:rsid w:val="004B797B"/>
    <w:rsid w:val="004C049F"/>
    <w:rsid w:val="004C116C"/>
    <w:rsid w:val="004C22F5"/>
    <w:rsid w:val="004C57FC"/>
    <w:rsid w:val="004D06CD"/>
    <w:rsid w:val="004D0E88"/>
    <w:rsid w:val="004D17BD"/>
    <w:rsid w:val="004D2098"/>
    <w:rsid w:val="004D2844"/>
    <w:rsid w:val="004D5091"/>
    <w:rsid w:val="004D664C"/>
    <w:rsid w:val="004D6E23"/>
    <w:rsid w:val="004E00F1"/>
    <w:rsid w:val="004E0C3A"/>
    <w:rsid w:val="004E2237"/>
    <w:rsid w:val="004E2B93"/>
    <w:rsid w:val="004E34B5"/>
    <w:rsid w:val="004E3623"/>
    <w:rsid w:val="004E40A7"/>
    <w:rsid w:val="004E7E9D"/>
    <w:rsid w:val="004F295B"/>
    <w:rsid w:val="004F2E5F"/>
    <w:rsid w:val="004F54C2"/>
    <w:rsid w:val="004F6852"/>
    <w:rsid w:val="004F6FC4"/>
    <w:rsid w:val="005000E2"/>
    <w:rsid w:val="00500C70"/>
    <w:rsid w:val="00501D6D"/>
    <w:rsid w:val="005041FF"/>
    <w:rsid w:val="005059FB"/>
    <w:rsid w:val="00510F0A"/>
    <w:rsid w:val="0051330F"/>
    <w:rsid w:val="00514F82"/>
    <w:rsid w:val="005168D8"/>
    <w:rsid w:val="00521DEC"/>
    <w:rsid w:val="0052293E"/>
    <w:rsid w:val="00525F36"/>
    <w:rsid w:val="00527A92"/>
    <w:rsid w:val="00531C84"/>
    <w:rsid w:val="00532E8A"/>
    <w:rsid w:val="00534906"/>
    <w:rsid w:val="00534F9C"/>
    <w:rsid w:val="00536EA6"/>
    <w:rsid w:val="00537A65"/>
    <w:rsid w:val="00540AD7"/>
    <w:rsid w:val="00540FFD"/>
    <w:rsid w:val="00541331"/>
    <w:rsid w:val="00544675"/>
    <w:rsid w:val="005518A5"/>
    <w:rsid w:val="00553502"/>
    <w:rsid w:val="00556027"/>
    <w:rsid w:val="0055665D"/>
    <w:rsid w:val="0056200A"/>
    <w:rsid w:val="0056253D"/>
    <w:rsid w:val="00567DD6"/>
    <w:rsid w:val="005722EA"/>
    <w:rsid w:val="00573C6A"/>
    <w:rsid w:val="005768BD"/>
    <w:rsid w:val="00581235"/>
    <w:rsid w:val="00586BF7"/>
    <w:rsid w:val="00586FA7"/>
    <w:rsid w:val="00593860"/>
    <w:rsid w:val="005970C2"/>
    <w:rsid w:val="005B30B2"/>
    <w:rsid w:val="005B384F"/>
    <w:rsid w:val="005B5B20"/>
    <w:rsid w:val="005B5BF5"/>
    <w:rsid w:val="005B6054"/>
    <w:rsid w:val="005C00E2"/>
    <w:rsid w:val="005C0741"/>
    <w:rsid w:val="005C148A"/>
    <w:rsid w:val="005C6497"/>
    <w:rsid w:val="005C7347"/>
    <w:rsid w:val="005C759D"/>
    <w:rsid w:val="005C768C"/>
    <w:rsid w:val="005D1BE4"/>
    <w:rsid w:val="005D1C64"/>
    <w:rsid w:val="005D3D5A"/>
    <w:rsid w:val="005D6952"/>
    <w:rsid w:val="005D6984"/>
    <w:rsid w:val="005D7F91"/>
    <w:rsid w:val="005D7FA4"/>
    <w:rsid w:val="005E6C60"/>
    <w:rsid w:val="005E6CB4"/>
    <w:rsid w:val="005E7B20"/>
    <w:rsid w:val="005F16A5"/>
    <w:rsid w:val="005F275D"/>
    <w:rsid w:val="005F48B1"/>
    <w:rsid w:val="005F5BEB"/>
    <w:rsid w:val="00601C61"/>
    <w:rsid w:val="0060472D"/>
    <w:rsid w:val="006072ED"/>
    <w:rsid w:val="00612E50"/>
    <w:rsid w:val="00613323"/>
    <w:rsid w:val="0062273F"/>
    <w:rsid w:val="0062297B"/>
    <w:rsid w:val="006262C0"/>
    <w:rsid w:val="006267AC"/>
    <w:rsid w:val="00627A93"/>
    <w:rsid w:val="00627F4E"/>
    <w:rsid w:val="0063045C"/>
    <w:rsid w:val="00634843"/>
    <w:rsid w:val="0064043E"/>
    <w:rsid w:val="00640DEB"/>
    <w:rsid w:val="00643882"/>
    <w:rsid w:val="00653D22"/>
    <w:rsid w:val="006574EB"/>
    <w:rsid w:val="006606FD"/>
    <w:rsid w:val="00664AB1"/>
    <w:rsid w:val="00666D71"/>
    <w:rsid w:val="00673BF4"/>
    <w:rsid w:val="006866A7"/>
    <w:rsid w:val="00691F73"/>
    <w:rsid w:val="006A0C95"/>
    <w:rsid w:val="006A1935"/>
    <w:rsid w:val="006A28CA"/>
    <w:rsid w:val="006A32DA"/>
    <w:rsid w:val="006A3CE7"/>
    <w:rsid w:val="006B0363"/>
    <w:rsid w:val="006B1C11"/>
    <w:rsid w:val="006B288A"/>
    <w:rsid w:val="006B3008"/>
    <w:rsid w:val="006C0A0A"/>
    <w:rsid w:val="006C0E75"/>
    <w:rsid w:val="006C1A6F"/>
    <w:rsid w:val="006C1E9B"/>
    <w:rsid w:val="006C2CBB"/>
    <w:rsid w:val="006C399F"/>
    <w:rsid w:val="006C675F"/>
    <w:rsid w:val="006C7D88"/>
    <w:rsid w:val="006D0494"/>
    <w:rsid w:val="006D07CE"/>
    <w:rsid w:val="006D235C"/>
    <w:rsid w:val="006D28D0"/>
    <w:rsid w:val="006D3611"/>
    <w:rsid w:val="006E0140"/>
    <w:rsid w:val="006E3B6F"/>
    <w:rsid w:val="006F5D1F"/>
    <w:rsid w:val="006F7731"/>
    <w:rsid w:val="007002DD"/>
    <w:rsid w:val="00700B49"/>
    <w:rsid w:val="00701FB9"/>
    <w:rsid w:val="007026BE"/>
    <w:rsid w:val="007076EB"/>
    <w:rsid w:val="00707F39"/>
    <w:rsid w:val="00715F7F"/>
    <w:rsid w:val="00716E25"/>
    <w:rsid w:val="00717ED2"/>
    <w:rsid w:val="00723E64"/>
    <w:rsid w:val="00724428"/>
    <w:rsid w:val="00724A98"/>
    <w:rsid w:val="0072695C"/>
    <w:rsid w:val="00727252"/>
    <w:rsid w:val="00730628"/>
    <w:rsid w:val="00742555"/>
    <w:rsid w:val="00744740"/>
    <w:rsid w:val="00751D46"/>
    <w:rsid w:val="00753F5A"/>
    <w:rsid w:val="007637E0"/>
    <w:rsid w:val="00766FFC"/>
    <w:rsid w:val="00770F93"/>
    <w:rsid w:val="007721AE"/>
    <w:rsid w:val="007727EE"/>
    <w:rsid w:val="00774A50"/>
    <w:rsid w:val="00775023"/>
    <w:rsid w:val="0077604C"/>
    <w:rsid w:val="00782F4B"/>
    <w:rsid w:val="007831A8"/>
    <w:rsid w:val="00785887"/>
    <w:rsid w:val="0078679C"/>
    <w:rsid w:val="00787FA8"/>
    <w:rsid w:val="00792448"/>
    <w:rsid w:val="00792C5C"/>
    <w:rsid w:val="007956EA"/>
    <w:rsid w:val="0079630B"/>
    <w:rsid w:val="007A0421"/>
    <w:rsid w:val="007A66CA"/>
    <w:rsid w:val="007A73CF"/>
    <w:rsid w:val="007B0417"/>
    <w:rsid w:val="007B0F44"/>
    <w:rsid w:val="007B495A"/>
    <w:rsid w:val="007B4FCA"/>
    <w:rsid w:val="007C1330"/>
    <w:rsid w:val="007C1A5C"/>
    <w:rsid w:val="007C407F"/>
    <w:rsid w:val="007C67D7"/>
    <w:rsid w:val="007C684D"/>
    <w:rsid w:val="007C7208"/>
    <w:rsid w:val="007C776B"/>
    <w:rsid w:val="007D0A2E"/>
    <w:rsid w:val="007D1E76"/>
    <w:rsid w:val="007D53E8"/>
    <w:rsid w:val="007D6BCD"/>
    <w:rsid w:val="007E2871"/>
    <w:rsid w:val="007E67E5"/>
    <w:rsid w:val="007E7494"/>
    <w:rsid w:val="00801730"/>
    <w:rsid w:val="00806202"/>
    <w:rsid w:val="00806EE8"/>
    <w:rsid w:val="008077B9"/>
    <w:rsid w:val="00807BD2"/>
    <w:rsid w:val="00807BF7"/>
    <w:rsid w:val="00807EDA"/>
    <w:rsid w:val="00810B96"/>
    <w:rsid w:val="0081246A"/>
    <w:rsid w:val="0081280B"/>
    <w:rsid w:val="00815647"/>
    <w:rsid w:val="00815E8B"/>
    <w:rsid w:val="00815EAF"/>
    <w:rsid w:val="00821756"/>
    <w:rsid w:val="00822625"/>
    <w:rsid w:val="008226B6"/>
    <w:rsid w:val="00823167"/>
    <w:rsid w:val="008239B8"/>
    <w:rsid w:val="00833604"/>
    <w:rsid w:val="008362FD"/>
    <w:rsid w:val="0083778B"/>
    <w:rsid w:val="00846873"/>
    <w:rsid w:val="00851A2A"/>
    <w:rsid w:val="00851F29"/>
    <w:rsid w:val="00854321"/>
    <w:rsid w:val="008611C2"/>
    <w:rsid w:val="00863FAE"/>
    <w:rsid w:val="00864141"/>
    <w:rsid w:val="00865A5D"/>
    <w:rsid w:val="00870A7B"/>
    <w:rsid w:val="00870DFD"/>
    <w:rsid w:val="008730D1"/>
    <w:rsid w:val="008747E8"/>
    <w:rsid w:val="00881904"/>
    <w:rsid w:val="00883668"/>
    <w:rsid w:val="00884A27"/>
    <w:rsid w:val="00890420"/>
    <w:rsid w:val="0089086C"/>
    <w:rsid w:val="00891151"/>
    <w:rsid w:val="00891591"/>
    <w:rsid w:val="008922EB"/>
    <w:rsid w:val="008A09E1"/>
    <w:rsid w:val="008A10EE"/>
    <w:rsid w:val="008A2A46"/>
    <w:rsid w:val="008A3498"/>
    <w:rsid w:val="008A4983"/>
    <w:rsid w:val="008A5675"/>
    <w:rsid w:val="008A5DA3"/>
    <w:rsid w:val="008B4F50"/>
    <w:rsid w:val="008B68F0"/>
    <w:rsid w:val="008C58EB"/>
    <w:rsid w:val="008C7975"/>
    <w:rsid w:val="008D1BAC"/>
    <w:rsid w:val="008E0592"/>
    <w:rsid w:val="008E13B2"/>
    <w:rsid w:val="008E2A33"/>
    <w:rsid w:val="008F20E7"/>
    <w:rsid w:val="008F44CB"/>
    <w:rsid w:val="008F5304"/>
    <w:rsid w:val="008F6983"/>
    <w:rsid w:val="008F6E81"/>
    <w:rsid w:val="009011EE"/>
    <w:rsid w:val="009014CE"/>
    <w:rsid w:val="00901E6B"/>
    <w:rsid w:val="00905B7F"/>
    <w:rsid w:val="00913128"/>
    <w:rsid w:val="00917F98"/>
    <w:rsid w:val="00922BB3"/>
    <w:rsid w:val="009256CB"/>
    <w:rsid w:val="0093042A"/>
    <w:rsid w:val="009338CA"/>
    <w:rsid w:val="0093572B"/>
    <w:rsid w:val="00935D78"/>
    <w:rsid w:val="00935E6A"/>
    <w:rsid w:val="009410B6"/>
    <w:rsid w:val="00943DFA"/>
    <w:rsid w:val="009441E4"/>
    <w:rsid w:val="0094598E"/>
    <w:rsid w:val="009464A9"/>
    <w:rsid w:val="00946B6A"/>
    <w:rsid w:val="009470C8"/>
    <w:rsid w:val="00950B0C"/>
    <w:rsid w:val="009520E8"/>
    <w:rsid w:val="00952192"/>
    <w:rsid w:val="00954F38"/>
    <w:rsid w:val="0096531F"/>
    <w:rsid w:val="00965569"/>
    <w:rsid w:val="00967734"/>
    <w:rsid w:val="009726E1"/>
    <w:rsid w:val="00973660"/>
    <w:rsid w:val="009743AB"/>
    <w:rsid w:val="00974479"/>
    <w:rsid w:val="0097736B"/>
    <w:rsid w:val="00977EDB"/>
    <w:rsid w:val="00981229"/>
    <w:rsid w:val="00981828"/>
    <w:rsid w:val="00985EC9"/>
    <w:rsid w:val="009861C8"/>
    <w:rsid w:val="00990636"/>
    <w:rsid w:val="00991175"/>
    <w:rsid w:val="00991C49"/>
    <w:rsid w:val="00991FFA"/>
    <w:rsid w:val="009928AD"/>
    <w:rsid w:val="00993BCA"/>
    <w:rsid w:val="0099570C"/>
    <w:rsid w:val="009961D4"/>
    <w:rsid w:val="009A2A3A"/>
    <w:rsid w:val="009B2E49"/>
    <w:rsid w:val="009B4644"/>
    <w:rsid w:val="009B596C"/>
    <w:rsid w:val="009B618F"/>
    <w:rsid w:val="009B7C3E"/>
    <w:rsid w:val="009C0F40"/>
    <w:rsid w:val="009C1514"/>
    <w:rsid w:val="009C76FD"/>
    <w:rsid w:val="009C78DB"/>
    <w:rsid w:val="009D18BD"/>
    <w:rsid w:val="009D3DA6"/>
    <w:rsid w:val="009E0216"/>
    <w:rsid w:val="009E2469"/>
    <w:rsid w:val="009E2CCC"/>
    <w:rsid w:val="009F6F00"/>
    <w:rsid w:val="00A024C5"/>
    <w:rsid w:val="00A03695"/>
    <w:rsid w:val="00A03DB2"/>
    <w:rsid w:val="00A03F15"/>
    <w:rsid w:val="00A12AB4"/>
    <w:rsid w:val="00A1574B"/>
    <w:rsid w:val="00A20919"/>
    <w:rsid w:val="00A20F18"/>
    <w:rsid w:val="00A24709"/>
    <w:rsid w:val="00A27069"/>
    <w:rsid w:val="00A32D41"/>
    <w:rsid w:val="00A3310D"/>
    <w:rsid w:val="00A3435E"/>
    <w:rsid w:val="00A4214D"/>
    <w:rsid w:val="00A42D80"/>
    <w:rsid w:val="00A458D5"/>
    <w:rsid w:val="00A50C68"/>
    <w:rsid w:val="00A512E4"/>
    <w:rsid w:val="00A5130B"/>
    <w:rsid w:val="00A5233F"/>
    <w:rsid w:val="00A56085"/>
    <w:rsid w:val="00A73332"/>
    <w:rsid w:val="00A74F82"/>
    <w:rsid w:val="00A773D7"/>
    <w:rsid w:val="00A77DDB"/>
    <w:rsid w:val="00A815E3"/>
    <w:rsid w:val="00A9109E"/>
    <w:rsid w:val="00A91185"/>
    <w:rsid w:val="00AA6D50"/>
    <w:rsid w:val="00AB2B70"/>
    <w:rsid w:val="00AB655C"/>
    <w:rsid w:val="00AC6805"/>
    <w:rsid w:val="00AC691F"/>
    <w:rsid w:val="00AC6E74"/>
    <w:rsid w:val="00AD572B"/>
    <w:rsid w:val="00AE0C6D"/>
    <w:rsid w:val="00AE1710"/>
    <w:rsid w:val="00AE5130"/>
    <w:rsid w:val="00AE5ADF"/>
    <w:rsid w:val="00AF34E0"/>
    <w:rsid w:val="00AF3792"/>
    <w:rsid w:val="00AF541C"/>
    <w:rsid w:val="00B018D7"/>
    <w:rsid w:val="00B02E81"/>
    <w:rsid w:val="00B15DF7"/>
    <w:rsid w:val="00B162C6"/>
    <w:rsid w:val="00B209BA"/>
    <w:rsid w:val="00B219FA"/>
    <w:rsid w:val="00B225D3"/>
    <w:rsid w:val="00B238E4"/>
    <w:rsid w:val="00B255E9"/>
    <w:rsid w:val="00B2576E"/>
    <w:rsid w:val="00B25BC4"/>
    <w:rsid w:val="00B30385"/>
    <w:rsid w:val="00B32D19"/>
    <w:rsid w:val="00B37244"/>
    <w:rsid w:val="00B4051D"/>
    <w:rsid w:val="00B41B80"/>
    <w:rsid w:val="00B47CB8"/>
    <w:rsid w:val="00B505FA"/>
    <w:rsid w:val="00B51C02"/>
    <w:rsid w:val="00B525CE"/>
    <w:rsid w:val="00B52C4A"/>
    <w:rsid w:val="00B55196"/>
    <w:rsid w:val="00B60C8F"/>
    <w:rsid w:val="00B63319"/>
    <w:rsid w:val="00B72888"/>
    <w:rsid w:val="00B72F6D"/>
    <w:rsid w:val="00B76F7C"/>
    <w:rsid w:val="00B811B4"/>
    <w:rsid w:val="00B85C8F"/>
    <w:rsid w:val="00B945B6"/>
    <w:rsid w:val="00BA0203"/>
    <w:rsid w:val="00BA12D3"/>
    <w:rsid w:val="00BA1940"/>
    <w:rsid w:val="00BA278C"/>
    <w:rsid w:val="00BA41E9"/>
    <w:rsid w:val="00BB131C"/>
    <w:rsid w:val="00BB3A2E"/>
    <w:rsid w:val="00BB4E18"/>
    <w:rsid w:val="00BC4037"/>
    <w:rsid w:val="00BC7DFA"/>
    <w:rsid w:val="00BD640F"/>
    <w:rsid w:val="00BD67E1"/>
    <w:rsid w:val="00BE13B2"/>
    <w:rsid w:val="00BE6B69"/>
    <w:rsid w:val="00BF0A0B"/>
    <w:rsid w:val="00C025EF"/>
    <w:rsid w:val="00C02A55"/>
    <w:rsid w:val="00C13E3C"/>
    <w:rsid w:val="00C141A9"/>
    <w:rsid w:val="00C257BF"/>
    <w:rsid w:val="00C26F75"/>
    <w:rsid w:val="00C27395"/>
    <w:rsid w:val="00C27AE8"/>
    <w:rsid w:val="00C36C14"/>
    <w:rsid w:val="00C37716"/>
    <w:rsid w:val="00C44878"/>
    <w:rsid w:val="00C44A27"/>
    <w:rsid w:val="00C46C6E"/>
    <w:rsid w:val="00C513BA"/>
    <w:rsid w:val="00C51F89"/>
    <w:rsid w:val="00C54A47"/>
    <w:rsid w:val="00C63200"/>
    <w:rsid w:val="00C6554A"/>
    <w:rsid w:val="00C6758B"/>
    <w:rsid w:val="00C67942"/>
    <w:rsid w:val="00C7002E"/>
    <w:rsid w:val="00C7165E"/>
    <w:rsid w:val="00C71B03"/>
    <w:rsid w:val="00C87DF8"/>
    <w:rsid w:val="00C903D8"/>
    <w:rsid w:val="00C90DF9"/>
    <w:rsid w:val="00C933F8"/>
    <w:rsid w:val="00C94F99"/>
    <w:rsid w:val="00C95B91"/>
    <w:rsid w:val="00C97696"/>
    <w:rsid w:val="00CA0A41"/>
    <w:rsid w:val="00CA1156"/>
    <w:rsid w:val="00CA2C2C"/>
    <w:rsid w:val="00CA3264"/>
    <w:rsid w:val="00CA3F3A"/>
    <w:rsid w:val="00CA4058"/>
    <w:rsid w:val="00CA5A15"/>
    <w:rsid w:val="00CB10A5"/>
    <w:rsid w:val="00CB18E6"/>
    <w:rsid w:val="00CB240F"/>
    <w:rsid w:val="00CB4217"/>
    <w:rsid w:val="00CB496D"/>
    <w:rsid w:val="00CB6FF0"/>
    <w:rsid w:val="00CC0814"/>
    <w:rsid w:val="00CD0EC1"/>
    <w:rsid w:val="00CD201E"/>
    <w:rsid w:val="00CD3017"/>
    <w:rsid w:val="00CD3073"/>
    <w:rsid w:val="00CD3767"/>
    <w:rsid w:val="00CD5C28"/>
    <w:rsid w:val="00CD7436"/>
    <w:rsid w:val="00CD7A5C"/>
    <w:rsid w:val="00CE007C"/>
    <w:rsid w:val="00CE2932"/>
    <w:rsid w:val="00CE4C95"/>
    <w:rsid w:val="00CE585D"/>
    <w:rsid w:val="00CF0025"/>
    <w:rsid w:val="00CF0B29"/>
    <w:rsid w:val="00CF1781"/>
    <w:rsid w:val="00CF1B45"/>
    <w:rsid w:val="00CF24A8"/>
    <w:rsid w:val="00CF52E6"/>
    <w:rsid w:val="00D01D4D"/>
    <w:rsid w:val="00D03E7F"/>
    <w:rsid w:val="00D04811"/>
    <w:rsid w:val="00D0629A"/>
    <w:rsid w:val="00D136A0"/>
    <w:rsid w:val="00D15229"/>
    <w:rsid w:val="00D161D6"/>
    <w:rsid w:val="00D17118"/>
    <w:rsid w:val="00D2033C"/>
    <w:rsid w:val="00D2229B"/>
    <w:rsid w:val="00D26CFF"/>
    <w:rsid w:val="00D3123B"/>
    <w:rsid w:val="00D35F59"/>
    <w:rsid w:val="00D36886"/>
    <w:rsid w:val="00D3701A"/>
    <w:rsid w:val="00D40CFC"/>
    <w:rsid w:val="00D411AC"/>
    <w:rsid w:val="00D46325"/>
    <w:rsid w:val="00D4660A"/>
    <w:rsid w:val="00D4664B"/>
    <w:rsid w:val="00D50B74"/>
    <w:rsid w:val="00D53780"/>
    <w:rsid w:val="00D5510A"/>
    <w:rsid w:val="00D5565C"/>
    <w:rsid w:val="00D60F9B"/>
    <w:rsid w:val="00D62562"/>
    <w:rsid w:val="00D625AF"/>
    <w:rsid w:val="00D6521B"/>
    <w:rsid w:val="00D6597F"/>
    <w:rsid w:val="00D66925"/>
    <w:rsid w:val="00D67313"/>
    <w:rsid w:val="00D76933"/>
    <w:rsid w:val="00D774FC"/>
    <w:rsid w:val="00D84C56"/>
    <w:rsid w:val="00D85BB0"/>
    <w:rsid w:val="00D90112"/>
    <w:rsid w:val="00D904A1"/>
    <w:rsid w:val="00D90E89"/>
    <w:rsid w:val="00D92A06"/>
    <w:rsid w:val="00D9409D"/>
    <w:rsid w:val="00D94D1C"/>
    <w:rsid w:val="00DA075A"/>
    <w:rsid w:val="00DA2575"/>
    <w:rsid w:val="00DA3F53"/>
    <w:rsid w:val="00DA44D1"/>
    <w:rsid w:val="00DA60E5"/>
    <w:rsid w:val="00DB164D"/>
    <w:rsid w:val="00DB36E6"/>
    <w:rsid w:val="00DB470C"/>
    <w:rsid w:val="00DB66A0"/>
    <w:rsid w:val="00DB6DE0"/>
    <w:rsid w:val="00DB7230"/>
    <w:rsid w:val="00DB77BA"/>
    <w:rsid w:val="00DC13E2"/>
    <w:rsid w:val="00DC3577"/>
    <w:rsid w:val="00DC373C"/>
    <w:rsid w:val="00DC5713"/>
    <w:rsid w:val="00DC67D9"/>
    <w:rsid w:val="00DD0FC6"/>
    <w:rsid w:val="00DD1A7B"/>
    <w:rsid w:val="00DD3934"/>
    <w:rsid w:val="00DD3C49"/>
    <w:rsid w:val="00DD6D1B"/>
    <w:rsid w:val="00DE0EC0"/>
    <w:rsid w:val="00DE1584"/>
    <w:rsid w:val="00DE4F5B"/>
    <w:rsid w:val="00DF5A2E"/>
    <w:rsid w:val="00DF5D18"/>
    <w:rsid w:val="00DF6BE5"/>
    <w:rsid w:val="00E00414"/>
    <w:rsid w:val="00E07A07"/>
    <w:rsid w:val="00E1082F"/>
    <w:rsid w:val="00E128A6"/>
    <w:rsid w:val="00E12E70"/>
    <w:rsid w:val="00E1458B"/>
    <w:rsid w:val="00E17ADD"/>
    <w:rsid w:val="00E200FD"/>
    <w:rsid w:val="00E224ED"/>
    <w:rsid w:val="00E27394"/>
    <w:rsid w:val="00E27419"/>
    <w:rsid w:val="00E279CC"/>
    <w:rsid w:val="00E33DB6"/>
    <w:rsid w:val="00E34AC6"/>
    <w:rsid w:val="00E36548"/>
    <w:rsid w:val="00E40959"/>
    <w:rsid w:val="00E421CC"/>
    <w:rsid w:val="00E428D9"/>
    <w:rsid w:val="00E42E95"/>
    <w:rsid w:val="00E4346B"/>
    <w:rsid w:val="00E509BB"/>
    <w:rsid w:val="00E50F83"/>
    <w:rsid w:val="00E546E8"/>
    <w:rsid w:val="00E62533"/>
    <w:rsid w:val="00E63FDB"/>
    <w:rsid w:val="00E640AE"/>
    <w:rsid w:val="00E74519"/>
    <w:rsid w:val="00E75952"/>
    <w:rsid w:val="00E77742"/>
    <w:rsid w:val="00E80C54"/>
    <w:rsid w:val="00E80F9F"/>
    <w:rsid w:val="00E91ECF"/>
    <w:rsid w:val="00E949BF"/>
    <w:rsid w:val="00E94B33"/>
    <w:rsid w:val="00E94D7F"/>
    <w:rsid w:val="00E97953"/>
    <w:rsid w:val="00EA1781"/>
    <w:rsid w:val="00EA1D2C"/>
    <w:rsid w:val="00EA2102"/>
    <w:rsid w:val="00EA3FE3"/>
    <w:rsid w:val="00EA715D"/>
    <w:rsid w:val="00EA7A34"/>
    <w:rsid w:val="00EB3A2C"/>
    <w:rsid w:val="00EB4B57"/>
    <w:rsid w:val="00EB6CC2"/>
    <w:rsid w:val="00EC1BDF"/>
    <w:rsid w:val="00EC6909"/>
    <w:rsid w:val="00ED53E3"/>
    <w:rsid w:val="00ED7C44"/>
    <w:rsid w:val="00EE3FF4"/>
    <w:rsid w:val="00EE4EF0"/>
    <w:rsid w:val="00EE7E12"/>
    <w:rsid w:val="00EF0C0F"/>
    <w:rsid w:val="00EF0F0E"/>
    <w:rsid w:val="00EF2B86"/>
    <w:rsid w:val="00F0533B"/>
    <w:rsid w:val="00F05A8F"/>
    <w:rsid w:val="00F1033C"/>
    <w:rsid w:val="00F146FB"/>
    <w:rsid w:val="00F14E11"/>
    <w:rsid w:val="00F154E1"/>
    <w:rsid w:val="00F1608D"/>
    <w:rsid w:val="00F20E25"/>
    <w:rsid w:val="00F21B6B"/>
    <w:rsid w:val="00F27806"/>
    <w:rsid w:val="00F322DF"/>
    <w:rsid w:val="00F33006"/>
    <w:rsid w:val="00F33F4E"/>
    <w:rsid w:val="00F362F0"/>
    <w:rsid w:val="00F36621"/>
    <w:rsid w:val="00F37649"/>
    <w:rsid w:val="00F417DE"/>
    <w:rsid w:val="00F41C6B"/>
    <w:rsid w:val="00F50360"/>
    <w:rsid w:val="00F60565"/>
    <w:rsid w:val="00F61F72"/>
    <w:rsid w:val="00F65D96"/>
    <w:rsid w:val="00F6601E"/>
    <w:rsid w:val="00F70E55"/>
    <w:rsid w:val="00F729BF"/>
    <w:rsid w:val="00F76339"/>
    <w:rsid w:val="00F8011A"/>
    <w:rsid w:val="00F82A16"/>
    <w:rsid w:val="00F84014"/>
    <w:rsid w:val="00F84D4C"/>
    <w:rsid w:val="00F87236"/>
    <w:rsid w:val="00F918CB"/>
    <w:rsid w:val="00F9198C"/>
    <w:rsid w:val="00F97880"/>
    <w:rsid w:val="00FA2EC0"/>
    <w:rsid w:val="00FA32A2"/>
    <w:rsid w:val="00FB5BDE"/>
    <w:rsid w:val="00FC0703"/>
    <w:rsid w:val="00FC1CA0"/>
    <w:rsid w:val="00FC47DA"/>
    <w:rsid w:val="00FC7BA6"/>
    <w:rsid w:val="00FD0226"/>
    <w:rsid w:val="00FD4809"/>
    <w:rsid w:val="00FD4B5F"/>
    <w:rsid w:val="00FE0B05"/>
    <w:rsid w:val="00FE69AF"/>
    <w:rsid w:val="00FF0E7D"/>
    <w:rsid w:val="00FF4BF7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CB6AD"/>
  <w15:chartTrackingRefBased/>
  <w15:docId w15:val="{6B4EB7EF-9DC8-4E2D-B5A7-F0CEEC97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230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979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2B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BB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7806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mit-joshi814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.academind.com/courses/766712/lectures/1388666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mikefal.net/tag/sql-server/" TargetMode="External"/><Relationship Id="rId14" Type="http://schemas.openxmlformats.org/officeDocument/2006/relationships/hyperlink" Target="https://github.com/apkiys/github-3.2-chri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303A9722344055949323475806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EE6A4-C576-427C-8484-D9A1C4E6E106}"/>
      </w:docPartPr>
      <w:docPartBody>
        <w:p w:rsidR="006F004F" w:rsidRDefault="005E119E">
          <w:r w:rsidRPr="00D662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9E"/>
    <w:rsid w:val="00332022"/>
    <w:rsid w:val="005E119E"/>
    <w:rsid w:val="006F004F"/>
    <w:rsid w:val="0074196C"/>
    <w:rsid w:val="007C5C7E"/>
    <w:rsid w:val="00B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19E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B696-8FBF-4BC9-BD47-6874EA0E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1749</TotalTime>
  <Pages>22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-1</vt:lpstr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-1</dc:title>
  <dc:subject/>
  <dc:creator>Smit Joshi</dc:creator>
  <cp:keywords/>
  <dc:description/>
  <cp:lastModifiedBy>smit joshi</cp:lastModifiedBy>
  <cp:revision>1832</cp:revision>
  <cp:lastPrinted>2023-07-29T09:02:00Z</cp:lastPrinted>
  <dcterms:created xsi:type="dcterms:W3CDTF">2023-07-25T13:20:00Z</dcterms:created>
  <dcterms:modified xsi:type="dcterms:W3CDTF">2023-09-20T17:30:00Z</dcterms:modified>
</cp:coreProperties>
</file>