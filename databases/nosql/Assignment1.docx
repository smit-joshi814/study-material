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EAE7" w14:textId="1849770A" w:rsidR="00C6554A" w:rsidRPr="008B5277" w:rsidRDefault="00E9795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5688257" wp14:editId="62725D08">
            <wp:extent cx="3657600" cy="383730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3730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2D8BF7" w14:textId="3462ED38" w:rsidR="00C6554A" w:rsidRDefault="00E97953" w:rsidP="00C6554A">
      <w:pPr>
        <w:pStyle w:val="Title"/>
      </w:pPr>
      <w:r>
        <w:t xml:space="preserve">Assignment </w:t>
      </w:r>
      <w:r w:rsidR="006B1C11">
        <w:t>–</w:t>
      </w:r>
      <w:r>
        <w:t xml:space="preserve"> 1</w:t>
      </w:r>
    </w:p>
    <w:p w14:paraId="1002E0FB" w14:textId="77777777" w:rsidR="006B1C11" w:rsidRDefault="006B1C11" w:rsidP="00C6554A">
      <w:pPr>
        <w:pStyle w:val="Title"/>
      </w:pPr>
    </w:p>
    <w:p w14:paraId="36E16AA8" w14:textId="6F8ACA11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 xml:space="preserve">Enrollment No: </w:t>
      </w:r>
      <w:r w:rsidR="00251122">
        <w:rPr>
          <w:rFonts w:ascii="Abadi" w:hAnsi="Abadi"/>
          <w:color w:val="595959" w:themeColor="text1" w:themeTint="A6"/>
          <w:sz w:val="24"/>
          <w:szCs w:val="4"/>
        </w:rPr>
        <w:t>MSC</w:t>
      </w:r>
      <w:r w:rsidRPr="001E58E4">
        <w:rPr>
          <w:rFonts w:ascii="Abadi" w:hAnsi="Abadi"/>
          <w:color w:val="595959" w:themeColor="text1" w:themeTint="A6"/>
          <w:sz w:val="24"/>
          <w:szCs w:val="4"/>
        </w:rPr>
        <w:t>IT23B18</w:t>
      </w:r>
    </w:p>
    <w:p w14:paraId="10B2AF27" w14:textId="34446EC7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>Roll No: 18</w:t>
      </w:r>
    </w:p>
    <w:p w14:paraId="1B07A35F" w14:textId="6E2652E7" w:rsidR="00C6554A" w:rsidRDefault="00E97953" w:rsidP="00C6554A">
      <w:pPr>
        <w:pStyle w:val="ContactInfo"/>
      </w:pPr>
      <w:r>
        <w:t>Smit Joshi</w:t>
      </w:r>
      <w:r w:rsidR="00C6554A">
        <w:t xml:space="preserve"> | </w:t>
      </w:r>
      <w:r>
        <w:t>NoSQL</w:t>
      </w:r>
      <w:r w:rsidR="00C6554A">
        <w:t xml:space="preserve"> |</w:t>
      </w:r>
      <w:r w:rsidR="00C6554A" w:rsidRPr="00D5413C">
        <w:t xml:space="preserve"> </w:t>
      </w:r>
      <w:r>
        <w:t>2</w:t>
      </w:r>
      <w:r w:rsidR="00A27069">
        <w:t>9</w:t>
      </w:r>
      <w:r>
        <w:t>/07/2023</w:t>
      </w:r>
      <w:r w:rsidR="00C6554A">
        <w:br w:type="page"/>
      </w:r>
    </w:p>
    <w:p w14:paraId="0F132172" w14:textId="4886273F" w:rsidR="00C6554A" w:rsidRDefault="0030444F" w:rsidP="00C6554A">
      <w:pPr>
        <w:pStyle w:val="Heading1"/>
      </w:pPr>
      <w:r>
        <w:lastRenderedPageBreak/>
        <w:t>Scenario: Online Bookstore Database</w:t>
      </w:r>
    </w:p>
    <w:p w14:paraId="1A4D58E1" w14:textId="09F9CCF1" w:rsidR="00E62533" w:rsidRDefault="00E62533" w:rsidP="00E62533">
      <w:pPr>
        <w:pStyle w:val="Heading2"/>
      </w:pPr>
      <w:r>
        <w:t>Tasks:</w:t>
      </w:r>
    </w:p>
    <w:p w14:paraId="3144D166" w14:textId="77777777" w:rsidR="00E62533" w:rsidRPr="00E62533" w:rsidRDefault="00E62533" w:rsidP="00E62533"/>
    <w:p w14:paraId="7F2B7BF5" w14:textId="0320B563" w:rsidR="00E62533" w:rsidRPr="00E62533" w:rsidRDefault="00E62533" w:rsidP="00E62533">
      <w:pPr>
        <w:pStyle w:val="Heading2"/>
        <w:rPr>
          <w:i/>
          <w:iCs/>
        </w:rPr>
      </w:pPr>
      <w:r>
        <w:t>1.</w:t>
      </w:r>
      <w:r w:rsidRPr="00E62533">
        <w:t xml:space="preserve"> </w:t>
      </w:r>
      <w:r w:rsidRPr="00E62533">
        <w:rPr>
          <w:i/>
          <w:iCs/>
          <w:caps w:val="0"/>
        </w:rPr>
        <w:t>Create the Necessary Tables with Appropriate Data Types</w:t>
      </w:r>
    </w:p>
    <w:p w14:paraId="3F0B1ED3" w14:textId="22BCD125" w:rsidR="0030444F" w:rsidRDefault="00392BB8" w:rsidP="00392BB8">
      <w:pPr>
        <w:pStyle w:val="Heading3"/>
      </w:pPr>
      <w:r>
        <w:t>Tables</w:t>
      </w:r>
      <w:r w:rsidR="00E62533">
        <w:t xml:space="preserve"> Creation</w:t>
      </w:r>
      <w:r>
        <w:t xml:space="preserve"> Queries</w:t>
      </w:r>
    </w:p>
    <w:p w14:paraId="2064944C" w14:textId="15BC55DC" w:rsidR="00392BB8" w:rsidRDefault="00392BB8" w:rsidP="00392BB8">
      <w:pPr>
        <w:pStyle w:val="Heading4"/>
      </w:pPr>
      <w:r>
        <w:tab/>
        <w:t>Authors</w:t>
      </w:r>
    </w:p>
    <w:p w14:paraId="69A52C35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create table authors(</w:t>
      </w:r>
    </w:p>
    <w:p w14:paraId="448080A0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author_id int primary key, </w:t>
      </w:r>
    </w:p>
    <w:p w14:paraId="1734BD44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author_name varchar(100), </w:t>
      </w:r>
    </w:p>
    <w:p w14:paraId="0302D154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birth_date date, </w:t>
      </w:r>
    </w:p>
    <w:p w14:paraId="126E3A76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country varchar(30)</w:t>
      </w:r>
    </w:p>
    <w:p w14:paraId="678288E3" w14:textId="1E2527A2" w:rsidR="00392BB8" w:rsidRP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);</w:t>
      </w:r>
    </w:p>
    <w:p w14:paraId="1DCD6922" w14:textId="77777777" w:rsidR="00392BB8" w:rsidRPr="00392BB8" w:rsidRDefault="00392BB8" w:rsidP="00392BB8">
      <w:pPr>
        <w:pStyle w:val="HTMLPreformatted"/>
        <w:shd w:val="clear" w:color="auto" w:fill="FFFFFF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7B212933" w14:textId="49973698" w:rsidR="00392BB8" w:rsidRDefault="00392BB8" w:rsidP="00392BB8">
      <w:pPr>
        <w:pStyle w:val="Heading4"/>
        <w:ind w:firstLine="720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Books</w:t>
      </w:r>
    </w:p>
    <w:p w14:paraId="1A8DFD4B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create table books(book_id int primary key, </w:t>
      </w:r>
    </w:p>
    <w:p w14:paraId="73770094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title varchar(255), </w:t>
      </w:r>
    </w:p>
    <w:p w14:paraId="330AD55C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author_id int references author(author_id), </w:t>
      </w:r>
    </w:p>
    <w:p w14:paraId="636B0A86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price int, </w:t>
      </w:r>
    </w:p>
    <w:p w14:paraId="64E66F57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publication_date date, </w:t>
      </w:r>
    </w:p>
    <w:p w14:paraId="77AF8735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genre varchar(50)</w:t>
      </w:r>
    </w:p>
    <w:p w14:paraId="592F4F9B" w14:textId="774A47C0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);</w:t>
      </w:r>
    </w:p>
    <w:p w14:paraId="3C9A9675" w14:textId="77777777" w:rsidR="00392BB8" w:rsidRP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8"/>
          <w:szCs w:val="28"/>
          <w:lang w:val="en-IN" w:eastAsia="en-IN"/>
        </w:rPr>
      </w:pPr>
    </w:p>
    <w:p w14:paraId="76C8853F" w14:textId="64D60F98" w:rsidR="00392BB8" w:rsidRDefault="00392BB8" w:rsidP="00392BB8">
      <w:pPr>
        <w:pStyle w:val="Heading4"/>
        <w:ind w:firstLine="720"/>
        <w:rPr>
          <w:lang w:val="en-IN" w:eastAsia="en-IN"/>
        </w:rPr>
      </w:pPr>
      <w:r>
        <w:rPr>
          <w:lang w:val="en-IN" w:eastAsia="en-IN"/>
        </w:rPr>
        <w:t>Customers</w:t>
      </w:r>
    </w:p>
    <w:p w14:paraId="7C9D6886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create table customers(</w:t>
      </w:r>
    </w:p>
    <w:p w14:paraId="042AC032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customer_id int primary key, </w:t>
      </w:r>
    </w:p>
    <w:p w14:paraId="0579991C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first_name varchar(30), </w:t>
      </w:r>
    </w:p>
    <w:p w14:paraId="29E358EE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last_name varchar(30),</w:t>
      </w:r>
    </w:p>
    <w:p w14:paraId="0F478FFF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email varchar(100),</w:t>
      </w:r>
    </w:p>
    <w:p w14:paraId="12F411D8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address varchar(255),</w:t>
      </w:r>
    </w:p>
    <w:p w14:paraId="6DD7097A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city varchar(40),</w:t>
      </w:r>
    </w:p>
    <w:p w14:paraId="505E62CA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zip_code int(6),</w:t>
      </w:r>
    </w:p>
    <w:p w14:paraId="469AD3B5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country varchar(50)</w:t>
      </w:r>
    </w:p>
    <w:p w14:paraId="6057366A" w14:textId="5000B7DF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);</w:t>
      </w:r>
    </w:p>
    <w:p w14:paraId="1182BE11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8"/>
          <w:szCs w:val="28"/>
          <w:lang w:val="en-IN" w:eastAsia="en-IN"/>
        </w:rPr>
      </w:pPr>
    </w:p>
    <w:p w14:paraId="198DCD78" w14:textId="781472C8" w:rsidR="00392BB8" w:rsidRDefault="00392BB8" w:rsidP="00392BB8">
      <w:pPr>
        <w:pStyle w:val="Heading4"/>
        <w:ind w:firstLine="720"/>
      </w:pPr>
      <w:r>
        <w:t>Orders</w:t>
      </w:r>
    </w:p>
    <w:p w14:paraId="403D3B9F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create table orders(</w:t>
      </w:r>
    </w:p>
    <w:p w14:paraId="14370111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order_id int primary key,</w:t>
      </w:r>
    </w:p>
    <w:p w14:paraId="6E55348F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customer_id int references customer(customer_id),</w:t>
      </w:r>
    </w:p>
    <w:p w14:paraId="6685FBAC" w14:textId="77777777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order_date date</w:t>
      </w:r>
    </w:p>
    <w:p w14:paraId="1AED8C94" w14:textId="55CE4DA8" w:rsidR="00392BB8" w:rsidRDefault="00392BB8" w:rsidP="00392BB8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392BB8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);</w:t>
      </w:r>
    </w:p>
    <w:p w14:paraId="03FD8CDF" w14:textId="77777777" w:rsidR="00E62533" w:rsidRDefault="00E62533" w:rsidP="00E62533">
      <w:pPr>
        <w:pStyle w:val="HTMLPreformatted"/>
        <w:shd w:val="clear" w:color="auto" w:fill="FFFFFF"/>
        <w:rPr>
          <w:rFonts w:ascii="Abadi" w:eastAsia="Times New Roman" w:hAnsi="Abadi" w:cs="Courier New"/>
          <w:color w:val="000000"/>
          <w:sz w:val="28"/>
          <w:szCs w:val="28"/>
          <w:lang w:val="en-IN" w:eastAsia="en-IN"/>
        </w:rPr>
      </w:pPr>
    </w:p>
    <w:p w14:paraId="451F2C60" w14:textId="18AE2F16" w:rsidR="00392BB8" w:rsidRDefault="00392BB8" w:rsidP="00392BB8">
      <w:pPr>
        <w:pStyle w:val="Heading4"/>
        <w:ind w:firstLine="720"/>
      </w:pPr>
      <w:r>
        <w:lastRenderedPageBreak/>
        <w:t>Order_items</w:t>
      </w:r>
    </w:p>
    <w:p w14:paraId="138D2979" w14:textId="77777777" w:rsid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create table order_items(</w:t>
      </w:r>
    </w:p>
    <w:p w14:paraId="11FC03A4" w14:textId="77777777" w:rsid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order_item_id int primary key,</w:t>
      </w:r>
    </w:p>
    <w:p w14:paraId="695BBAB7" w14:textId="77777777" w:rsid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order_id int references orders(order_id),</w:t>
      </w:r>
    </w:p>
    <w:p w14:paraId="2BF3E243" w14:textId="77777777" w:rsid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book_id int references books(book_id),</w:t>
      </w:r>
    </w:p>
    <w:p w14:paraId="0EE40F55" w14:textId="77777777" w:rsid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quantity int,</w:t>
      </w:r>
    </w:p>
    <w:p w14:paraId="09256B47" w14:textId="7B9143D4" w:rsid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subTotal int</w:t>
      </w:r>
    </w:p>
    <w:p w14:paraId="7422E96B" w14:textId="3821F0F3" w:rsidR="00E62533" w:rsidRPr="00E62533" w:rsidRDefault="00E62533" w:rsidP="00E6253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);</w:t>
      </w:r>
    </w:p>
    <w:p w14:paraId="29535E00" w14:textId="7A61B57D" w:rsidR="00E62533" w:rsidRPr="00E62533" w:rsidRDefault="00E62533" w:rsidP="00E62533"/>
    <w:p w14:paraId="72097793" w14:textId="56A7285A" w:rsidR="00392BB8" w:rsidRPr="00EA1D2C" w:rsidRDefault="00EA1D2C" w:rsidP="00613323">
      <w:pPr>
        <w:pStyle w:val="Heading3"/>
      </w:pPr>
      <w:r>
        <w:t>Insert Queries</w:t>
      </w:r>
    </w:p>
    <w:p w14:paraId="3D872203" w14:textId="1D370A42" w:rsidR="00392BB8" w:rsidRDefault="00E62533" w:rsidP="00E62533">
      <w:pPr>
        <w:pStyle w:val="Heading2"/>
        <w:rPr>
          <w:i/>
          <w:iCs/>
          <w:caps w:val="0"/>
        </w:rPr>
      </w:pPr>
      <w:r w:rsidRPr="00E62533">
        <w:rPr>
          <w:i/>
          <w:iCs/>
          <w:caps w:val="0"/>
        </w:rPr>
        <w:t>2. Insert at least 5 books and 3 authors into their respective tables.</w:t>
      </w:r>
    </w:p>
    <w:p w14:paraId="24FDEF62" w14:textId="7AF7153D" w:rsidR="00E62533" w:rsidRDefault="00E62533" w:rsidP="00E62533">
      <w:pPr>
        <w:pStyle w:val="Heading4"/>
      </w:pPr>
      <w:r>
        <w:tab/>
        <w:t>Authers</w:t>
      </w:r>
    </w:p>
    <w:p w14:paraId="309239FC" w14:textId="34DF3732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insert into authors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(author_id,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author_name,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birth_date,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country) values</w:t>
      </w:r>
    </w:p>
    <w:p w14:paraId="74C734F0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(1,'Javerchand Meghani','1856-08-12','India'),</w:t>
      </w:r>
    </w:p>
    <w:p w14:paraId="1946C477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(2,'Chetan Bhagat','1956-08-12','India'),</w:t>
      </w:r>
    </w:p>
    <w:p w14:paraId="4AEBC4A6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(3,'Smit Joshi','2002-11-15','India');</w:t>
      </w:r>
    </w:p>
    <w:p w14:paraId="4F1616C2" w14:textId="2B25E35A" w:rsid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C3442B" w14:textId="48CAFF6E" w:rsidR="00E62533" w:rsidRPr="00E62533" w:rsidRDefault="00E62533" w:rsidP="00E62533">
      <w:pPr>
        <w:pStyle w:val="Heading4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ab/>
        <w:t>Books</w:t>
      </w:r>
    </w:p>
    <w:p w14:paraId="30703066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insert into books(book_id,author_id,title,publication_date,genre,price) values</w:t>
      </w:r>
    </w:p>
    <w:p w14:paraId="5AFD88A1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(1,1,'Saurast ni rasdhar','1880-11-18','xyz',1000),</w:t>
      </w:r>
    </w:p>
    <w:p w14:paraId="4B6F5E95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(2,2,'Making India Awsome','1980-12-28','geographical',2000),</w:t>
      </w:r>
    </w:p>
    <w:p w14:paraId="0A8C48A8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(3,1,'Jeevan Ni Vyatha','1910-12-19','Auto Bio graphy',4000),</w:t>
      </w:r>
    </w:p>
    <w:p w14:paraId="42CC164B" w14:textId="77777777" w:rsidR="00E62533" w:rsidRP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(4,3,'Mysterious Tech','2019-01-20','Technology',1300),</w:t>
      </w:r>
    </w:p>
    <w:p w14:paraId="2A801D1B" w14:textId="77777777" w:rsidR="00E62533" w:rsidRDefault="00E62533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6253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(5,3,'A Life Long Story','2020-06-20','Phycology',2500);</w:t>
      </w:r>
    </w:p>
    <w:p w14:paraId="6A283951" w14:textId="77777777" w:rsidR="00EA1D2C" w:rsidRDefault="00EA1D2C" w:rsidP="00E62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26EC578E" w14:textId="17684B8B" w:rsidR="00EA1D2C" w:rsidRDefault="00EA1D2C" w:rsidP="00EA1D2C">
      <w:pPr>
        <w:pStyle w:val="Heading2"/>
        <w:rPr>
          <w:i/>
          <w:iCs/>
          <w:caps w:val="0"/>
        </w:rPr>
      </w:pPr>
      <w:r w:rsidRPr="00EA1D2C">
        <w:rPr>
          <w:i/>
          <w:iCs/>
          <w:caps w:val="0"/>
        </w:rPr>
        <w:t>3. Insert at least 3 customers into the customers table</w:t>
      </w:r>
      <w:r>
        <w:rPr>
          <w:i/>
          <w:iCs/>
          <w:caps w:val="0"/>
        </w:rPr>
        <w:t>.</w:t>
      </w:r>
    </w:p>
    <w:p w14:paraId="49D0C068" w14:textId="4BC46F91" w:rsidR="00EA1D2C" w:rsidRDefault="00EA1D2C" w:rsidP="00EA1D2C">
      <w:pPr>
        <w:pStyle w:val="Heading4"/>
      </w:pPr>
      <w:r>
        <w:tab/>
        <w:t>Customers</w:t>
      </w:r>
    </w:p>
    <w:p w14:paraId="6216B582" w14:textId="0FE3B34A" w:rsidR="00EA1D2C" w:rsidRPr="00EA1D2C" w:rsidRDefault="00EA1D2C" w:rsidP="00EA1D2C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insert into customers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(customer_id,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first_name,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last_name,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email,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address,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city,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zip_code,</w:t>
      </w: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 xml:space="preserve"> </w:t>
      </w: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country) values</w:t>
      </w:r>
    </w:p>
    <w:p w14:paraId="1C3E2727" w14:textId="2F21AA08" w:rsidR="00EA1D2C" w:rsidRPr="00EA1D2C" w:rsidRDefault="00EA1D2C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(1,'Smit','Joshi’, ‘smitjoshi814@gmail.com','Ranpur Road deesa','Deesa',385535,'India'),</w:t>
      </w:r>
    </w:p>
    <w:p w14:paraId="1770BE5D" w14:textId="71794B63" w:rsidR="00EA1D2C" w:rsidRPr="00EA1D2C" w:rsidRDefault="00EA1D2C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(2,'Tejasv','Modi’, ‘tejasvmodi420@gmail.com','Rony Streets Behind Anand Compex','Patan',384265,'Shri Lanka'),</w:t>
      </w:r>
    </w:p>
    <w:p w14:paraId="5B43BC4B" w14:textId="5989EB2E" w:rsidR="00EA1D2C" w:rsidRDefault="00EA1D2C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EA1D2C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(3,'Tanish','Modi’, ‘tanishmodi134@gmail.com','Neomi Houses near Kali Road burij','Patan',384265,'Caneda');</w:t>
      </w:r>
    </w:p>
    <w:p w14:paraId="1E27D6E5" w14:textId="77777777" w:rsidR="00EA1D2C" w:rsidRDefault="00EA1D2C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03F53FCA" w14:textId="77777777" w:rsidR="00613323" w:rsidRDefault="00613323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0643DD41" w14:textId="77777777" w:rsidR="00613323" w:rsidRDefault="00613323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3A1FDD5E" w14:textId="7AF090A0" w:rsidR="00EA1D2C" w:rsidRDefault="00613323" w:rsidP="00613323">
      <w:pPr>
        <w:pStyle w:val="Heading2"/>
        <w:rPr>
          <w:caps w:val="0"/>
        </w:rPr>
      </w:pPr>
      <w:r>
        <w:rPr>
          <w:caps w:val="0"/>
        </w:rPr>
        <w:lastRenderedPageBreak/>
        <w:t>4.Create at least 2 orders, and for each order, add 2 or more books with their corresponding quantities into the order_items table.</w:t>
      </w:r>
    </w:p>
    <w:p w14:paraId="2E9FDF57" w14:textId="2D7D54DB" w:rsidR="00613323" w:rsidRDefault="00613323" w:rsidP="00613323">
      <w:pPr>
        <w:pStyle w:val="Heading4"/>
      </w:pPr>
      <w:r>
        <w:tab/>
        <w:t>Orders</w:t>
      </w:r>
    </w:p>
    <w:p w14:paraId="4025EE55" w14:textId="2D124810" w:rsidR="00613323" w:rsidRPr="00613323" w:rsidRDefault="00613323" w:rsidP="0061332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insert into orders (order_id, customer_id, order_date) values</w:t>
      </w:r>
    </w:p>
    <w:p w14:paraId="0A3512CA" w14:textId="77777777" w:rsidR="00613323" w:rsidRP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(1,1,'2023-07-25'),</w:t>
      </w:r>
    </w:p>
    <w:p w14:paraId="311E960B" w14:textId="77777777" w:rsidR="00613323" w:rsidRP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(2,1,'2023-07-25');</w:t>
      </w:r>
    </w:p>
    <w:p w14:paraId="4D3BC6F6" w14:textId="77777777" w:rsid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8"/>
          <w:szCs w:val="28"/>
          <w:lang w:val="en-IN" w:eastAsia="en-IN"/>
        </w:rPr>
      </w:pPr>
    </w:p>
    <w:p w14:paraId="5C64F42F" w14:textId="5FA39E0D" w:rsidR="00613323" w:rsidRDefault="00613323" w:rsidP="00613323">
      <w:pPr>
        <w:pStyle w:val="Heading4"/>
        <w:ind w:firstLine="720"/>
        <w:rPr>
          <w:rFonts w:eastAsia="Times New Roman"/>
          <w:lang w:val="en-IN" w:eastAsia="en-IN"/>
        </w:rPr>
      </w:pPr>
      <w:r w:rsidRPr="00613323">
        <w:rPr>
          <w:rFonts w:eastAsia="Times New Roman"/>
          <w:lang w:val="en-IN" w:eastAsia="en-IN"/>
        </w:rPr>
        <w:t>order_items</w:t>
      </w:r>
    </w:p>
    <w:p w14:paraId="7C2C8E09" w14:textId="5B58D56A" w:rsidR="00613323" w:rsidRPr="00613323" w:rsidRDefault="00613323" w:rsidP="00613323">
      <w:pPr>
        <w:pStyle w:val="HTMLPreformatted"/>
        <w:shd w:val="clear" w:color="auto" w:fill="FFFFFF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insert into order_items(order_item_id,order_id,book_id,quantity,subTotal) values</w:t>
      </w:r>
    </w:p>
    <w:p w14:paraId="5451FC5C" w14:textId="73303CF5" w:rsidR="00613323" w:rsidRP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(1,1,4,2,2600),</w:t>
      </w:r>
    </w:p>
    <w:p w14:paraId="684B3075" w14:textId="2AADC5B7" w:rsidR="00613323" w:rsidRP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(2,2,5,1,2500);</w:t>
      </w:r>
    </w:p>
    <w:p w14:paraId="66CAD147" w14:textId="278EECF2" w:rsidR="00613323" w:rsidRPr="00613323" w:rsidRDefault="00613323" w:rsidP="00613323">
      <w:pPr>
        <w:rPr>
          <w:lang w:val="en-IN" w:eastAsia="en-IN"/>
        </w:rPr>
      </w:pPr>
    </w:p>
    <w:p w14:paraId="295B51F1" w14:textId="6ED320E5" w:rsidR="00613323" w:rsidRDefault="00613323" w:rsidP="00613323">
      <w:pPr>
        <w:pStyle w:val="Heading2"/>
        <w:rPr>
          <w:caps w:val="0"/>
        </w:rPr>
      </w:pPr>
      <w:r>
        <w:rPr>
          <w:caps w:val="0"/>
        </w:rPr>
        <w:t>5. Write a query to find all orders placed by a specific customer (you can choose any customer you've added).</w:t>
      </w:r>
    </w:p>
    <w:p w14:paraId="19696277" w14:textId="2B05D42B" w:rsidR="00613323" w:rsidRDefault="00613323" w:rsidP="00613323">
      <w:pPr>
        <w:pStyle w:val="Heading4"/>
        <w:ind w:firstLine="720"/>
      </w:pPr>
      <w:r>
        <w:t>Query</w:t>
      </w:r>
    </w:p>
    <w:p w14:paraId="1DE6FD92" w14:textId="1170AF68" w:rsid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  <w:r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ab/>
      </w:r>
      <w:r w:rsidRPr="00613323"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  <w:t>select * from orders where customer_id=1;</w:t>
      </w:r>
    </w:p>
    <w:p w14:paraId="229B718D" w14:textId="77777777" w:rsidR="0024220E" w:rsidRDefault="0024220E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3CB81B4A" w14:textId="35E9B52D" w:rsidR="0024220E" w:rsidRDefault="0024220E" w:rsidP="0024220E">
      <w:pPr>
        <w:pStyle w:val="Heading4"/>
        <w:ind w:firstLine="720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Output:</w:t>
      </w:r>
    </w:p>
    <w:p w14:paraId="3FA7C126" w14:textId="4A4D853D" w:rsidR="0024220E" w:rsidRDefault="0024220E" w:rsidP="0024220E">
      <w:pPr>
        <w:jc w:val="center"/>
        <w:rPr>
          <w:lang w:val="en-IN" w:eastAsia="en-IN"/>
        </w:rPr>
      </w:pPr>
      <w:r w:rsidRPr="0024220E">
        <w:rPr>
          <w:noProof/>
          <w:lang w:val="en-IN" w:eastAsia="en-IN"/>
        </w:rPr>
        <w:drawing>
          <wp:inline distT="0" distB="0" distL="0" distR="0" wp14:anchorId="1AFD4B7B" wp14:editId="5867F31E">
            <wp:extent cx="2507197" cy="929721"/>
            <wp:effectExtent l="19050" t="19050" r="26670" b="22860"/>
            <wp:docPr id="62793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30616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2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8EE84" w14:textId="77777777" w:rsidR="0024220E" w:rsidRDefault="0024220E" w:rsidP="0024220E">
      <w:pPr>
        <w:jc w:val="center"/>
        <w:rPr>
          <w:lang w:val="en-IN" w:eastAsia="en-IN"/>
        </w:rPr>
      </w:pPr>
    </w:p>
    <w:p w14:paraId="4999EA96" w14:textId="77777777" w:rsidR="0024220E" w:rsidRPr="0024220E" w:rsidRDefault="0024220E" w:rsidP="0024220E">
      <w:pPr>
        <w:jc w:val="center"/>
        <w:rPr>
          <w:lang w:val="en-IN" w:eastAsia="en-IN"/>
        </w:rPr>
      </w:pPr>
    </w:p>
    <w:p w14:paraId="6B40FCFC" w14:textId="37363706" w:rsidR="0024220E" w:rsidRPr="0024220E" w:rsidRDefault="0024220E" w:rsidP="0024220E">
      <w:pPr>
        <w:rPr>
          <w:lang w:val="en-IN" w:eastAsia="en-IN"/>
        </w:rPr>
      </w:pPr>
      <w:r>
        <w:rPr>
          <w:lang w:val="en-IN" w:eastAsia="en-IN"/>
        </w:rPr>
        <w:tab/>
      </w:r>
    </w:p>
    <w:p w14:paraId="0A948A82" w14:textId="77777777" w:rsidR="00613323" w:rsidRPr="00613323" w:rsidRDefault="00613323" w:rsidP="00613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1D084B2D" w14:textId="77777777" w:rsidR="00613323" w:rsidRPr="00613323" w:rsidRDefault="00613323" w:rsidP="00613323"/>
    <w:p w14:paraId="3EF97804" w14:textId="037DF831" w:rsidR="00613323" w:rsidRPr="00613323" w:rsidRDefault="00613323" w:rsidP="00613323">
      <w:r>
        <w:tab/>
      </w:r>
    </w:p>
    <w:p w14:paraId="6C552A71" w14:textId="509B602A" w:rsidR="00EA1D2C" w:rsidRPr="00EA1D2C" w:rsidRDefault="00EA1D2C" w:rsidP="00EA1D2C">
      <w:pPr>
        <w:rPr>
          <w:rFonts w:ascii="Abadi" w:hAnsi="Abadi"/>
          <w:sz w:val="28"/>
          <w:szCs w:val="28"/>
        </w:rPr>
      </w:pPr>
    </w:p>
    <w:p w14:paraId="3C5141A4" w14:textId="77777777" w:rsidR="00EA1D2C" w:rsidRPr="00E62533" w:rsidRDefault="00EA1D2C" w:rsidP="00EA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badi" w:eastAsia="Times New Roman" w:hAnsi="Abadi" w:cs="Courier New"/>
          <w:color w:val="000000"/>
          <w:sz w:val="24"/>
          <w:szCs w:val="24"/>
          <w:lang w:val="en-IN" w:eastAsia="en-IN"/>
        </w:rPr>
      </w:pPr>
    </w:p>
    <w:p w14:paraId="2AC2CA51" w14:textId="77777777" w:rsidR="00392BB8" w:rsidRPr="00392BB8" w:rsidRDefault="00392BB8" w:rsidP="00392BB8">
      <w:pPr>
        <w:rPr>
          <w:lang w:val="en-IN" w:eastAsia="en-IN"/>
        </w:rPr>
      </w:pPr>
    </w:p>
    <w:p w14:paraId="7944A29B" w14:textId="15CA6088" w:rsidR="00392BB8" w:rsidRPr="00392BB8" w:rsidRDefault="00392BB8" w:rsidP="00392BB8"/>
    <w:p w14:paraId="6F63959D" w14:textId="46BD2EE7" w:rsidR="00C6554A" w:rsidRPr="00D5413C" w:rsidRDefault="0024220E" w:rsidP="0024220E">
      <w:pPr>
        <w:pStyle w:val="Heading1"/>
      </w:pPr>
      <w:r>
        <w:lastRenderedPageBreak/>
        <w:t>Important Queries for SQL Practice Exercises</w:t>
      </w:r>
    </w:p>
    <w:p w14:paraId="071D6EC7" w14:textId="2B7E27FE" w:rsidR="002C74C0" w:rsidRDefault="0024220E" w:rsidP="0024220E">
      <w:pPr>
        <w:pStyle w:val="Heading2"/>
        <w:numPr>
          <w:ilvl w:val="0"/>
          <w:numId w:val="19"/>
        </w:numPr>
        <w:rPr>
          <w:caps w:val="0"/>
        </w:rPr>
      </w:pPr>
      <w:r>
        <w:rPr>
          <w:caps w:val="0"/>
        </w:rPr>
        <w:t>How to create table with same structure with data?</w:t>
      </w:r>
    </w:p>
    <w:p w14:paraId="3BE58CFE" w14:textId="3D6FC801" w:rsidR="0024220E" w:rsidRPr="002858AF" w:rsidRDefault="0024220E" w:rsidP="0024220E">
      <w:pPr>
        <w:pStyle w:val="Heading3"/>
        <w:ind w:left="360"/>
        <w:rPr>
          <w:b/>
          <w:bCs/>
        </w:rPr>
      </w:pPr>
      <w:r>
        <w:t xml:space="preserve">Ans:  </w:t>
      </w:r>
      <w:r w:rsidRPr="0024220E">
        <w:t xml:space="preserve">Create table temp_authors </w:t>
      </w:r>
      <w:r w:rsidRPr="002858AF">
        <w:rPr>
          <w:b/>
          <w:bCs/>
        </w:rPr>
        <w:t>as SELECT * FROM authors;</w:t>
      </w:r>
    </w:p>
    <w:p w14:paraId="56E0B415" w14:textId="77777777" w:rsidR="0024220E" w:rsidRDefault="0024220E" w:rsidP="0024220E"/>
    <w:p w14:paraId="2C3B1264" w14:textId="595A0BA8" w:rsidR="0024220E" w:rsidRDefault="0024220E" w:rsidP="0024220E">
      <w:pPr>
        <w:pStyle w:val="Heading2"/>
        <w:numPr>
          <w:ilvl w:val="0"/>
          <w:numId w:val="19"/>
        </w:numPr>
        <w:rPr>
          <w:caps w:val="0"/>
        </w:rPr>
      </w:pPr>
      <w:r>
        <w:rPr>
          <w:caps w:val="0"/>
        </w:rPr>
        <w:t>How to create table with same structure without data?</w:t>
      </w:r>
    </w:p>
    <w:p w14:paraId="48D6D04F" w14:textId="5E9DDD98" w:rsidR="0024220E" w:rsidRDefault="0024220E" w:rsidP="0024220E">
      <w:pPr>
        <w:pStyle w:val="Heading3"/>
        <w:ind w:firstLine="360"/>
      </w:pPr>
      <w:r>
        <w:t xml:space="preserve">Ans:  </w:t>
      </w:r>
      <w:r w:rsidRPr="0024220E">
        <w:t>Create table temp_authors as SELECT * FROM authors</w:t>
      </w:r>
      <w:r>
        <w:t xml:space="preserve"> </w:t>
      </w:r>
      <w:r w:rsidRPr="002858AF">
        <w:rPr>
          <w:b/>
          <w:bCs/>
        </w:rPr>
        <w:t>WHERE 1&lt;&gt;1;</w:t>
      </w:r>
    </w:p>
    <w:p w14:paraId="66AA4AF7" w14:textId="77777777" w:rsidR="0024220E" w:rsidRDefault="0024220E" w:rsidP="0024220E"/>
    <w:p w14:paraId="57335D1F" w14:textId="6F219B2D" w:rsidR="002858AF" w:rsidRDefault="002858AF" w:rsidP="002858AF">
      <w:pPr>
        <w:pStyle w:val="Heading2"/>
        <w:numPr>
          <w:ilvl w:val="0"/>
          <w:numId w:val="19"/>
        </w:numPr>
        <w:rPr>
          <w:caps w:val="0"/>
        </w:rPr>
      </w:pPr>
      <w:r>
        <w:rPr>
          <w:caps w:val="0"/>
        </w:rPr>
        <w:t>How to display last 10 records from student table.</w:t>
      </w:r>
    </w:p>
    <w:p w14:paraId="6970DA92" w14:textId="4D5438A6" w:rsidR="002858AF" w:rsidRDefault="002858AF" w:rsidP="002858AF">
      <w:pPr>
        <w:pStyle w:val="Heading3"/>
        <w:ind w:firstLine="360"/>
      </w:pPr>
      <w:r>
        <w:t xml:space="preserve">Ans: select * from student </w:t>
      </w:r>
      <w:r w:rsidRPr="002858AF">
        <w:rPr>
          <w:b/>
          <w:bCs/>
        </w:rPr>
        <w:t>order by student_id DESC LIMIT 10;</w:t>
      </w:r>
      <w:r>
        <w:t xml:space="preserve"> </w:t>
      </w:r>
    </w:p>
    <w:p w14:paraId="40814898" w14:textId="77777777" w:rsidR="002858AF" w:rsidRPr="002858AF" w:rsidRDefault="002858AF" w:rsidP="002858AF"/>
    <w:p w14:paraId="36678C49" w14:textId="0F9B32A0" w:rsidR="0024220E" w:rsidRDefault="002858AF" w:rsidP="002858AF">
      <w:pPr>
        <w:pStyle w:val="Heading2"/>
        <w:numPr>
          <w:ilvl w:val="0"/>
          <w:numId w:val="19"/>
        </w:numPr>
        <w:rPr>
          <w:caps w:val="0"/>
        </w:rPr>
      </w:pPr>
      <w:r>
        <w:rPr>
          <w:caps w:val="0"/>
        </w:rPr>
        <w:t xml:space="preserve"> How to delete duplicate rows from the table</w:t>
      </w:r>
    </w:p>
    <w:p w14:paraId="7E4904FD" w14:textId="77777777" w:rsidR="00CA3F3A" w:rsidRDefault="002858AF" w:rsidP="002858AF">
      <w:pPr>
        <w:pStyle w:val="Heading3"/>
        <w:ind w:left="360"/>
      </w:pPr>
      <w:r>
        <w:t xml:space="preserve">Ans: </w:t>
      </w:r>
    </w:p>
    <w:p w14:paraId="261F0E01" w14:textId="4F5388DB" w:rsidR="002858AF" w:rsidRDefault="00CA3F3A" w:rsidP="002858AF">
      <w:pPr>
        <w:pStyle w:val="Heading3"/>
        <w:ind w:left="360"/>
      </w:pPr>
      <w:r>
        <w:t xml:space="preserve">Solution 1:  if table has primary </w:t>
      </w:r>
      <w:r w:rsidR="003E765A">
        <w:t>field,</w:t>
      </w:r>
      <w:r>
        <w:t xml:space="preserve"> we can use the primary key field to delete the duplicate values.</w:t>
      </w:r>
    </w:p>
    <w:p w14:paraId="14E243BD" w14:textId="52B61532" w:rsidR="00CA3F3A" w:rsidRDefault="00CA3F3A" w:rsidP="00CA3F3A">
      <w:pPr>
        <w:pStyle w:val="Heading3"/>
        <w:ind w:left="360"/>
      </w:pPr>
      <w:r>
        <w:t xml:space="preserve">Solution 2:  In Oracle There is hidden Column Named </w:t>
      </w:r>
      <w:r>
        <w:rPr>
          <w:b/>
          <w:bCs/>
        </w:rPr>
        <w:t>row</w:t>
      </w:r>
      <w:r w:rsidR="00290915">
        <w:rPr>
          <w:b/>
          <w:bCs/>
        </w:rPr>
        <w:t>i</w:t>
      </w:r>
      <w:r>
        <w:rPr>
          <w:b/>
          <w:bCs/>
        </w:rPr>
        <w:t xml:space="preserve">d, </w:t>
      </w:r>
      <w:r w:rsidRPr="00CA3F3A">
        <w:t>which</w:t>
      </w:r>
      <w:r>
        <w:t xml:space="preserve"> has unique id for all the rows, we can use that to delete the duplicate rows.</w:t>
      </w:r>
    </w:p>
    <w:p w14:paraId="55F5BC87" w14:textId="00D00357" w:rsidR="00CA3F3A" w:rsidRPr="00CA3F3A" w:rsidRDefault="00CA3F3A" w:rsidP="00CA3F3A">
      <w:pPr>
        <w:pStyle w:val="Heading3"/>
        <w:ind w:left="360"/>
      </w:pPr>
      <w:r>
        <w:t xml:space="preserve">Solution3: In MySQL There is a Function Called </w:t>
      </w:r>
      <w:r w:rsidRPr="00CA3F3A">
        <w:rPr>
          <w:b/>
          <w:bCs/>
        </w:rPr>
        <w:t>row_number()</w:t>
      </w:r>
      <w:r>
        <w:rPr>
          <w:b/>
          <w:bCs/>
        </w:rPr>
        <w:t xml:space="preserve"> which can be used with over() function </w:t>
      </w:r>
      <w:r>
        <w:t xml:space="preserve">which can be used to delete the duplicate rows from table.  Here’s The Simple Query I’ve Found </w:t>
      </w:r>
      <w:r w:rsidR="003E765A">
        <w:t>on</w:t>
      </w:r>
      <w:r>
        <w:t xml:space="preserve"> MySQLTutorial.org</w:t>
      </w:r>
    </w:p>
    <w:p w14:paraId="7D9B6BC8" w14:textId="17EF6D17" w:rsidR="00CA3F3A" w:rsidRDefault="00CA3F3A" w:rsidP="00CA3F3A">
      <w:pPr>
        <w:pStyle w:val="Heading3"/>
        <w:jc w:val="center"/>
      </w:pPr>
      <w:r w:rsidRPr="00CA3F3A">
        <w:rPr>
          <w:noProof/>
        </w:rPr>
        <w:drawing>
          <wp:inline distT="0" distB="0" distL="0" distR="0" wp14:anchorId="5738C918" wp14:editId="26E69F5D">
            <wp:extent cx="3817752" cy="2527935"/>
            <wp:effectExtent l="0" t="0" r="0" b="5715"/>
            <wp:docPr id="64326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69434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58" cy="25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C21" w14:textId="77777777" w:rsidR="00CA3F3A" w:rsidRDefault="00CA3F3A" w:rsidP="00CA3F3A"/>
    <w:p w14:paraId="59B1795A" w14:textId="164AFA27" w:rsidR="00CA3F3A" w:rsidRDefault="009B2E49" w:rsidP="009B2E49">
      <w:pPr>
        <w:pStyle w:val="Heading2"/>
        <w:numPr>
          <w:ilvl w:val="0"/>
          <w:numId w:val="19"/>
        </w:numPr>
        <w:rPr>
          <w:caps w:val="0"/>
        </w:rPr>
      </w:pPr>
      <w:r>
        <w:rPr>
          <w:caps w:val="0"/>
        </w:rPr>
        <w:lastRenderedPageBreak/>
        <w:t>How to fetch all the student who took admission at 2016.</w:t>
      </w:r>
    </w:p>
    <w:p w14:paraId="504586A3" w14:textId="55EFFCB3" w:rsidR="009B2E49" w:rsidRPr="00DD3C49" w:rsidRDefault="009B2E49" w:rsidP="009B2E49">
      <w:pPr>
        <w:pStyle w:val="Heading3"/>
        <w:ind w:firstLine="360"/>
        <w:rPr>
          <w:b/>
          <w:bCs/>
        </w:rPr>
      </w:pPr>
      <w:r>
        <w:t xml:space="preserve">Ans:  SELECT * FROM STUDENTS WHERE </w:t>
      </w:r>
      <w:r w:rsidRPr="00DD3C49">
        <w:rPr>
          <w:b/>
          <w:bCs/>
        </w:rPr>
        <w:t>year(admission_date)=’2016’;</w:t>
      </w:r>
    </w:p>
    <w:p w14:paraId="09950BEC" w14:textId="77777777" w:rsidR="009B2E49" w:rsidRDefault="009B2E49" w:rsidP="009B2E49"/>
    <w:p w14:paraId="64971DDF" w14:textId="1B3730AC" w:rsidR="009B2E49" w:rsidRDefault="009B2E49" w:rsidP="009B2E49">
      <w:pPr>
        <w:pStyle w:val="Heading2"/>
        <w:numPr>
          <w:ilvl w:val="0"/>
          <w:numId w:val="19"/>
        </w:numPr>
        <w:rPr>
          <w:caps w:val="0"/>
        </w:rPr>
      </w:pPr>
      <w:r>
        <w:rPr>
          <w:caps w:val="0"/>
        </w:rPr>
        <w:t>What is query to display odd records from student table.</w:t>
      </w:r>
    </w:p>
    <w:p w14:paraId="06CA5E89" w14:textId="1D09A9D5" w:rsidR="009B2E49" w:rsidRDefault="009B2E49" w:rsidP="00DD3C49">
      <w:pPr>
        <w:pStyle w:val="Heading3"/>
        <w:ind w:left="360"/>
        <w:rPr>
          <w:b/>
          <w:bCs/>
        </w:rPr>
      </w:pPr>
      <w:r>
        <w:t>Ans: SELECT * FROM STUDENTS WHERE student_id in</w:t>
      </w:r>
      <w:r w:rsidR="00DD3C49">
        <w:t xml:space="preserve"> </w:t>
      </w:r>
      <w:r w:rsidRPr="00DD3C49">
        <w:rPr>
          <w:b/>
          <w:bCs/>
        </w:rPr>
        <w:t xml:space="preserve">(SELECT student_id FROM STUDENTS WHERE </w:t>
      </w:r>
      <w:r w:rsidR="00DD3C49" w:rsidRPr="00DD3C49">
        <w:rPr>
          <w:b/>
          <w:bCs/>
        </w:rPr>
        <w:t>student_id%2 &lt;&gt; 0);</w:t>
      </w:r>
    </w:p>
    <w:p w14:paraId="79DB403A" w14:textId="77777777" w:rsidR="00DD3C49" w:rsidRDefault="00DD3C49" w:rsidP="00DD3C49"/>
    <w:p w14:paraId="1A48DA15" w14:textId="77777777" w:rsidR="00CD3073" w:rsidRDefault="00CD3073" w:rsidP="005B6054">
      <w:pPr>
        <w:spacing w:before="0" w:after="0"/>
      </w:pPr>
    </w:p>
    <w:p w14:paraId="6442BD60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Create table worker(</w:t>
      </w:r>
    </w:p>
    <w:p w14:paraId="016E3D70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worker_id int primary key,</w:t>
      </w:r>
    </w:p>
    <w:p w14:paraId="5C5A7BD3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first_name varchar(50),</w:t>
      </w:r>
    </w:p>
    <w:p w14:paraId="2A60CDE5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last_name varchar(50),</w:t>
      </w:r>
    </w:p>
    <w:p w14:paraId="278B8B04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salary int,</w:t>
      </w:r>
    </w:p>
    <w:p w14:paraId="348F80AE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joining_date datetime,</w:t>
      </w:r>
    </w:p>
    <w:p w14:paraId="724AC2E5" w14:textId="77777777" w:rsidR="005B6054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department varchar(10)</w:t>
      </w:r>
    </w:p>
    <w:p w14:paraId="5CFFB30A" w14:textId="00485753" w:rsidR="00CD3073" w:rsidRDefault="00807EDA" w:rsidP="00724A98">
      <w:pPr>
        <w:spacing w:before="0" w:after="0"/>
        <w:ind w:left="360"/>
        <w:rPr>
          <w:rFonts w:ascii="Abadi" w:hAnsi="Abadi"/>
          <w:sz w:val="24"/>
          <w:szCs w:val="24"/>
        </w:rPr>
      </w:pPr>
      <w:r w:rsidRPr="00807EDA">
        <w:rPr>
          <w:rFonts w:ascii="Abadi" w:hAnsi="Abadi"/>
          <w:sz w:val="24"/>
          <w:szCs w:val="24"/>
        </w:rPr>
        <w:t>);</w:t>
      </w:r>
    </w:p>
    <w:p w14:paraId="64D8E838" w14:textId="77777777" w:rsidR="005B6054" w:rsidRPr="00807EDA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704B1788" w14:textId="75A6B3AB" w:rsidR="00CD3073" w:rsidRPr="00807EDA" w:rsidRDefault="00807EDA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>insert</w:t>
      </w:r>
      <w:r w:rsidR="00CD3073"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 </w:t>
      </w: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>into</w:t>
      </w:r>
      <w:r w:rsidR="00CD3073"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 worker (worker_id,first_name,last_name,salary,joining_date,d</w:t>
      </w:r>
      <w:r w:rsidR="00D161D6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>e</w:t>
      </w:r>
      <w:r w:rsidR="00CD3073"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partment) VALUES </w:t>
      </w:r>
    </w:p>
    <w:p w14:paraId="0BD2A66F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(1, 'Monika', 'Arora', 100000, '2014-02-20 9:00:00', 'HR'), </w:t>
      </w:r>
    </w:p>
    <w:p w14:paraId="2B47A4B3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(2, 'Niharika', 'Verma', 80000, '2014-06-11 9:00:00', 'Admin'), </w:t>
      </w:r>
    </w:p>
    <w:p w14:paraId="76863F97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(3, 'Vishal', 'Singhal', 300000, '2014-02-20 9:00:00', 'HR'), </w:t>
      </w:r>
    </w:p>
    <w:p w14:paraId="17427886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(4, 'Amitabh', 'Singh', 5000000, '2014-02-20 9:00:00', 'Admin'), </w:t>
      </w:r>
    </w:p>
    <w:p w14:paraId="6C16591C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(5, 'Vivek', 'Bhati', 500000, '2014-06-11 9:00:00', 'Admin'), </w:t>
      </w:r>
    </w:p>
    <w:p w14:paraId="30657C5C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(6, 'Vipul', 'Diwan', 2000000, '2014-06-20 9:00:00', 'Account'), </w:t>
      </w:r>
    </w:p>
    <w:p w14:paraId="4060B28F" w14:textId="77777777" w:rsidR="00CD3073" w:rsidRPr="00807EDA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 xml:space="preserve">(7, 'Satish', 'Kumar', 75000, '2014-01-20 9:00:00', 'Account'), </w:t>
      </w:r>
    </w:p>
    <w:p w14:paraId="4A53C8D5" w14:textId="77777777" w:rsidR="00CD3073" w:rsidRDefault="00CD3073" w:rsidP="00CD3073">
      <w:pPr>
        <w:pStyle w:val="Heading2"/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</w:pPr>
      <w:r w:rsidRPr="00807EDA">
        <w:rPr>
          <w:rFonts w:ascii="Abadi" w:eastAsiaTheme="minorHAnsi" w:hAnsi="Abadi" w:cstheme="minorBidi"/>
          <w:caps w:val="0"/>
          <w:color w:val="595959" w:themeColor="text1" w:themeTint="A6"/>
          <w:szCs w:val="24"/>
        </w:rPr>
        <w:t>(8, 'Geetika', 'Chauhan', 90000, '2014-04-11 9:00:00', 'Admin');</w:t>
      </w:r>
    </w:p>
    <w:p w14:paraId="20DC8C7C" w14:textId="77777777" w:rsidR="00D161D6" w:rsidRDefault="00D161D6" w:rsidP="00807EDA">
      <w:pPr>
        <w:rPr>
          <w:rFonts w:ascii="Abadi" w:hAnsi="Abadi"/>
          <w:sz w:val="24"/>
          <w:szCs w:val="24"/>
        </w:rPr>
      </w:pPr>
    </w:p>
    <w:p w14:paraId="06F9782F" w14:textId="77777777" w:rsidR="005B6054" w:rsidRDefault="00D161D6" w:rsidP="005B6054">
      <w:pPr>
        <w:spacing w:before="0" w:after="0"/>
        <w:rPr>
          <w:rFonts w:ascii="Abadi" w:hAnsi="Abadi"/>
          <w:sz w:val="24"/>
          <w:szCs w:val="24"/>
        </w:rPr>
      </w:pPr>
      <w:r w:rsidRPr="00D161D6">
        <w:rPr>
          <w:rFonts w:ascii="Abadi" w:hAnsi="Abadi"/>
          <w:sz w:val="24"/>
          <w:szCs w:val="24"/>
        </w:rPr>
        <w:t>create table bonus(</w:t>
      </w:r>
    </w:p>
    <w:p w14:paraId="0EE7F1AC" w14:textId="77777777" w:rsidR="005B6054" w:rsidRDefault="00D161D6" w:rsidP="005B6054">
      <w:pPr>
        <w:spacing w:before="0" w:after="0"/>
        <w:rPr>
          <w:rFonts w:ascii="Abadi" w:hAnsi="Abadi"/>
          <w:sz w:val="24"/>
          <w:szCs w:val="24"/>
        </w:rPr>
      </w:pPr>
      <w:r w:rsidRPr="00D161D6">
        <w:rPr>
          <w:rFonts w:ascii="Abadi" w:hAnsi="Abadi"/>
          <w:sz w:val="24"/>
          <w:szCs w:val="24"/>
        </w:rPr>
        <w:t>worker_ref_id int references worker(worker_id),</w:t>
      </w:r>
    </w:p>
    <w:p w14:paraId="71CE3322" w14:textId="77777777" w:rsidR="005B6054" w:rsidRDefault="00D161D6" w:rsidP="005B6054">
      <w:pPr>
        <w:spacing w:before="0" w:after="0"/>
        <w:rPr>
          <w:rFonts w:ascii="Abadi" w:hAnsi="Abadi"/>
          <w:sz w:val="24"/>
          <w:szCs w:val="24"/>
        </w:rPr>
      </w:pPr>
      <w:r w:rsidRPr="00D161D6">
        <w:rPr>
          <w:rFonts w:ascii="Abadi" w:hAnsi="Abadi"/>
          <w:sz w:val="24"/>
          <w:szCs w:val="24"/>
        </w:rPr>
        <w:t>bonus_date datetime,</w:t>
      </w:r>
    </w:p>
    <w:p w14:paraId="4835E1DA" w14:textId="77777777" w:rsidR="005B6054" w:rsidRDefault="00D161D6" w:rsidP="005B6054">
      <w:pPr>
        <w:spacing w:before="0" w:after="0"/>
        <w:rPr>
          <w:rFonts w:ascii="Abadi" w:hAnsi="Abadi"/>
          <w:sz w:val="24"/>
          <w:szCs w:val="24"/>
        </w:rPr>
      </w:pPr>
      <w:r w:rsidRPr="00D161D6">
        <w:rPr>
          <w:rFonts w:ascii="Abadi" w:hAnsi="Abadi"/>
          <w:sz w:val="24"/>
          <w:szCs w:val="24"/>
        </w:rPr>
        <w:t>bo</w:t>
      </w:r>
      <w:r w:rsidR="005B6054">
        <w:rPr>
          <w:rFonts w:ascii="Abadi" w:hAnsi="Abadi"/>
          <w:sz w:val="24"/>
          <w:szCs w:val="24"/>
        </w:rPr>
        <w:t>n</w:t>
      </w:r>
      <w:r w:rsidRPr="00D161D6">
        <w:rPr>
          <w:rFonts w:ascii="Abadi" w:hAnsi="Abadi"/>
          <w:sz w:val="24"/>
          <w:szCs w:val="24"/>
        </w:rPr>
        <w:t>us_amount int</w:t>
      </w:r>
    </w:p>
    <w:p w14:paraId="5826389B" w14:textId="1DB1C742" w:rsidR="00807EDA" w:rsidRDefault="00D161D6" w:rsidP="005B6054">
      <w:pPr>
        <w:spacing w:before="0" w:after="0"/>
        <w:rPr>
          <w:rFonts w:ascii="Abadi" w:hAnsi="Abadi"/>
          <w:sz w:val="24"/>
          <w:szCs w:val="24"/>
        </w:rPr>
      </w:pPr>
      <w:r w:rsidRPr="00D161D6">
        <w:rPr>
          <w:rFonts w:ascii="Abadi" w:hAnsi="Abadi"/>
          <w:sz w:val="24"/>
          <w:szCs w:val="24"/>
        </w:rPr>
        <w:t>);</w:t>
      </w:r>
    </w:p>
    <w:p w14:paraId="6345AFDD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43869066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6F05C5E1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4EA04D19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1C0A60A8" w14:textId="5081C6BB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insert</w:t>
      </w:r>
      <w:r w:rsidRPr="005B6054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into</w:t>
      </w:r>
      <w:r w:rsidRPr="005B6054">
        <w:rPr>
          <w:rFonts w:ascii="Abadi" w:hAnsi="Abadi"/>
          <w:sz w:val="24"/>
          <w:szCs w:val="24"/>
        </w:rPr>
        <w:t xml:space="preserve"> bonus (worker_ref_id, bonus_date, bo</w:t>
      </w:r>
      <w:r>
        <w:rPr>
          <w:rFonts w:ascii="Abadi" w:hAnsi="Abadi"/>
          <w:sz w:val="24"/>
          <w:szCs w:val="24"/>
        </w:rPr>
        <w:t>n</w:t>
      </w:r>
      <w:r w:rsidRPr="005B6054">
        <w:rPr>
          <w:rFonts w:ascii="Abadi" w:hAnsi="Abadi"/>
          <w:sz w:val="24"/>
          <w:szCs w:val="24"/>
        </w:rPr>
        <w:t xml:space="preserve">us_amount) VALUES </w:t>
      </w:r>
    </w:p>
    <w:p w14:paraId="552ABCAF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(1, '2016-02-20 00:00:00', 5000), </w:t>
      </w:r>
    </w:p>
    <w:p w14:paraId="6395737E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(2, '2016-06-11 00:00:00', 3000), </w:t>
      </w:r>
    </w:p>
    <w:p w14:paraId="777C9484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(3, '2016-02-20 00:00:00', 4000), </w:t>
      </w:r>
    </w:p>
    <w:p w14:paraId="015A93CD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(1, '2016-02-20 00:00:00', 4500), </w:t>
      </w:r>
    </w:p>
    <w:p w14:paraId="6903A8C7" w14:textId="0AE4DF17" w:rsidR="00D161D6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(2, '2016-06-11 00:00:00', 3500);</w:t>
      </w:r>
    </w:p>
    <w:p w14:paraId="3396E73A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6DAB05D8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create table title(</w:t>
      </w:r>
    </w:p>
    <w:p w14:paraId="4E96765A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worker_ref_id int references worker(worker_ref_id),</w:t>
      </w:r>
    </w:p>
    <w:p w14:paraId="3210026A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worker_title varchar(20),</w:t>
      </w:r>
    </w:p>
    <w:p w14:paraId="53D7A486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affectef_from datetime</w:t>
      </w:r>
    </w:p>
    <w:p w14:paraId="3B25F385" w14:textId="3FC3237C" w:rsidR="00CD3073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);</w:t>
      </w:r>
    </w:p>
    <w:p w14:paraId="5EEA4B81" w14:textId="77777777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0140D46F" w14:textId="7ECD6B54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insert</w:t>
      </w:r>
      <w:r w:rsidRPr="005B6054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into</w:t>
      </w:r>
      <w:r w:rsidRPr="005B6054">
        <w:rPr>
          <w:rFonts w:ascii="Abadi" w:hAnsi="Abadi"/>
          <w:sz w:val="24"/>
          <w:szCs w:val="24"/>
        </w:rPr>
        <w:t xml:space="preserve"> title (worker_ref_id, worker_title, affectef_from) VALUES </w:t>
      </w:r>
    </w:p>
    <w:p w14:paraId="2F224EC9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(1, 'Manager', '2016-02-20 00:00:00'), </w:t>
      </w:r>
    </w:p>
    <w:p w14:paraId="52355228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(2, 'Executive', '2016-06-11 00:00:00'), </w:t>
      </w:r>
    </w:p>
    <w:p w14:paraId="629DA567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(8, 'Executive', '2016-06-11 00:00:00'), </w:t>
      </w:r>
    </w:p>
    <w:p w14:paraId="54DF52E8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(5, 'Manager', '2016-06-11 00:00:00'), </w:t>
      </w:r>
    </w:p>
    <w:p w14:paraId="167C7D1A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(4, 'Asst. Manager', '2016-06-11 00:00:00'), </w:t>
      </w:r>
    </w:p>
    <w:p w14:paraId="40D81AB9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(7, 'Executive', '2016-06-11 00:00:00'), </w:t>
      </w:r>
    </w:p>
    <w:p w14:paraId="3D86019A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 xml:space="preserve">(6, 'Lead', '2016-06-11 00:00:00'), </w:t>
      </w:r>
    </w:p>
    <w:p w14:paraId="5FB0337A" w14:textId="58F834FB" w:rsid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  <w:r w:rsidRPr="005B6054">
        <w:rPr>
          <w:rFonts w:ascii="Abadi" w:hAnsi="Abadi"/>
          <w:sz w:val="24"/>
          <w:szCs w:val="24"/>
        </w:rPr>
        <w:t>(3, 'Lead', '2016-06-11 00:00:00');</w:t>
      </w:r>
    </w:p>
    <w:p w14:paraId="5C38EFDA" w14:textId="77777777" w:rsidR="005B6054" w:rsidRPr="005B6054" w:rsidRDefault="005B6054" w:rsidP="005B6054">
      <w:pPr>
        <w:spacing w:before="0" w:after="0"/>
        <w:rPr>
          <w:rFonts w:ascii="Abadi" w:hAnsi="Abadi"/>
          <w:sz w:val="24"/>
          <w:szCs w:val="24"/>
        </w:rPr>
      </w:pPr>
    </w:p>
    <w:p w14:paraId="30DBA0FE" w14:textId="1D0A9C96" w:rsidR="003413D3" w:rsidRDefault="003413D3" w:rsidP="00CD3073">
      <w:pPr>
        <w:pStyle w:val="Heading2"/>
      </w:pPr>
      <w:r>
        <w:t xml:space="preserve">Q. </w:t>
      </w:r>
      <w:r>
        <w:rPr>
          <w:caps w:val="0"/>
        </w:rPr>
        <w:t>Write an sql query to fetch “first_name” from the worker table using the alias name</w:t>
      </w:r>
      <w:r>
        <w:t xml:space="preserve"> .</w:t>
      </w:r>
    </w:p>
    <w:p w14:paraId="06487265" w14:textId="450379F0" w:rsidR="003413D3" w:rsidRDefault="003413D3" w:rsidP="003413D3">
      <w:pPr>
        <w:pStyle w:val="Heading3"/>
      </w:pPr>
      <w:r>
        <w:t xml:space="preserve">Ans: </w:t>
      </w:r>
      <w:r w:rsidR="003C4E55">
        <w:t>select first_name as worker_name from worker;</w:t>
      </w:r>
    </w:p>
    <w:p w14:paraId="687CD1DE" w14:textId="1BBE557B" w:rsidR="0014122D" w:rsidRPr="0014122D" w:rsidRDefault="0014122D" w:rsidP="0014122D">
      <w:pPr>
        <w:jc w:val="center"/>
      </w:pPr>
      <w:r w:rsidRPr="0014122D">
        <w:rPr>
          <w:noProof/>
        </w:rPr>
        <w:drawing>
          <wp:inline distT="0" distB="0" distL="0" distR="0" wp14:anchorId="6FE21C7C" wp14:editId="787C87FA">
            <wp:extent cx="686249" cy="1882139"/>
            <wp:effectExtent l="19050" t="19050" r="19050" b="23495"/>
            <wp:docPr id="166147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4735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23" cy="1950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C3C88" w14:textId="77777777" w:rsidR="003413D3" w:rsidRDefault="003413D3" w:rsidP="003413D3"/>
    <w:p w14:paraId="0693BF14" w14:textId="295F5F42" w:rsidR="003413D3" w:rsidRDefault="003413D3" w:rsidP="003413D3">
      <w:pPr>
        <w:pStyle w:val="Heading2"/>
        <w:rPr>
          <w:caps w:val="0"/>
        </w:rPr>
      </w:pPr>
      <w:r>
        <w:rPr>
          <w:caps w:val="0"/>
        </w:rPr>
        <w:lastRenderedPageBreak/>
        <w:t>Q-. Write an sql query to fetch unique values of department from the worker table.</w:t>
      </w:r>
    </w:p>
    <w:p w14:paraId="16C6B784" w14:textId="790C7970" w:rsidR="003413D3" w:rsidRDefault="003413D3" w:rsidP="003413D3">
      <w:pPr>
        <w:pStyle w:val="Heading3"/>
      </w:pPr>
      <w:r>
        <w:t xml:space="preserve">Ans: </w:t>
      </w:r>
      <w:r w:rsidR="003C4E55">
        <w:t>select distinct department from worker;</w:t>
      </w:r>
    </w:p>
    <w:p w14:paraId="241B4F4A" w14:textId="25F1ADD8" w:rsidR="0014122D" w:rsidRPr="0014122D" w:rsidRDefault="0014122D" w:rsidP="0014122D">
      <w:r w:rsidRPr="0014122D">
        <w:rPr>
          <w:noProof/>
        </w:rPr>
        <w:drawing>
          <wp:inline distT="0" distB="0" distL="0" distR="0" wp14:anchorId="43A6EE3E" wp14:editId="5C796FD0">
            <wp:extent cx="922100" cy="1249788"/>
            <wp:effectExtent l="19050" t="19050" r="11430" b="26670"/>
            <wp:docPr id="7024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8955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249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C57AD" w14:textId="77777777" w:rsidR="003C4E55" w:rsidRDefault="003C4E55" w:rsidP="003C4E55"/>
    <w:p w14:paraId="0C9E9C31" w14:textId="1A1BFDD6" w:rsidR="003C4E55" w:rsidRDefault="003C4E55" w:rsidP="003C4E55">
      <w:pPr>
        <w:pStyle w:val="Heading2"/>
        <w:rPr>
          <w:caps w:val="0"/>
        </w:rPr>
      </w:pPr>
      <w:r>
        <w:rPr>
          <w:caps w:val="0"/>
        </w:rPr>
        <w:t>Q-. Write an sql query to print all worker details from the worker table order by first_name ascending.</w:t>
      </w:r>
    </w:p>
    <w:p w14:paraId="0D05E442" w14:textId="789BF0E0" w:rsidR="003C4E55" w:rsidRDefault="003C4E55" w:rsidP="003C4E55">
      <w:pPr>
        <w:pStyle w:val="Heading3"/>
      </w:pPr>
      <w:r>
        <w:t>Ans: select * from worker order by first_name asc;</w:t>
      </w:r>
    </w:p>
    <w:p w14:paraId="44C078B5" w14:textId="4F6C6DC8" w:rsidR="0014122D" w:rsidRPr="0014122D" w:rsidRDefault="0014122D" w:rsidP="0014122D">
      <w:r w:rsidRPr="0014122D">
        <w:rPr>
          <w:noProof/>
        </w:rPr>
        <w:drawing>
          <wp:inline distT="0" distB="0" distL="0" distR="0" wp14:anchorId="0DBC6248" wp14:editId="39C37147">
            <wp:extent cx="4619714" cy="2693670"/>
            <wp:effectExtent l="19050" t="19050" r="28575" b="11430"/>
            <wp:docPr id="76501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4229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64" cy="2699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0B8C3" w14:textId="77777777" w:rsidR="003C4E55" w:rsidRDefault="003C4E55" w:rsidP="003C4E55"/>
    <w:p w14:paraId="5B83645A" w14:textId="6770B0B8" w:rsidR="003C4E55" w:rsidRDefault="003C4E55" w:rsidP="003C4E55">
      <w:pPr>
        <w:pStyle w:val="Heading2"/>
        <w:rPr>
          <w:caps w:val="0"/>
        </w:rPr>
      </w:pPr>
      <w:r>
        <w:rPr>
          <w:caps w:val="0"/>
        </w:rPr>
        <w:t>Q-. Write an sql query to print details for workers with the first names “vipul” and “satish” from the worker table.</w:t>
      </w:r>
    </w:p>
    <w:p w14:paraId="3322ED6B" w14:textId="0E80B013" w:rsidR="003C4E55" w:rsidRDefault="003C4E55" w:rsidP="003C4E55">
      <w:pPr>
        <w:pStyle w:val="Heading3"/>
      </w:pPr>
      <w:r>
        <w:t xml:space="preserve">Ans: </w:t>
      </w:r>
      <w:r w:rsidR="00CD5C28">
        <w:t>select * from worker where first_name in (‘vishal’,’satish’);</w:t>
      </w:r>
    </w:p>
    <w:p w14:paraId="43BB87E1" w14:textId="3E2230B9" w:rsidR="0014122D" w:rsidRPr="0014122D" w:rsidRDefault="0014122D" w:rsidP="0014122D">
      <w:r w:rsidRPr="0014122D">
        <w:rPr>
          <w:noProof/>
        </w:rPr>
        <w:drawing>
          <wp:inline distT="0" distB="0" distL="0" distR="0" wp14:anchorId="40B3F8B5" wp14:editId="19DD8E28">
            <wp:extent cx="5017770" cy="937260"/>
            <wp:effectExtent l="19050" t="19050" r="11430" b="15240"/>
            <wp:docPr id="18944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49480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863"/>
                    <a:stretch/>
                  </pic:blipFill>
                  <pic:spPr bwMode="auto">
                    <a:xfrm>
                      <a:off x="0" y="0"/>
                      <a:ext cx="5018205" cy="9373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BEA9E" w14:textId="77777777" w:rsidR="00CD5C28" w:rsidRDefault="00CD5C28" w:rsidP="00CD5C28"/>
    <w:p w14:paraId="0E325412" w14:textId="063C0860" w:rsidR="00CD5C28" w:rsidRDefault="00CD5C28" w:rsidP="00CD5C28">
      <w:pPr>
        <w:pStyle w:val="Heading2"/>
        <w:rPr>
          <w:caps w:val="0"/>
        </w:rPr>
      </w:pPr>
      <w:r>
        <w:rPr>
          <w:caps w:val="0"/>
        </w:rPr>
        <w:t>Q-. Write an sql query to print details of workers with department name as “admin”.</w:t>
      </w:r>
    </w:p>
    <w:p w14:paraId="2AE315FA" w14:textId="07A59711" w:rsidR="00CD5C28" w:rsidRDefault="00CD5C28" w:rsidP="00CD5C28">
      <w:pPr>
        <w:pStyle w:val="Heading3"/>
      </w:pPr>
      <w:r>
        <w:t>Ans: select * from worker where department=’Admin’;</w:t>
      </w:r>
    </w:p>
    <w:p w14:paraId="1D7FAABB" w14:textId="26E67E37" w:rsidR="0014122D" w:rsidRPr="0014122D" w:rsidRDefault="0014122D" w:rsidP="0014122D">
      <w:r w:rsidRPr="0014122D">
        <w:rPr>
          <w:noProof/>
        </w:rPr>
        <w:drawing>
          <wp:inline distT="0" distB="0" distL="0" distR="0" wp14:anchorId="7384C7B6" wp14:editId="63A35471">
            <wp:extent cx="4088023" cy="1257137"/>
            <wp:effectExtent l="19050" t="19050" r="27305" b="19685"/>
            <wp:docPr id="8237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4143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274" b="3110"/>
                    <a:stretch/>
                  </pic:blipFill>
                  <pic:spPr bwMode="auto">
                    <a:xfrm>
                      <a:off x="0" y="0"/>
                      <a:ext cx="4113059" cy="12648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D9646" w14:textId="77777777" w:rsidR="00CD5C28" w:rsidRDefault="00CD5C28" w:rsidP="00CD5C28"/>
    <w:p w14:paraId="517371C6" w14:textId="1F940E13" w:rsidR="00CD5C28" w:rsidRDefault="00CD5C28" w:rsidP="00CD5C28">
      <w:pPr>
        <w:pStyle w:val="Heading2"/>
        <w:rPr>
          <w:caps w:val="0"/>
        </w:rPr>
      </w:pPr>
      <w:r>
        <w:rPr>
          <w:caps w:val="0"/>
        </w:rPr>
        <w:t>Write an sql query to print details of the workers whose first_name ends with ‘a’.</w:t>
      </w:r>
    </w:p>
    <w:p w14:paraId="4C011F2F" w14:textId="1B86687C" w:rsidR="00CD5C28" w:rsidRPr="00CD5C28" w:rsidRDefault="00CD5C28" w:rsidP="00CD5C28">
      <w:pPr>
        <w:pStyle w:val="Heading3"/>
      </w:pPr>
      <w:r>
        <w:t>Ans: select * from worker where first_name=’%a’;</w:t>
      </w:r>
    </w:p>
    <w:p w14:paraId="74978B1A" w14:textId="383F9AC2" w:rsidR="00CD5C28" w:rsidRDefault="0014122D" w:rsidP="00CD5C28">
      <w:r w:rsidRPr="0014122D">
        <w:rPr>
          <w:noProof/>
        </w:rPr>
        <w:drawing>
          <wp:inline distT="0" distB="0" distL="0" distR="0" wp14:anchorId="7B20E68E" wp14:editId="0BEB70EF">
            <wp:extent cx="4118610" cy="387985"/>
            <wp:effectExtent l="19050" t="19050" r="15240" b="12065"/>
            <wp:docPr id="8247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1240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94" cy="38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C01B4" w14:textId="3C957B8F" w:rsidR="0014122D" w:rsidRPr="0014122D" w:rsidRDefault="0014122D" w:rsidP="00CD5C28">
      <w:pPr>
        <w:rPr>
          <w:rFonts w:ascii="Abadi" w:hAnsi="Abadi"/>
        </w:rPr>
      </w:pPr>
      <w:r w:rsidRPr="0014122D">
        <w:rPr>
          <w:rFonts w:ascii="Abadi" w:hAnsi="Abadi"/>
        </w:rPr>
        <w:t>No rows</w:t>
      </w:r>
    </w:p>
    <w:p w14:paraId="139189AD" w14:textId="00D387FF" w:rsidR="00CD5C28" w:rsidRDefault="00CD5C28" w:rsidP="00CD5C28">
      <w:pPr>
        <w:pStyle w:val="Heading2"/>
        <w:rPr>
          <w:caps w:val="0"/>
        </w:rPr>
      </w:pPr>
      <w:r>
        <w:t>Q</w:t>
      </w:r>
      <w:r>
        <w:rPr>
          <w:caps w:val="0"/>
        </w:rPr>
        <w:t>-. Write an sql query to print details of the workers whose first_name ends with ‘h’ and contains six alphabets.</w:t>
      </w:r>
    </w:p>
    <w:p w14:paraId="1551281B" w14:textId="294227C6" w:rsidR="00CD5C28" w:rsidRDefault="00CD5C28" w:rsidP="00AE0C6D">
      <w:pPr>
        <w:pStyle w:val="Heading3"/>
      </w:pPr>
      <w:r>
        <w:t>Ans</w:t>
      </w:r>
      <w:r w:rsidR="00AE0C6D">
        <w:t>: select * from worker where first_name like</w:t>
      </w:r>
      <w:r w:rsidR="0014122D">
        <w:t xml:space="preserve"> </w:t>
      </w:r>
      <w:r w:rsidR="00AE0C6D">
        <w:t>’%h’ and length(first_name)=6;</w:t>
      </w:r>
    </w:p>
    <w:p w14:paraId="54ECB787" w14:textId="55FEA822" w:rsidR="0014122D" w:rsidRPr="0014122D" w:rsidRDefault="0014122D" w:rsidP="0014122D">
      <w:r w:rsidRPr="0014122D">
        <w:rPr>
          <w:noProof/>
        </w:rPr>
        <w:drawing>
          <wp:inline distT="0" distB="0" distL="0" distR="0" wp14:anchorId="2584F4A6" wp14:editId="62583A4B">
            <wp:extent cx="4340348" cy="540895"/>
            <wp:effectExtent l="19050" t="19050" r="22225" b="12065"/>
            <wp:docPr id="37090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7857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96" cy="549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67964" w14:textId="77777777" w:rsidR="00AE0C6D" w:rsidRDefault="00AE0C6D" w:rsidP="00AE0C6D"/>
    <w:p w14:paraId="3460F2B8" w14:textId="09C89416" w:rsidR="00AE0C6D" w:rsidRDefault="00AE0C6D" w:rsidP="00AE0C6D">
      <w:pPr>
        <w:pStyle w:val="Heading2"/>
        <w:rPr>
          <w:caps w:val="0"/>
        </w:rPr>
      </w:pPr>
      <w:r>
        <w:rPr>
          <w:caps w:val="0"/>
        </w:rPr>
        <w:t>Q-. Write an sql query to print details of the workers whose salary lies between 100000 and 500000.</w:t>
      </w:r>
    </w:p>
    <w:p w14:paraId="7F2CA867" w14:textId="4EB2E644" w:rsidR="00AE0C6D" w:rsidRDefault="00AE0C6D" w:rsidP="00AE0C6D">
      <w:pPr>
        <w:pStyle w:val="Heading3"/>
      </w:pPr>
      <w:r w:rsidRPr="00AE0C6D">
        <w:t>Ans: select * from workers where salary between 100000 and 500000</w:t>
      </w:r>
      <w:r w:rsidR="0014122D">
        <w:t>;</w:t>
      </w:r>
    </w:p>
    <w:p w14:paraId="3FBA2CA2" w14:textId="7F5ED79C" w:rsidR="00AE0C6D" w:rsidRDefault="00922BB3" w:rsidP="00AE0C6D">
      <w:r w:rsidRPr="00922BB3">
        <w:rPr>
          <w:noProof/>
        </w:rPr>
        <w:drawing>
          <wp:inline distT="0" distB="0" distL="0" distR="0" wp14:anchorId="7482683D" wp14:editId="6DC1354C">
            <wp:extent cx="4456662" cy="1082042"/>
            <wp:effectExtent l="19050" t="19050" r="20320" b="22860"/>
            <wp:docPr id="209366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1110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24" cy="1087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9E02A" w14:textId="7BDA9EA7" w:rsidR="00AE0C6D" w:rsidRPr="00AE0C6D" w:rsidRDefault="00AE0C6D" w:rsidP="00AE0C6D">
      <w:pPr>
        <w:pStyle w:val="Heading2"/>
      </w:pPr>
      <w:r>
        <w:rPr>
          <w:caps w:val="0"/>
        </w:rPr>
        <w:lastRenderedPageBreak/>
        <w:t>Q-. Write an sql query to fetch the count of employees working in the department ‘admin’.</w:t>
      </w:r>
    </w:p>
    <w:p w14:paraId="23FD9B09" w14:textId="7A9001D2" w:rsidR="00AE0C6D" w:rsidRDefault="00AE0C6D" w:rsidP="00AE0C6D">
      <w:pPr>
        <w:pStyle w:val="Heading3"/>
      </w:pPr>
      <w:r>
        <w:t>Ans: select count(*) as employees from worker where department=’Admin’;</w:t>
      </w:r>
    </w:p>
    <w:p w14:paraId="604C6447" w14:textId="68AC0C99" w:rsidR="00922BB3" w:rsidRPr="00922BB3" w:rsidRDefault="00922BB3" w:rsidP="00922BB3">
      <w:r w:rsidRPr="00922BB3">
        <w:rPr>
          <w:noProof/>
        </w:rPr>
        <w:drawing>
          <wp:inline distT="0" distB="0" distL="0" distR="0" wp14:anchorId="2B6C387A" wp14:editId="28268D96">
            <wp:extent cx="906859" cy="678239"/>
            <wp:effectExtent l="19050" t="19050" r="26670" b="26670"/>
            <wp:docPr id="86489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6426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678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2AF1F" w14:textId="77777777" w:rsidR="007637E0" w:rsidRDefault="007637E0" w:rsidP="00AE0C6D"/>
    <w:p w14:paraId="767B49A8" w14:textId="696C39AD" w:rsidR="007637E0" w:rsidRDefault="007637E0" w:rsidP="007637E0">
      <w:pPr>
        <w:pStyle w:val="Heading1"/>
        <w:numPr>
          <w:ilvl w:val="0"/>
          <w:numId w:val="20"/>
        </w:numPr>
      </w:pPr>
      <w:r>
        <w:t>Write a mysql statement to find the concatenated first_name, last_name where the age of the employee is greater than 30.</w:t>
      </w:r>
    </w:p>
    <w:p w14:paraId="79175677" w14:textId="77777777" w:rsidR="006C0E75" w:rsidRDefault="006C0E75" w:rsidP="006C0E75"/>
    <w:p w14:paraId="3C6E2403" w14:textId="77777777" w:rsidR="006C0E75" w:rsidRPr="006C0E75" w:rsidRDefault="006C0E75" w:rsidP="006C0E75">
      <w:pPr>
        <w:spacing w:before="0" w:after="0"/>
        <w:ind w:left="1440"/>
        <w:rPr>
          <w:rFonts w:ascii="Abadi" w:hAnsi="Abadi"/>
          <w:sz w:val="24"/>
          <w:szCs w:val="24"/>
        </w:rPr>
      </w:pPr>
      <w:r w:rsidRPr="006C0E75">
        <w:rPr>
          <w:rFonts w:ascii="Abadi" w:hAnsi="Abadi"/>
          <w:sz w:val="24"/>
          <w:szCs w:val="24"/>
        </w:rPr>
        <w:t>CREATE TABLE employee (</w:t>
      </w:r>
    </w:p>
    <w:p w14:paraId="686869D8" w14:textId="77777777" w:rsidR="006C0E75" w:rsidRPr="006C0E75" w:rsidRDefault="006C0E75" w:rsidP="006C0E75">
      <w:pPr>
        <w:spacing w:before="0" w:after="0"/>
        <w:ind w:left="1440"/>
        <w:rPr>
          <w:rFonts w:ascii="Abadi" w:hAnsi="Abadi"/>
          <w:sz w:val="24"/>
          <w:szCs w:val="24"/>
        </w:rPr>
      </w:pPr>
      <w:r w:rsidRPr="006C0E75">
        <w:rPr>
          <w:rFonts w:ascii="Abadi" w:hAnsi="Abadi"/>
          <w:sz w:val="24"/>
          <w:szCs w:val="24"/>
        </w:rPr>
        <w:t xml:space="preserve">    first_name VARCHAR(30),</w:t>
      </w:r>
    </w:p>
    <w:p w14:paraId="08B16CBF" w14:textId="77777777" w:rsidR="006C0E75" w:rsidRPr="006C0E75" w:rsidRDefault="006C0E75" w:rsidP="006C0E75">
      <w:pPr>
        <w:spacing w:before="0" w:after="0"/>
        <w:ind w:left="1440"/>
        <w:rPr>
          <w:rFonts w:ascii="Abadi" w:hAnsi="Abadi"/>
          <w:sz w:val="24"/>
          <w:szCs w:val="24"/>
        </w:rPr>
      </w:pPr>
      <w:r w:rsidRPr="006C0E75">
        <w:rPr>
          <w:rFonts w:ascii="Abadi" w:hAnsi="Abadi"/>
          <w:sz w:val="24"/>
          <w:szCs w:val="24"/>
        </w:rPr>
        <w:t xml:space="preserve">    last_name VARCHAR(30),</w:t>
      </w:r>
    </w:p>
    <w:p w14:paraId="19A596BC" w14:textId="77777777" w:rsidR="006C0E75" w:rsidRPr="006C0E75" w:rsidRDefault="006C0E75" w:rsidP="006C0E75">
      <w:pPr>
        <w:spacing w:before="0" w:after="0"/>
        <w:ind w:left="1440"/>
        <w:rPr>
          <w:rFonts w:ascii="Abadi" w:hAnsi="Abadi"/>
          <w:sz w:val="24"/>
          <w:szCs w:val="24"/>
        </w:rPr>
      </w:pPr>
      <w:r w:rsidRPr="006C0E75">
        <w:rPr>
          <w:rFonts w:ascii="Abadi" w:hAnsi="Abadi"/>
          <w:sz w:val="24"/>
          <w:szCs w:val="24"/>
        </w:rPr>
        <w:t xml:space="preserve">    age INT(2),</w:t>
      </w:r>
    </w:p>
    <w:p w14:paraId="00945862" w14:textId="77777777" w:rsidR="006C0E75" w:rsidRPr="006C0E75" w:rsidRDefault="006C0E75" w:rsidP="006C0E75">
      <w:pPr>
        <w:spacing w:before="0" w:after="0"/>
        <w:ind w:left="1440"/>
        <w:rPr>
          <w:rFonts w:ascii="Abadi" w:hAnsi="Abadi"/>
          <w:sz w:val="24"/>
          <w:szCs w:val="24"/>
        </w:rPr>
      </w:pPr>
      <w:r w:rsidRPr="006C0E75">
        <w:rPr>
          <w:rFonts w:ascii="Abadi" w:hAnsi="Abadi"/>
          <w:sz w:val="24"/>
          <w:szCs w:val="24"/>
        </w:rPr>
        <w:t xml:space="preserve">    dept VARCHAR(10)</w:t>
      </w:r>
    </w:p>
    <w:p w14:paraId="43123B61" w14:textId="560F4FE9" w:rsidR="006C0E75" w:rsidRDefault="006C0E75" w:rsidP="006C0E75">
      <w:pPr>
        <w:spacing w:before="0" w:after="0"/>
        <w:ind w:left="1440"/>
        <w:rPr>
          <w:rFonts w:ascii="Abadi" w:hAnsi="Abadi"/>
          <w:sz w:val="24"/>
          <w:szCs w:val="24"/>
        </w:rPr>
      </w:pPr>
      <w:r w:rsidRPr="006C0E75">
        <w:rPr>
          <w:rFonts w:ascii="Abadi" w:hAnsi="Abadi"/>
          <w:sz w:val="24"/>
          <w:szCs w:val="24"/>
        </w:rPr>
        <w:t>);</w:t>
      </w:r>
    </w:p>
    <w:p w14:paraId="4A584D9E" w14:textId="77777777" w:rsidR="00CF0025" w:rsidRDefault="00CF0025" w:rsidP="006C0E75">
      <w:pPr>
        <w:spacing w:before="0" w:after="0"/>
        <w:ind w:left="1440"/>
      </w:pPr>
    </w:p>
    <w:p w14:paraId="75CFE619" w14:textId="77777777" w:rsidR="00CF0025" w:rsidRPr="00CF0025" w:rsidRDefault="00CF0025" w:rsidP="00CF0025">
      <w:pPr>
        <w:spacing w:before="0" w:after="0"/>
        <w:ind w:left="1440"/>
        <w:rPr>
          <w:rFonts w:ascii="Abadi" w:hAnsi="Abadi"/>
        </w:rPr>
      </w:pPr>
      <w:r w:rsidRPr="00CF0025">
        <w:rPr>
          <w:rFonts w:ascii="Abadi" w:hAnsi="Abadi"/>
        </w:rPr>
        <w:t xml:space="preserve">insert into employee (first_name, last_name, age, dept) VALUES </w:t>
      </w:r>
    </w:p>
    <w:p w14:paraId="43BB55AD" w14:textId="77777777" w:rsidR="00CF0025" w:rsidRPr="00CF0025" w:rsidRDefault="00CF0025" w:rsidP="00CF0025">
      <w:pPr>
        <w:spacing w:before="0" w:after="0"/>
        <w:ind w:left="1440"/>
        <w:rPr>
          <w:rFonts w:ascii="Abadi" w:hAnsi="Abadi"/>
        </w:rPr>
      </w:pPr>
      <w:r w:rsidRPr="00CF0025">
        <w:rPr>
          <w:rFonts w:ascii="Abadi" w:hAnsi="Abadi"/>
        </w:rPr>
        <w:t xml:space="preserve">('Mesa', 'Loop', 30, 'Acct'), </w:t>
      </w:r>
    </w:p>
    <w:p w14:paraId="04D2ACC9" w14:textId="77777777" w:rsidR="00CF0025" w:rsidRPr="00CF0025" w:rsidRDefault="00CF0025" w:rsidP="00CF0025">
      <w:pPr>
        <w:spacing w:before="0" w:after="0"/>
        <w:ind w:left="1440"/>
        <w:rPr>
          <w:rFonts w:ascii="Abadi" w:hAnsi="Abadi"/>
        </w:rPr>
      </w:pPr>
      <w:r w:rsidRPr="00CF0025">
        <w:rPr>
          <w:rFonts w:ascii="Abadi" w:hAnsi="Abadi"/>
        </w:rPr>
        <w:t xml:space="preserve">('Smith', 'Oak', 27, 'Dev1'), </w:t>
      </w:r>
    </w:p>
    <w:p w14:paraId="213B53D1" w14:textId="77777777" w:rsidR="00CF0025" w:rsidRPr="00CF0025" w:rsidRDefault="00CF0025" w:rsidP="00CF0025">
      <w:pPr>
        <w:spacing w:before="0" w:after="0"/>
        <w:ind w:left="1440"/>
        <w:rPr>
          <w:rFonts w:ascii="Abadi" w:hAnsi="Abadi"/>
        </w:rPr>
      </w:pPr>
      <w:r w:rsidRPr="00CF0025">
        <w:rPr>
          <w:rFonts w:ascii="Abadi" w:hAnsi="Abadi"/>
        </w:rPr>
        <w:t xml:space="preserve">('John', 'Jorz', 37, 'QA'), </w:t>
      </w:r>
    </w:p>
    <w:p w14:paraId="7ECB3192" w14:textId="7C0B46A0" w:rsidR="006C0E75" w:rsidRPr="00CF0025" w:rsidRDefault="00CF0025" w:rsidP="00CF0025">
      <w:pPr>
        <w:spacing w:before="0" w:after="0"/>
        <w:ind w:left="1440"/>
        <w:rPr>
          <w:rFonts w:ascii="Abadi" w:hAnsi="Abadi"/>
        </w:rPr>
      </w:pPr>
      <w:r w:rsidRPr="00CF0025">
        <w:rPr>
          <w:rFonts w:ascii="Abadi" w:hAnsi="Abadi"/>
        </w:rPr>
        <w:t>('Hary', 'Gaga', 32, 'QA');</w:t>
      </w:r>
    </w:p>
    <w:p w14:paraId="1C2668EE" w14:textId="77777777" w:rsidR="007637E0" w:rsidRDefault="007637E0" w:rsidP="007637E0">
      <w:pPr>
        <w:pStyle w:val="Heading3"/>
        <w:ind w:firstLine="360"/>
      </w:pPr>
      <w:r>
        <w:t xml:space="preserve">Ans:  </w:t>
      </w:r>
    </w:p>
    <w:p w14:paraId="55670961" w14:textId="77777777" w:rsidR="007637E0" w:rsidRDefault="007637E0" w:rsidP="007637E0">
      <w:pPr>
        <w:pStyle w:val="Heading3"/>
        <w:ind w:left="360"/>
      </w:pPr>
      <w:r>
        <w:t xml:space="preserve">solution 1: </w:t>
      </w:r>
    </w:p>
    <w:p w14:paraId="53C2AC73" w14:textId="24366254" w:rsidR="007637E0" w:rsidRPr="007637E0" w:rsidRDefault="007637E0" w:rsidP="007637E0">
      <w:pPr>
        <w:pStyle w:val="Heading3"/>
        <w:ind w:left="360"/>
      </w:pPr>
      <w:r>
        <w:t>in this solution there will be no space between the name it will be like “SmitJoshi” but it shoud contain the space like “Smit Joshi”.</w:t>
      </w:r>
    </w:p>
    <w:p w14:paraId="56C43D97" w14:textId="77777777" w:rsidR="007637E0" w:rsidRPr="007637E0" w:rsidRDefault="007637E0" w:rsidP="007637E0">
      <w:pPr>
        <w:pStyle w:val="Heading3"/>
        <w:ind w:left="360"/>
        <w:rPr>
          <w:b/>
          <w:bCs/>
        </w:rPr>
      </w:pPr>
      <w:r w:rsidRPr="007637E0">
        <w:rPr>
          <w:b/>
          <w:bCs/>
        </w:rPr>
        <w:t xml:space="preserve">select concat(first_name,last_name) as name from employee where age&gt;30; </w:t>
      </w:r>
    </w:p>
    <w:p w14:paraId="4C2AE23F" w14:textId="77777777" w:rsidR="007637E0" w:rsidRDefault="007637E0" w:rsidP="007637E0">
      <w:pPr>
        <w:pStyle w:val="Heading3"/>
        <w:ind w:left="360"/>
      </w:pPr>
    </w:p>
    <w:p w14:paraId="6A9CB39E" w14:textId="77777777" w:rsidR="007637E0" w:rsidRDefault="007637E0" w:rsidP="007637E0">
      <w:pPr>
        <w:pStyle w:val="Heading3"/>
        <w:ind w:left="360"/>
      </w:pPr>
      <w:r>
        <w:t xml:space="preserve">solution 2: We can achive this by adding nested concat() in the query. </w:t>
      </w:r>
    </w:p>
    <w:p w14:paraId="7F7492F8" w14:textId="26E642C8" w:rsidR="007637E0" w:rsidRPr="007637E0" w:rsidRDefault="007637E0" w:rsidP="007637E0">
      <w:pPr>
        <w:pStyle w:val="Heading3"/>
        <w:ind w:left="360"/>
      </w:pPr>
      <w:r w:rsidRPr="007637E0">
        <w:rPr>
          <w:b/>
          <w:bCs/>
        </w:rPr>
        <w:t>Select concat(first_name,concat(‘ ‘,last_name)) as name from employee where age&gt;30;</w:t>
      </w:r>
    </w:p>
    <w:p w14:paraId="379CCD0F" w14:textId="38A6954B" w:rsidR="007637E0" w:rsidRDefault="007637E0"/>
    <w:p w14:paraId="585A8BE3" w14:textId="77F848BE" w:rsidR="007637E0" w:rsidRDefault="007637E0" w:rsidP="007637E0">
      <w:pPr>
        <w:pStyle w:val="Heading1"/>
      </w:pPr>
      <w:r>
        <w:lastRenderedPageBreak/>
        <w:t>Scenario: Student Database</w:t>
      </w:r>
    </w:p>
    <w:p w14:paraId="41500BFF" w14:textId="77777777" w:rsidR="007637E0" w:rsidRDefault="007637E0" w:rsidP="007637E0">
      <w:pPr>
        <w:pStyle w:val="Heading2"/>
      </w:pPr>
      <w:r>
        <w:t>Tasks:</w:t>
      </w:r>
    </w:p>
    <w:p w14:paraId="36E9025D" w14:textId="77777777" w:rsidR="007637E0" w:rsidRPr="00E62533" w:rsidRDefault="007637E0" w:rsidP="007637E0"/>
    <w:p w14:paraId="240C83A0" w14:textId="77777777" w:rsidR="007637E0" w:rsidRPr="00E62533" w:rsidRDefault="007637E0" w:rsidP="007637E0">
      <w:pPr>
        <w:pStyle w:val="Heading2"/>
        <w:rPr>
          <w:i/>
          <w:iCs/>
        </w:rPr>
      </w:pPr>
      <w:r>
        <w:t>1.</w:t>
      </w:r>
      <w:r w:rsidRPr="00E62533">
        <w:t xml:space="preserve"> </w:t>
      </w:r>
      <w:r w:rsidRPr="00E62533">
        <w:rPr>
          <w:i/>
          <w:iCs/>
          <w:caps w:val="0"/>
        </w:rPr>
        <w:t>Create the Necessary Tables with Appropriate Data Types</w:t>
      </w:r>
    </w:p>
    <w:p w14:paraId="0F2262CD" w14:textId="77777777" w:rsidR="007637E0" w:rsidRDefault="007637E0" w:rsidP="007637E0">
      <w:pPr>
        <w:pStyle w:val="Heading3"/>
      </w:pPr>
      <w:r>
        <w:t>Tables Creation Queries</w:t>
      </w:r>
    </w:p>
    <w:p w14:paraId="7F2E4262" w14:textId="1CD95CC3" w:rsidR="007637E0" w:rsidRDefault="00335EBB" w:rsidP="00335EBB">
      <w:pPr>
        <w:pStyle w:val="Heading4"/>
      </w:pPr>
      <w:r>
        <w:tab/>
        <w:t>Student</w:t>
      </w:r>
    </w:p>
    <w:p w14:paraId="0421D467" w14:textId="77777777" w:rsidR="00335EBB" w:rsidRDefault="00335EBB" w:rsidP="00335EBB">
      <w:pPr>
        <w:spacing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create table student(</w:t>
      </w:r>
    </w:p>
    <w:p w14:paraId="79A33E8E" w14:textId="4934A81A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student_id int primary key,</w:t>
      </w:r>
    </w:p>
    <w:p w14:paraId="0FA8B1B3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first_name varchar(50),</w:t>
      </w:r>
    </w:p>
    <w:p w14:paraId="3C268609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last_name varchar(50),</w:t>
      </w:r>
    </w:p>
    <w:p w14:paraId="2E9450E2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date_of_birth date,</w:t>
      </w:r>
    </w:p>
    <w:p w14:paraId="27DCA801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gender varchar(6),</w:t>
      </w:r>
    </w:p>
    <w:p w14:paraId="692C8387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email varchar(100),</w:t>
      </w:r>
    </w:p>
    <w:p w14:paraId="0D92863E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phone varchar(10)</w:t>
      </w:r>
    </w:p>
    <w:p w14:paraId="7A9137D0" w14:textId="6BBEB0D3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);</w:t>
      </w:r>
    </w:p>
    <w:p w14:paraId="657A89B1" w14:textId="69E51F10" w:rsidR="00462A29" w:rsidRDefault="00462A29" w:rsidP="00462A29">
      <w:pPr>
        <w:pStyle w:val="Heading4"/>
        <w:ind w:left="720"/>
      </w:pPr>
      <w:r>
        <w:t>Note: phone  is varchar because it is not going to be used in any mathematical calculation.</w:t>
      </w:r>
    </w:p>
    <w:p w14:paraId="2DA80BD2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27D2656D" w14:textId="7E667C51" w:rsidR="00335EBB" w:rsidRDefault="00335EBB" w:rsidP="00335EBB">
      <w:pPr>
        <w:pStyle w:val="Heading4"/>
        <w:ind w:firstLine="720"/>
      </w:pPr>
      <w:r>
        <w:t>Cources</w:t>
      </w:r>
    </w:p>
    <w:p w14:paraId="2E270842" w14:textId="77777777" w:rsidR="00335EBB" w:rsidRDefault="00335EBB" w:rsidP="00335EBB">
      <w:pPr>
        <w:spacing w:before="0" w:after="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ab/>
        <w:t>create table courses(</w:t>
      </w:r>
    </w:p>
    <w:p w14:paraId="54C59A3B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course_id int primary key,</w:t>
      </w:r>
    </w:p>
    <w:p w14:paraId="038395AE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course_name varchar(50),</w:t>
      </w:r>
    </w:p>
    <w:p w14:paraId="4DEEE5B8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instructor varchar(50),</w:t>
      </w:r>
    </w:p>
    <w:p w14:paraId="635BB5ED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credit_hours int</w:t>
      </w:r>
    </w:p>
    <w:p w14:paraId="1C92AD2F" w14:textId="60EF9CB5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);</w:t>
      </w:r>
    </w:p>
    <w:p w14:paraId="5160F126" w14:textId="77777777" w:rsidR="00335EBB" w:rsidRDefault="00335EBB" w:rsidP="00335EBB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642F4A88" w14:textId="583ED7E8" w:rsidR="00335EBB" w:rsidRDefault="00335EBB" w:rsidP="00335EBB">
      <w:pPr>
        <w:pStyle w:val="Heading4"/>
        <w:ind w:firstLine="720"/>
      </w:pPr>
      <w:r>
        <w:t>Enrollments</w:t>
      </w:r>
    </w:p>
    <w:p w14:paraId="20D9E467" w14:textId="77777777" w:rsidR="00035D8C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create table enrollments(</w:t>
      </w:r>
    </w:p>
    <w:p w14:paraId="0A0A197E" w14:textId="40809B7D" w:rsidR="00035D8C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enrollment_id int primary key,</w:t>
      </w:r>
    </w:p>
    <w:p w14:paraId="66B8D6E7" w14:textId="77777777" w:rsidR="00035D8C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student_id int references student(student_id),</w:t>
      </w:r>
    </w:p>
    <w:p w14:paraId="524F15AF" w14:textId="77777777" w:rsidR="00035D8C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course_id int references courses(course_id),</w:t>
      </w:r>
    </w:p>
    <w:p w14:paraId="75F7D2CD" w14:textId="77777777" w:rsidR="00035D8C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enrollment_date date,</w:t>
      </w:r>
    </w:p>
    <w:p w14:paraId="3AA31C6C" w14:textId="77777777" w:rsidR="00035D8C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grade varchar(1)</w:t>
      </w:r>
    </w:p>
    <w:p w14:paraId="72554243" w14:textId="3F5F0081" w:rsidR="003C4E55" w:rsidRDefault="00335EBB" w:rsidP="00035D8C">
      <w:pPr>
        <w:spacing w:before="0" w:after="0"/>
        <w:ind w:left="720"/>
        <w:rPr>
          <w:rFonts w:ascii="Abadi" w:hAnsi="Abadi"/>
          <w:sz w:val="24"/>
          <w:szCs w:val="24"/>
        </w:rPr>
      </w:pPr>
      <w:r w:rsidRPr="00335EBB">
        <w:rPr>
          <w:rFonts w:ascii="Abadi" w:hAnsi="Abadi"/>
          <w:sz w:val="24"/>
          <w:szCs w:val="24"/>
        </w:rPr>
        <w:t>);</w:t>
      </w:r>
    </w:p>
    <w:p w14:paraId="6FE865BC" w14:textId="77777777" w:rsidR="00035D8C" w:rsidRDefault="00035D8C" w:rsidP="00035D8C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62752584" w14:textId="77777777" w:rsidR="00035D8C" w:rsidRDefault="00035D8C" w:rsidP="00035D8C">
      <w:pPr>
        <w:pStyle w:val="Heading2"/>
        <w:rPr>
          <w:caps w:val="0"/>
        </w:rPr>
      </w:pPr>
    </w:p>
    <w:p w14:paraId="32488234" w14:textId="77777777" w:rsidR="00035D8C" w:rsidRDefault="00035D8C" w:rsidP="00035D8C"/>
    <w:p w14:paraId="00535B5B" w14:textId="191A2688" w:rsidR="00035D8C" w:rsidRPr="00035D8C" w:rsidRDefault="00035D8C" w:rsidP="00035D8C">
      <w:pPr>
        <w:pStyle w:val="Heading3"/>
      </w:pPr>
      <w:r>
        <w:lastRenderedPageBreak/>
        <w:t>Insert Queries</w:t>
      </w:r>
    </w:p>
    <w:p w14:paraId="557FA937" w14:textId="447F4B36" w:rsidR="00035D8C" w:rsidRDefault="00035D8C" w:rsidP="00035D8C">
      <w:pPr>
        <w:pStyle w:val="Heading2"/>
        <w:numPr>
          <w:ilvl w:val="0"/>
          <w:numId w:val="20"/>
        </w:numPr>
        <w:rPr>
          <w:caps w:val="0"/>
        </w:rPr>
      </w:pPr>
      <w:r>
        <w:rPr>
          <w:caps w:val="0"/>
        </w:rPr>
        <w:t>Insert at least 5 students' records into the students table.</w:t>
      </w:r>
    </w:p>
    <w:p w14:paraId="5FA82B7F" w14:textId="77777777" w:rsidR="00823167" w:rsidRPr="00823167" w:rsidRDefault="00035D8C" w:rsidP="00823167">
      <w:pPr>
        <w:spacing w:before="0" w:after="0"/>
        <w:rPr>
          <w:rFonts w:ascii="Abadi" w:hAnsi="Abadi"/>
          <w:sz w:val="24"/>
          <w:szCs w:val="24"/>
        </w:rPr>
      </w:pPr>
      <w:r w:rsidRPr="00823167">
        <w:rPr>
          <w:rFonts w:ascii="Abadi" w:hAnsi="Abadi"/>
          <w:sz w:val="24"/>
          <w:szCs w:val="24"/>
        </w:rPr>
        <w:t xml:space="preserve">insert into student (student_id, first_name, last_name, date_of_birth, gender, email, phone) VALUES </w:t>
      </w:r>
    </w:p>
    <w:p w14:paraId="0D203884" w14:textId="5A173A9B" w:rsidR="00823167" w:rsidRPr="00823167" w:rsidRDefault="00035D8C" w:rsidP="00823167">
      <w:pPr>
        <w:spacing w:before="0" w:after="0"/>
        <w:rPr>
          <w:rFonts w:ascii="Abadi" w:hAnsi="Abadi"/>
          <w:sz w:val="24"/>
          <w:szCs w:val="24"/>
        </w:rPr>
      </w:pPr>
      <w:r w:rsidRPr="00823167">
        <w:rPr>
          <w:rFonts w:ascii="Abadi" w:hAnsi="Abadi"/>
          <w:sz w:val="24"/>
          <w:szCs w:val="24"/>
        </w:rPr>
        <w:t xml:space="preserve">(1, 'smit', 'joshi', '2002/11/15', 'male', 'smitjoshi814@gmail.com ', '8140800864'), </w:t>
      </w:r>
    </w:p>
    <w:p w14:paraId="28964BB6" w14:textId="7BA720CA" w:rsidR="00823167" w:rsidRPr="00823167" w:rsidRDefault="00035D8C" w:rsidP="00823167">
      <w:pPr>
        <w:spacing w:before="0" w:after="0"/>
        <w:rPr>
          <w:rFonts w:ascii="Abadi" w:hAnsi="Abadi"/>
          <w:sz w:val="24"/>
          <w:szCs w:val="24"/>
        </w:rPr>
      </w:pPr>
      <w:r w:rsidRPr="00823167">
        <w:rPr>
          <w:rFonts w:ascii="Abadi" w:hAnsi="Abadi"/>
          <w:sz w:val="24"/>
          <w:szCs w:val="24"/>
        </w:rPr>
        <w:t xml:space="preserve">(2, 'tejasv', 'modi', '2003-10-06', 'Male', 'tejasvmodi@gmail.com', '9876543210'), </w:t>
      </w:r>
    </w:p>
    <w:p w14:paraId="334EEABE" w14:textId="3FB214A6" w:rsidR="00823167" w:rsidRPr="00823167" w:rsidRDefault="00035D8C" w:rsidP="00823167">
      <w:pPr>
        <w:spacing w:before="0" w:after="0"/>
        <w:rPr>
          <w:rFonts w:ascii="Abadi" w:hAnsi="Abadi"/>
          <w:sz w:val="24"/>
          <w:szCs w:val="24"/>
        </w:rPr>
      </w:pPr>
      <w:r w:rsidRPr="00823167">
        <w:rPr>
          <w:rFonts w:ascii="Abadi" w:hAnsi="Abadi"/>
          <w:sz w:val="24"/>
          <w:szCs w:val="24"/>
        </w:rPr>
        <w:t xml:space="preserve">(3, 'tanish', 'modi', '2002/04/28', 'male', 'tanishmodi@gmail.com', '0987654321'), </w:t>
      </w:r>
    </w:p>
    <w:p w14:paraId="390C8263" w14:textId="79DBB8E5" w:rsidR="00823167" w:rsidRPr="00823167" w:rsidRDefault="00035D8C" w:rsidP="00823167">
      <w:pPr>
        <w:spacing w:before="0" w:after="0"/>
        <w:rPr>
          <w:rFonts w:ascii="Abadi" w:hAnsi="Abadi"/>
          <w:sz w:val="24"/>
          <w:szCs w:val="24"/>
        </w:rPr>
      </w:pPr>
      <w:r w:rsidRPr="00823167">
        <w:rPr>
          <w:rFonts w:ascii="Abadi" w:hAnsi="Abadi"/>
          <w:sz w:val="24"/>
          <w:szCs w:val="24"/>
        </w:rPr>
        <w:t xml:space="preserve">(4, 'switi', 'patel', '2002/03/30', 'Female', 'gothiswiti@gmail.com', '8866423301'), </w:t>
      </w:r>
    </w:p>
    <w:p w14:paraId="3C594E6E" w14:textId="21CB04A6" w:rsidR="00035D8C" w:rsidRDefault="00035D8C" w:rsidP="00823167">
      <w:pPr>
        <w:spacing w:before="0" w:after="0"/>
        <w:rPr>
          <w:rFonts w:ascii="Abadi" w:hAnsi="Abadi"/>
          <w:sz w:val="24"/>
          <w:szCs w:val="24"/>
        </w:rPr>
      </w:pPr>
      <w:r w:rsidRPr="00823167">
        <w:rPr>
          <w:rFonts w:ascii="Abadi" w:hAnsi="Abadi"/>
          <w:sz w:val="24"/>
          <w:szCs w:val="24"/>
        </w:rPr>
        <w:t xml:space="preserve">(5, 'tabbssum', 'saji', '2003/7/20', 'female', 'tabbsaji@gmail.com', </w:t>
      </w:r>
      <w:r w:rsidR="00823167">
        <w:rPr>
          <w:rFonts w:ascii="Abadi" w:hAnsi="Abadi"/>
          <w:sz w:val="24"/>
          <w:szCs w:val="24"/>
        </w:rPr>
        <w:t>9876543210</w:t>
      </w:r>
      <w:r w:rsidRPr="00823167">
        <w:rPr>
          <w:rFonts w:ascii="Abadi" w:hAnsi="Abadi"/>
          <w:sz w:val="24"/>
          <w:szCs w:val="24"/>
        </w:rPr>
        <w:t>);</w:t>
      </w:r>
    </w:p>
    <w:p w14:paraId="532CBBDB" w14:textId="77777777" w:rsidR="00823167" w:rsidRDefault="00823167" w:rsidP="00035D8C">
      <w:pPr>
        <w:pStyle w:val="ListParagraph"/>
      </w:pPr>
    </w:p>
    <w:p w14:paraId="1A71362C" w14:textId="4A4D04CB" w:rsidR="00823167" w:rsidRPr="00035D8C" w:rsidRDefault="009726E1" w:rsidP="009726E1">
      <w:pPr>
        <w:pStyle w:val="Heading2"/>
        <w:numPr>
          <w:ilvl w:val="0"/>
          <w:numId w:val="20"/>
        </w:numPr>
      </w:pPr>
      <w:r>
        <w:rPr>
          <w:caps w:val="0"/>
        </w:rPr>
        <w:t>Insert at least 3 courses' records into the courses table.</w:t>
      </w:r>
    </w:p>
    <w:p w14:paraId="2278BEEF" w14:textId="77777777" w:rsidR="009726E1" w:rsidRDefault="009726E1" w:rsidP="00462A29">
      <w:pPr>
        <w:spacing w:before="0" w:after="0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Insert into </w:t>
      </w:r>
      <w:r w:rsidRPr="009726E1">
        <w:rPr>
          <w:rFonts w:ascii="Abadi" w:hAnsi="Abadi"/>
          <w:sz w:val="24"/>
          <w:szCs w:val="24"/>
        </w:rPr>
        <w:t xml:space="preserve">courses (course_id, course_name, instructor, credit_hours) VALUES </w:t>
      </w:r>
    </w:p>
    <w:p w14:paraId="2AB34BFC" w14:textId="69E40E7E" w:rsidR="009726E1" w:rsidRDefault="009726E1" w:rsidP="00462A29">
      <w:pPr>
        <w:spacing w:before="0" w:after="0"/>
        <w:ind w:left="720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>(1, 'Mscit', 'Bhavesh Patel', 100),</w:t>
      </w:r>
    </w:p>
    <w:p w14:paraId="587064F7" w14:textId="204DE026" w:rsidR="009726E1" w:rsidRDefault="009726E1" w:rsidP="00462A29">
      <w:pPr>
        <w:spacing w:before="0" w:after="0"/>
        <w:ind w:left="720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 xml:space="preserve"> (2, 'MCA', 'Smit Joshi', 90),</w:t>
      </w:r>
    </w:p>
    <w:p w14:paraId="1F3779F9" w14:textId="296B5442" w:rsidR="00DD3C49" w:rsidRDefault="009726E1" w:rsidP="00462A29">
      <w:pPr>
        <w:spacing w:before="0" w:after="0"/>
        <w:ind w:left="720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 xml:space="preserve"> (3, 'BCA', 'Tejasv Modi', 80);</w:t>
      </w:r>
    </w:p>
    <w:p w14:paraId="698E4319" w14:textId="77777777" w:rsidR="009726E1" w:rsidRDefault="009726E1" w:rsidP="009726E1">
      <w:pPr>
        <w:spacing w:after="0"/>
        <w:rPr>
          <w:rFonts w:ascii="Abadi" w:hAnsi="Abadi"/>
          <w:sz w:val="24"/>
          <w:szCs w:val="24"/>
        </w:rPr>
      </w:pPr>
    </w:p>
    <w:p w14:paraId="5182C243" w14:textId="26751905" w:rsidR="009726E1" w:rsidRDefault="009726E1" w:rsidP="009726E1">
      <w:pPr>
        <w:pStyle w:val="Heading2"/>
        <w:numPr>
          <w:ilvl w:val="0"/>
          <w:numId w:val="20"/>
        </w:numPr>
        <w:rPr>
          <w:caps w:val="0"/>
        </w:rPr>
      </w:pPr>
      <w:r>
        <w:rPr>
          <w:caps w:val="0"/>
        </w:rPr>
        <w:t>Enroll some students in different courses by adding records to the enrollments table.</w:t>
      </w:r>
    </w:p>
    <w:p w14:paraId="1B1FD6ED" w14:textId="77777777" w:rsidR="009726E1" w:rsidRDefault="009726E1" w:rsidP="009726E1">
      <w:pPr>
        <w:pStyle w:val="ListParagrap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Insert into </w:t>
      </w:r>
      <w:r w:rsidRPr="009726E1">
        <w:rPr>
          <w:rFonts w:ascii="Abadi" w:hAnsi="Abadi"/>
          <w:sz w:val="24"/>
          <w:szCs w:val="24"/>
        </w:rPr>
        <w:t xml:space="preserve">enrollments (enrollment_id, student_id, course_id, enrollment_date, grade) VALUES </w:t>
      </w:r>
    </w:p>
    <w:p w14:paraId="0664C5DA" w14:textId="6306E8DA" w:rsidR="009726E1" w:rsidRDefault="009726E1" w:rsidP="009726E1">
      <w:pPr>
        <w:pStyle w:val="ListParagraph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 xml:space="preserve">(1,1,1, '2023-07-03', 'A'), </w:t>
      </w:r>
    </w:p>
    <w:p w14:paraId="1F31C783" w14:textId="0B5B7DF6" w:rsidR="009726E1" w:rsidRDefault="009726E1" w:rsidP="009726E1">
      <w:pPr>
        <w:pStyle w:val="ListParagraph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2,2,1</w:t>
      </w:r>
      <w:r w:rsidRPr="009726E1">
        <w:rPr>
          <w:rFonts w:ascii="Abadi" w:hAnsi="Abadi"/>
          <w:sz w:val="24"/>
          <w:szCs w:val="24"/>
        </w:rPr>
        <w:t xml:space="preserve">, '2023-07-03', 'B'), </w:t>
      </w:r>
    </w:p>
    <w:p w14:paraId="79585EC0" w14:textId="46B8A768" w:rsidR="009726E1" w:rsidRDefault="009726E1" w:rsidP="009726E1">
      <w:pPr>
        <w:pStyle w:val="ListParagraph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3,3,2</w:t>
      </w:r>
      <w:r w:rsidRPr="009726E1">
        <w:rPr>
          <w:rFonts w:ascii="Abadi" w:hAnsi="Abadi"/>
          <w:sz w:val="24"/>
          <w:szCs w:val="24"/>
        </w:rPr>
        <w:t xml:space="preserve">, '2023-07-05', 'B'), </w:t>
      </w:r>
    </w:p>
    <w:p w14:paraId="50E572A9" w14:textId="7AD7EFA4" w:rsidR="009726E1" w:rsidRDefault="009726E1" w:rsidP="009726E1">
      <w:pPr>
        <w:pStyle w:val="ListParagraph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4,4,2</w:t>
      </w:r>
      <w:r w:rsidRPr="009726E1">
        <w:rPr>
          <w:rFonts w:ascii="Abadi" w:hAnsi="Abadi"/>
          <w:sz w:val="24"/>
          <w:szCs w:val="24"/>
        </w:rPr>
        <w:t xml:space="preserve">, '2023-07-05', 'A'), </w:t>
      </w:r>
    </w:p>
    <w:p w14:paraId="6A96CBE7" w14:textId="31C61EFF" w:rsidR="00462A29" w:rsidRDefault="009726E1" w:rsidP="00462A29">
      <w:pPr>
        <w:pStyle w:val="ListParagraph"/>
        <w:rPr>
          <w:rFonts w:ascii="Abadi" w:hAnsi="Abadi"/>
          <w:sz w:val="24"/>
          <w:szCs w:val="24"/>
        </w:rPr>
      </w:pPr>
      <w:r w:rsidRPr="009726E1"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5,5,3</w:t>
      </w:r>
      <w:r w:rsidRPr="009726E1">
        <w:rPr>
          <w:rFonts w:ascii="Abadi" w:hAnsi="Abadi"/>
          <w:sz w:val="24"/>
          <w:szCs w:val="24"/>
        </w:rPr>
        <w:t>, '2023-07-07', 'B');</w:t>
      </w:r>
    </w:p>
    <w:p w14:paraId="181803A3" w14:textId="61272BA8" w:rsidR="00462A29" w:rsidRDefault="00462A29" w:rsidP="00462A29">
      <w:pPr>
        <w:pStyle w:val="Heading3"/>
      </w:pPr>
      <w:r>
        <w:t xml:space="preserve">Select Queries </w:t>
      </w:r>
    </w:p>
    <w:p w14:paraId="684A80AD" w14:textId="2B844597" w:rsidR="00462A29" w:rsidRDefault="00462A29" w:rsidP="00462A29">
      <w:pPr>
        <w:pStyle w:val="Heading2"/>
        <w:numPr>
          <w:ilvl w:val="0"/>
          <w:numId w:val="20"/>
        </w:numPr>
        <w:rPr>
          <w:caps w:val="0"/>
        </w:rPr>
      </w:pPr>
      <w:r>
        <w:rPr>
          <w:caps w:val="0"/>
        </w:rPr>
        <w:t>Write a query to get the list of all students and their details.</w:t>
      </w:r>
    </w:p>
    <w:p w14:paraId="44347549" w14:textId="27B2CD02" w:rsidR="00462A29" w:rsidRDefault="00462A29" w:rsidP="00462A29">
      <w:pPr>
        <w:pStyle w:val="Heading3"/>
        <w:ind w:firstLine="360"/>
        <w:rPr>
          <w:rFonts w:ascii="Abadi" w:hAnsi="Abadi"/>
        </w:rPr>
      </w:pPr>
      <w:r>
        <w:t xml:space="preserve">Ans: </w:t>
      </w:r>
      <w:r w:rsidRPr="00462A29">
        <w:rPr>
          <w:rFonts w:ascii="Abadi" w:hAnsi="Abadi"/>
        </w:rPr>
        <w:t>select * from student;</w:t>
      </w:r>
    </w:p>
    <w:p w14:paraId="28E06BCE" w14:textId="1B1C4940" w:rsidR="00CF0025" w:rsidRPr="00CF0025" w:rsidRDefault="00CF0025" w:rsidP="00CF0025">
      <w:pPr>
        <w:jc w:val="center"/>
      </w:pPr>
      <w:r w:rsidRPr="00CF0025">
        <w:rPr>
          <w:noProof/>
        </w:rPr>
        <w:drawing>
          <wp:inline distT="0" distB="0" distL="0" distR="0" wp14:anchorId="2732D2E0" wp14:editId="6A127966">
            <wp:extent cx="4080510" cy="1192510"/>
            <wp:effectExtent l="19050" t="19050" r="15240" b="27305"/>
            <wp:docPr id="155433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1156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70" cy="119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A6567" w14:textId="77777777" w:rsidR="00462A29" w:rsidRDefault="00462A29" w:rsidP="00462A29">
      <w:pPr>
        <w:rPr>
          <w:rFonts w:ascii="Abadi" w:hAnsi="Abadi"/>
          <w:sz w:val="24"/>
          <w:szCs w:val="24"/>
        </w:rPr>
      </w:pPr>
    </w:p>
    <w:p w14:paraId="159E4F48" w14:textId="41506AAD" w:rsidR="00462A29" w:rsidRDefault="00462A29" w:rsidP="00462A29">
      <w:pPr>
        <w:pStyle w:val="Heading2"/>
        <w:numPr>
          <w:ilvl w:val="0"/>
          <w:numId w:val="20"/>
        </w:numPr>
        <w:rPr>
          <w:caps w:val="0"/>
        </w:rPr>
      </w:pPr>
      <w:r>
        <w:rPr>
          <w:caps w:val="0"/>
        </w:rPr>
        <w:t>Write a query to get the list of all courses and their details.</w:t>
      </w:r>
    </w:p>
    <w:p w14:paraId="74430DE9" w14:textId="6CE5349C" w:rsidR="00462A29" w:rsidRDefault="00462A29" w:rsidP="00462A29">
      <w:pPr>
        <w:pStyle w:val="Heading3"/>
        <w:ind w:left="360"/>
        <w:rPr>
          <w:rFonts w:ascii="Abadi" w:hAnsi="Abadi"/>
        </w:rPr>
      </w:pPr>
      <w:r>
        <w:t xml:space="preserve">Ans: </w:t>
      </w:r>
      <w:r w:rsidRPr="004A3AE2">
        <w:rPr>
          <w:rFonts w:ascii="Abadi" w:hAnsi="Abadi"/>
        </w:rPr>
        <w:t>select * from courses;</w:t>
      </w:r>
    </w:p>
    <w:p w14:paraId="0D6DA618" w14:textId="37463F42" w:rsidR="00CF0025" w:rsidRPr="00CF0025" w:rsidRDefault="00CF0025" w:rsidP="00CF0025">
      <w:pPr>
        <w:jc w:val="center"/>
      </w:pPr>
      <w:r w:rsidRPr="00CF0025">
        <w:rPr>
          <w:noProof/>
        </w:rPr>
        <w:drawing>
          <wp:inline distT="0" distB="0" distL="0" distR="0" wp14:anchorId="1CF5997A" wp14:editId="61C829F3">
            <wp:extent cx="2915285" cy="965533"/>
            <wp:effectExtent l="19050" t="19050" r="18415" b="25400"/>
            <wp:docPr id="36129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95056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493" cy="969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F27AD" w14:textId="77777777" w:rsidR="00462A29" w:rsidRPr="00462A29" w:rsidRDefault="00462A29" w:rsidP="00462A29">
      <w:pPr>
        <w:rPr>
          <w:sz w:val="24"/>
          <w:szCs w:val="24"/>
        </w:rPr>
      </w:pPr>
    </w:p>
    <w:p w14:paraId="095BE3EA" w14:textId="4A6F7667" w:rsidR="00462A29" w:rsidRDefault="00462A29" w:rsidP="00462A29">
      <w:pPr>
        <w:pStyle w:val="Heading1"/>
      </w:pPr>
      <w:r>
        <w:t>(1)Create the following tables with appropriate constraints</w:t>
      </w:r>
    </w:p>
    <w:p w14:paraId="3C29A942" w14:textId="78F602A1" w:rsidR="00462A29" w:rsidRDefault="00462A29" w:rsidP="00462A29">
      <w:pPr>
        <w:pStyle w:val="Heading2"/>
      </w:pPr>
      <w:r>
        <w:t xml:space="preserve"> Customer_Master</w:t>
      </w:r>
    </w:p>
    <w:p w14:paraId="3587E491" w14:textId="77777777" w:rsidR="004A3AE2" w:rsidRDefault="00462A29" w:rsidP="00462A29">
      <w:pPr>
        <w:spacing w:before="0" w:after="0"/>
      </w:pPr>
      <w:r w:rsidRPr="00462A29">
        <w:rPr>
          <w:rStyle w:val="Heading3Char"/>
        </w:rPr>
        <w:t>Ans:</w:t>
      </w:r>
      <w:r>
        <w:t xml:space="preserve"> </w:t>
      </w:r>
    </w:p>
    <w:p w14:paraId="25542A4B" w14:textId="79C5D4F6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 xml:space="preserve">create table customer_master( </w:t>
      </w:r>
    </w:p>
    <w:p w14:paraId="4C716843" w14:textId="77777777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>c_no int primary key,</w:t>
      </w:r>
    </w:p>
    <w:p w14:paraId="04DF650A" w14:textId="77777777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 xml:space="preserve">c_name varchar(50), </w:t>
      </w:r>
    </w:p>
    <w:p w14:paraId="28B1419A" w14:textId="77777777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>gender varchar(6),</w:t>
      </w:r>
    </w:p>
    <w:p w14:paraId="18C07307" w14:textId="77777777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>dob date,</w:t>
      </w:r>
    </w:p>
    <w:p w14:paraId="49A7A6D6" w14:textId="77777777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>contact_no varchar(10)</w:t>
      </w:r>
    </w:p>
    <w:p w14:paraId="4A83D0B1" w14:textId="2A098107" w:rsidR="00462A29" w:rsidRPr="00462A29" w:rsidRDefault="00462A29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62A29">
        <w:rPr>
          <w:rFonts w:ascii="Abadi" w:hAnsi="Abadi"/>
          <w:sz w:val="24"/>
          <w:szCs w:val="24"/>
        </w:rPr>
        <w:t>);</w:t>
      </w:r>
    </w:p>
    <w:p w14:paraId="6F42884D" w14:textId="557D88BC" w:rsidR="00462A29" w:rsidRDefault="00462A29" w:rsidP="004A3AE2">
      <w:pPr>
        <w:pStyle w:val="Heading4"/>
        <w:ind w:left="720"/>
      </w:pPr>
      <w:r>
        <w:t>Note: concatc_no is varchar because it is not going to be used in any mathematical calculation.</w:t>
      </w:r>
    </w:p>
    <w:p w14:paraId="2D127751" w14:textId="77777777" w:rsidR="0006687B" w:rsidRPr="0006687B" w:rsidRDefault="0006687B" w:rsidP="0006687B"/>
    <w:p w14:paraId="3648C12B" w14:textId="3C7545C2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insert into customer_master (c_no, c_name, gender, dob, contact_no) VALUES </w:t>
      </w:r>
    </w:p>
    <w:p w14:paraId="20274F96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(1, 'Tejasv', 'Male', '2002-08-24', '9988776655'), </w:t>
      </w:r>
    </w:p>
    <w:p w14:paraId="1F24F37A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(2, 'Tanish', 'Male', '2002-09-16', '7766885544'), </w:t>
      </w:r>
    </w:p>
    <w:p w14:paraId="679D5BD2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(3, 'Nisha', 'Female', '2003-07-16', '5599223311'), </w:t>
      </w:r>
    </w:p>
    <w:p w14:paraId="1AD87297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(4, 'Vishva', 'Female', '2003-09-16', '1166228822'), </w:t>
      </w:r>
    </w:p>
    <w:p w14:paraId="06B5DBF5" w14:textId="7CB0C286" w:rsidR="004A3AE2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>(5, 'switi', 'Female', '2003-04-30', '8833002299');</w:t>
      </w:r>
    </w:p>
    <w:p w14:paraId="43B342C1" w14:textId="77777777" w:rsidR="0006687B" w:rsidRDefault="0006687B" w:rsidP="004A3AE2"/>
    <w:p w14:paraId="6A87C023" w14:textId="77777777" w:rsidR="0006687B" w:rsidRDefault="0006687B" w:rsidP="004A3AE2"/>
    <w:p w14:paraId="78D3E885" w14:textId="66B02084" w:rsidR="004A3AE2" w:rsidRDefault="004A3AE2" w:rsidP="004A3AE2">
      <w:pPr>
        <w:pStyle w:val="Heading2"/>
      </w:pPr>
      <w:r>
        <w:lastRenderedPageBreak/>
        <w:t>Branch_Master</w:t>
      </w:r>
    </w:p>
    <w:p w14:paraId="5FC751FE" w14:textId="77777777" w:rsidR="004A3AE2" w:rsidRDefault="004A3AE2" w:rsidP="004A3AE2">
      <w:pPr>
        <w:pStyle w:val="Heading3"/>
      </w:pPr>
      <w:r>
        <w:t xml:space="preserve">Ans: </w:t>
      </w:r>
    </w:p>
    <w:p w14:paraId="5124C852" w14:textId="77777777" w:rsid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create table branch_master (</w:t>
      </w:r>
    </w:p>
    <w:p w14:paraId="4515A4BF" w14:textId="77777777" w:rsid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b_no int primary key,</w:t>
      </w:r>
    </w:p>
    <w:p w14:paraId="3663C9CC" w14:textId="665C30B7" w:rsid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b_name varchar(50),</w:t>
      </w:r>
    </w:p>
    <w:p w14:paraId="416ED945" w14:textId="77777777" w:rsid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location varchar(10)</w:t>
      </w:r>
    </w:p>
    <w:p w14:paraId="3B94EF47" w14:textId="4194237A" w:rsidR="004A3AE2" w:rsidRDefault="004A3AE2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);</w:t>
      </w:r>
    </w:p>
    <w:p w14:paraId="2E4AEEED" w14:textId="77777777" w:rsid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72AB96BD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insert into branch_master (b_no, b_name, location) VALUES </w:t>
      </w:r>
    </w:p>
    <w:p w14:paraId="3BC2D74F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(1, 'pune branch', 'pune'), </w:t>
      </w:r>
    </w:p>
    <w:p w14:paraId="3CCAB4E9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(2, 'Ahmedabad Branch', 'ahmedabad'), </w:t>
      </w:r>
    </w:p>
    <w:p w14:paraId="478B25DC" w14:textId="77777777" w:rsidR="0006687B" w:rsidRP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 xml:space="preserve">(3, 'Mumbai branch', 'mumbai'), </w:t>
      </w:r>
    </w:p>
    <w:p w14:paraId="23291C91" w14:textId="4038533F" w:rsid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sz w:val="24"/>
          <w:szCs w:val="24"/>
        </w:rPr>
        <w:t>(4, 'patan branch', 'patan');</w:t>
      </w:r>
    </w:p>
    <w:p w14:paraId="0C5B4E28" w14:textId="77777777" w:rsidR="0006687B" w:rsidRDefault="0006687B" w:rsidP="0006687B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59DCF896" w14:textId="6AA6BD2A" w:rsidR="004A3AE2" w:rsidRDefault="004A3AE2" w:rsidP="004A3AE2">
      <w:pPr>
        <w:pStyle w:val="Heading2"/>
      </w:pPr>
      <w:r>
        <w:t>Account_Master</w:t>
      </w:r>
    </w:p>
    <w:p w14:paraId="4CAEEF63" w14:textId="672B90DB" w:rsidR="004A3AE2" w:rsidRDefault="004A3AE2" w:rsidP="004A3AE2">
      <w:pPr>
        <w:pStyle w:val="Heading3"/>
      </w:pPr>
      <w:r>
        <w:t>Ans:</w:t>
      </w:r>
    </w:p>
    <w:p w14:paraId="36AB5F70" w14:textId="77777777" w:rsid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Create table Account_Master (</w:t>
      </w:r>
    </w:p>
    <w:p w14:paraId="6B0824B6" w14:textId="2C512CD9" w:rsidR="004A3AE2" w:rsidRP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</w:t>
      </w:r>
      <w:r w:rsidRPr="004A3AE2">
        <w:rPr>
          <w:rFonts w:ascii="Abadi" w:hAnsi="Abadi"/>
          <w:sz w:val="24"/>
          <w:szCs w:val="24"/>
        </w:rPr>
        <w:t>_no int primary key,</w:t>
      </w:r>
    </w:p>
    <w:p w14:paraId="5A0E596F" w14:textId="77777777" w:rsidR="004A3AE2" w:rsidRP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a_type varchar(10),</w:t>
      </w:r>
    </w:p>
    <w:p w14:paraId="0977A671" w14:textId="77777777" w:rsidR="004A3AE2" w:rsidRP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b_no int references branch_master(b_no),</w:t>
      </w:r>
    </w:p>
    <w:p w14:paraId="79F476C3" w14:textId="77777777" w:rsidR="004A3AE2" w:rsidRP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c_no int references customer_master(c_no),</w:t>
      </w:r>
    </w:p>
    <w:p w14:paraId="042ECFA5" w14:textId="77777777" w:rsidR="004A3AE2" w:rsidRP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open_date date,</w:t>
      </w:r>
    </w:p>
    <w:p w14:paraId="4C1E3592" w14:textId="77777777" w:rsidR="004A3AE2" w:rsidRPr="004A3AE2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current_bal int</w:t>
      </w:r>
    </w:p>
    <w:p w14:paraId="4DDAB719" w14:textId="788318C6" w:rsidR="00536EA6" w:rsidRDefault="004A3AE2" w:rsidP="004A3AE2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);</w:t>
      </w:r>
    </w:p>
    <w:p w14:paraId="0FCC06BB" w14:textId="77777777" w:rsidR="00536EA6" w:rsidRPr="00536EA6" w:rsidRDefault="00536EA6" w:rsidP="00536EA6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 xml:space="preserve">INSERT INTO account_master (a_no, a_type, b_no, c_no, open_date, current_bal) VALUES </w:t>
      </w:r>
    </w:p>
    <w:p w14:paraId="212AF32D" w14:textId="5DFBB406" w:rsidR="00536EA6" w:rsidRPr="00536EA6" w:rsidRDefault="00536EA6" w:rsidP="00536EA6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 xml:space="preserve">(1, 'saving', '1', '1', '2016-08-17', 70000), </w:t>
      </w:r>
    </w:p>
    <w:p w14:paraId="0C7075D2" w14:textId="653E77E8" w:rsidR="00536EA6" w:rsidRDefault="00536EA6" w:rsidP="00536EA6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>(2, 'current', '2', '2', '2016-08-17', 900);</w:t>
      </w:r>
    </w:p>
    <w:p w14:paraId="4E815A42" w14:textId="2361C6C3" w:rsidR="004A3AE2" w:rsidRDefault="004A3AE2" w:rsidP="004A3AE2">
      <w:pPr>
        <w:pStyle w:val="Heading1"/>
      </w:pPr>
      <w:r>
        <w:t>(2)Create the following tables with appropriate constraints:</w:t>
      </w:r>
    </w:p>
    <w:p w14:paraId="0901C41E" w14:textId="77FD44B1" w:rsidR="004A3AE2" w:rsidRDefault="004A3AE2" w:rsidP="004A3AE2">
      <w:pPr>
        <w:pStyle w:val="Heading2"/>
      </w:pPr>
      <w:r>
        <w:t>Person</w:t>
      </w:r>
    </w:p>
    <w:p w14:paraId="48ADC87C" w14:textId="241A183C" w:rsidR="004A3AE2" w:rsidRDefault="004A3AE2" w:rsidP="004A3AE2">
      <w:pPr>
        <w:pStyle w:val="Heading3"/>
      </w:pPr>
      <w:r>
        <w:t xml:space="preserve">Ans: </w:t>
      </w:r>
    </w:p>
    <w:p w14:paraId="4985A141" w14:textId="77777777" w:rsidR="004A3AE2" w:rsidRPr="004A3AE2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Create table person(</w:t>
      </w:r>
    </w:p>
    <w:p w14:paraId="4DE7336A" w14:textId="77777777" w:rsidR="004A3AE2" w:rsidRPr="004A3AE2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pid int primary key,</w:t>
      </w:r>
    </w:p>
    <w:p w14:paraId="228EE8C3" w14:textId="77777777" w:rsidR="004A3AE2" w:rsidRPr="004A3AE2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name varchar(50),</w:t>
      </w:r>
    </w:p>
    <w:p w14:paraId="70C8F736" w14:textId="77777777" w:rsidR="004A3AE2" w:rsidRPr="004A3AE2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address varchar(255),</w:t>
      </w:r>
    </w:p>
    <w:p w14:paraId="477E9E62" w14:textId="77777777" w:rsidR="004A3AE2" w:rsidRPr="004A3AE2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city varchar(30)</w:t>
      </w:r>
    </w:p>
    <w:p w14:paraId="42A40BFB" w14:textId="3FAD854F" w:rsidR="004A3AE2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4A3AE2">
        <w:rPr>
          <w:rFonts w:ascii="Abadi" w:hAnsi="Abadi"/>
          <w:sz w:val="24"/>
          <w:szCs w:val="24"/>
        </w:rPr>
        <w:t>);</w:t>
      </w:r>
    </w:p>
    <w:p w14:paraId="29001D96" w14:textId="77777777" w:rsidR="00536EA6" w:rsidRDefault="00536EA6" w:rsidP="00DA3F53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2731C355" w14:textId="77777777" w:rsidR="00536EA6" w:rsidRPr="00536EA6" w:rsidRDefault="00536EA6" w:rsidP="00536EA6">
      <w:pPr>
        <w:spacing w:before="0" w:after="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 xml:space="preserve">INSERT INTO `person` (pid, name, address, city) VALUES </w:t>
      </w:r>
    </w:p>
    <w:p w14:paraId="1C5AA87A" w14:textId="3B1F615B" w:rsidR="004A3AE2" w:rsidRDefault="00536EA6" w:rsidP="00536EA6">
      <w:pPr>
        <w:spacing w:before="0" w:after="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>(11, 'Sakshi Modi', 'behind pomos pizza,abc soicty patan 384235', 'patan');</w:t>
      </w:r>
    </w:p>
    <w:p w14:paraId="1A851C86" w14:textId="26DEF34C" w:rsidR="004A3AE2" w:rsidRDefault="004A3AE2" w:rsidP="004A3AE2">
      <w:pPr>
        <w:pStyle w:val="Heading2"/>
      </w:pPr>
      <w:r>
        <w:t>Order_display</w:t>
      </w:r>
    </w:p>
    <w:p w14:paraId="28CA1DA1" w14:textId="63AB0D0A" w:rsidR="004A3AE2" w:rsidRDefault="004A3AE2" w:rsidP="004A3AE2">
      <w:pPr>
        <w:pStyle w:val="Heading3"/>
      </w:pPr>
      <w:r>
        <w:t xml:space="preserve">Ans: </w:t>
      </w:r>
    </w:p>
    <w:p w14:paraId="7FAE48B3" w14:textId="77777777" w:rsidR="005E6CB4" w:rsidRPr="005E6CB4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Create table order_display(</w:t>
      </w:r>
    </w:p>
    <w:p w14:paraId="03038D99" w14:textId="77777777" w:rsidR="005E6CB4" w:rsidRPr="005E6CB4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oid int primary key,</w:t>
      </w:r>
    </w:p>
    <w:p w14:paraId="71395E14" w14:textId="77777777" w:rsidR="005E6CB4" w:rsidRPr="005E6CB4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pid int references person(pid),</w:t>
      </w:r>
    </w:p>
    <w:p w14:paraId="2EC3E62D" w14:textId="686316CC" w:rsidR="005E6CB4" w:rsidRPr="005E6CB4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order</w:t>
      </w:r>
      <w:r w:rsidR="00DA3F53">
        <w:rPr>
          <w:rFonts w:ascii="Abadi" w:hAnsi="Abadi"/>
          <w:sz w:val="24"/>
          <w:szCs w:val="24"/>
        </w:rPr>
        <w:t>_</w:t>
      </w:r>
      <w:r w:rsidRPr="005E6CB4">
        <w:rPr>
          <w:rFonts w:ascii="Abadi" w:hAnsi="Abadi"/>
          <w:sz w:val="24"/>
          <w:szCs w:val="24"/>
        </w:rPr>
        <w:t>price int</w:t>
      </w:r>
    </w:p>
    <w:p w14:paraId="0AA3D853" w14:textId="7EDFF34C" w:rsidR="005E6CB4" w:rsidRDefault="004A3AE2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);</w:t>
      </w:r>
    </w:p>
    <w:p w14:paraId="23DF09B4" w14:textId="77777777" w:rsidR="00536EA6" w:rsidRDefault="00536EA6" w:rsidP="00DA3F53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798176E9" w14:textId="77777777" w:rsidR="00536EA6" w:rsidRPr="00536EA6" w:rsidRDefault="00536EA6" w:rsidP="00536EA6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 xml:space="preserve">INSERT INTO order_display (oid, pid, order_price) VALUES </w:t>
      </w:r>
    </w:p>
    <w:p w14:paraId="4F2E88EF" w14:textId="76BBD009" w:rsidR="00536EA6" w:rsidRDefault="00536EA6" w:rsidP="00536EA6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sz w:val="24"/>
          <w:szCs w:val="24"/>
        </w:rPr>
        <w:t>(1, 11, 999);</w:t>
      </w:r>
    </w:p>
    <w:p w14:paraId="2602D345" w14:textId="0055D0FD" w:rsidR="005E6CB4" w:rsidRDefault="005E6CB4" w:rsidP="005E6CB4">
      <w:pPr>
        <w:pStyle w:val="Heading2"/>
      </w:pPr>
      <w:r>
        <w:t>Employee</w:t>
      </w:r>
    </w:p>
    <w:p w14:paraId="19420418" w14:textId="740FB018" w:rsidR="005E6CB4" w:rsidRDefault="005E6CB4" w:rsidP="005E6CB4">
      <w:pPr>
        <w:pStyle w:val="Heading3"/>
      </w:pPr>
      <w:r>
        <w:t>Ans:</w:t>
      </w:r>
    </w:p>
    <w:p w14:paraId="028B2861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Create table employee(</w:t>
      </w:r>
    </w:p>
    <w:p w14:paraId="0FC8944D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e_id int primary key,</w:t>
      </w:r>
    </w:p>
    <w:p w14:paraId="716CCDF0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e_name varchar(50),</w:t>
      </w:r>
    </w:p>
    <w:p w14:paraId="7E27CB6F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designation varchar(40),</w:t>
      </w:r>
    </w:p>
    <w:p w14:paraId="3EAC62C1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salary int,</w:t>
      </w:r>
    </w:p>
    <w:p w14:paraId="411BAA2C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dob date</w:t>
      </w:r>
    </w:p>
    <w:p w14:paraId="7717A14A" w14:textId="7085B560" w:rsid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);</w:t>
      </w:r>
    </w:p>
    <w:p w14:paraId="126F1305" w14:textId="77777777" w:rsidR="001A7491" w:rsidRDefault="001A7491" w:rsidP="00DA3F53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3B5A1698" w14:textId="77777777" w:rsidR="001A7491" w:rsidRPr="001A7491" w:rsidRDefault="001A7491" w:rsidP="001A7491">
      <w:pPr>
        <w:spacing w:before="0" w:after="0"/>
        <w:ind w:left="720"/>
        <w:rPr>
          <w:rFonts w:ascii="Abadi" w:hAnsi="Abadi"/>
          <w:sz w:val="24"/>
          <w:szCs w:val="24"/>
        </w:rPr>
      </w:pPr>
      <w:r w:rsidRPr="001A7491">
        <w:rPr>
          <w:rFonts w:ascii="Abadi" w:hAnsi="Abadi"/>
          <w:sz w:val="24"/>
          <w:szCs w:val="24"/>
        </w:rPr>
        <w:t xml:space="preserve">INSERT INTO employee (e_id, e_name, designation, salary, dob) VALUES </w:t>
      </w:r>
    </w:p>
    <w:p w14:paraId="38A6F501" w14:textId="0A2188E2" w:rsidR="001A7491" w:rsidRDefault="001A7491" w:rsidP="001A7491">
      <w:pPr>
        <w:spacing w:before="0" w:after="0"/>
        <w:ind w:left="720"/>
        <w:rPr>
          <w:rFonts w:ascii="Abadi" w:hAnsi="Abadi"/>
          <w:sz w:val="24"/>
          <w:szCs w:val="24"/>
        </w:rPr>
      </w:pPr>
      <w:r w:rsidRPr="001A7491">
        <w:rPr>
          <w:rFonts w:ascii="Abadi" w:hAnsi="Abadi"/>
          <w:sz w:val="24"/>
          <w:szCs w:val="24"/>
        </w:rPr>
        <w:t>(1, 'smit', 'manager', 90000, '2002-11-15');</w:t>
      </w:r>
    </w:p>
    <w:p w14:paraId="142D2DB9" w14:textId="77777777" w:rsidR="001A7491" w:rsidRDefault="001A7491" w:rsidP="001A7491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412492FE" w14:textId="77777777" w:rsidR="001A7491" w:rsidRDefault="001A7491" w:rsidP="001A7491">
      <w:pPr>
        <w:spacing w:before="0" w:after="0"/>
        <w:ind w:left="720"/>
        <w:rPr>
          <w:rFonts w:ascii="Abadi" w:hAnsi="Abadi"/>
          <w:sz w:val="24"/>
          <w:szCs w:val="24"/>
        </w:rPr>
      </w:pPr>
    </w:p>
    <w:p w14:paraId="16D8F66F" w14:textId="1A364473" w:rsidR="005E6CB4" w:rsidRDefault="005E6CB4" w:rsidP="005E6CB4">
      <w:pPr>
        <w:pStyle w:val="Heading2"/>
      </w:pPr>
      <w:r>
        <w:t>Department</w:t>
      </w:r>
    </w:p>
    <w:p w14:paraId="5ABC7891" w14:textId="71E522B6" w:rsidR="005E6CB4" w:rsidRDefault="005E6CB4" w:rsidP="005E6CB4">
      <w:pPr>
        <w:pStyle w:val="Heading3"/>
      </w:pPr>
      <w:r>
        <w:t>Ans:</w:t>
      </w:r>
    </w:p>
    <w:p w14:paraId="271B37D3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Create table department (</w:t>
      </w:r>
    </w:p>
    <w:p w14:paraId="6641DAC6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d_no int primary key,</w:t>
      </w:r>
    </w:p>
    <w:p w14:paraId="5BDA9A5E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d_name varchar(60),</w:t>
      </w:r>
    </w:p>
    <w:p w14:paraId="5F23120B" w14:textId="77777777" w:rsidR="005E6CB4" w:rsidRP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e_id int references employee(e_id)</w:t>
      </w:r>
    </w:p>
    <w:p w14:paraId="505032E5" w14:textId="6C60F850" w:rsidR="005E6CB4" w:rsidRDefault="005E6CB4" w:rsidP="00DA3F53">
      <w:pPr>
        <w:spacing w:before="0" w:after="0"/>
        <w:ind w:left="720"/>
        <w:rPr>
          <w:rFonts w:ascii="Abadi" w:hAnsi="Abadi"/>
          <w:sz w:val="24"/>
          <w:szCs w:val="24"/>
        </w:rPr>
      </w:pPr>
      <w:r w:rsidRPr="005E6CB4">
        <w:rPr>
          <w:rFonts w:ascii="Abadi" w:hAnsi="Abadi"/>
          <w:sz w:val="24"/>
          <w:szCs w:val="24"/>
        </w:rPr>
        <w:t>);</w:t>
      </w:r>
    </w:p>
    <w:p w14:paraId="0C1B2529" w14:textId="77777777" w:rsidR="005E6CB4" w:rsidRDefault="005E6CB4" w:rsidP="005E6CB4">
      <w:pPr>
        <w:spacing w:before="0" w:after="0"/>
        <w:rPr>
          <w:rFonts w:ascii="Abadi" w:hAnsi="Abadi"/>
          <w:sz w:val="24"/>
          <w:szCs w:val="24"/>
        </w:rPr>
      </w:pPr>
    </w:p>
    <w:p w14:paraId="1F3338ED" w14:textId="77777777" w:rsidR="00111192" w:rsidRDefault="00111192" w:rsidP="005E6CB4">
      <w:pPr>
        <w:spacing w:before="0" w:after="0"/>
        <w:rPr>
          <w:rFonts w:ascii="Abadi" w:hAnsi="Abadi"/>
          <w:sz w:val="24"/>
          <w:szCs w:val="24"/>
        </w:rPr>
      </w:pPr>
    </w:p>
    <w:p w14:paraId="62FDE90F" w14:textId="4454288C" w:rsidR="005E6CB4" w:rsidRDefault="005E6CB4" w:rsidP="005E6CB4">
      <w:pPr>
        <w:pStyle w:val="Heading2"/>
      </w:pPr>
      <w:r>
        <w:lastRenderedPageBreak/>
        <w:t>Queries:</w:t>
      </w:r>
    </w:p>
    <w:p w14:paraId="2F878A32" w14:textId="77777777" w:rsidR="005E6CB4" w:rsidRPr="005E6CB4" w:rsidRDefault="005E6CB4" w:rsidP="005E6CB4"/>
    <w:p w14:paraId="4C1A04C1" w14:textId="392A19F7" w:rsidR="005E6CB4" w:rsidRDefault="005E6CB4" w:rsidP="005E6CB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List the name of the female customer only. </w:t>
      </w:r>
    </w:p>
    <w:p w14:paraId="20034992" w14:textId="013F2C46" w:rsidR="005E6CB4" w:rsidRDefault="005E6CB4" w:rsidP="005E6CB4">
      <w:pPr>
        <w:pStyle w:val="ListParagraph"/>
        <w:rPr>
          <w:rFonts w:ascii="Abadi" w:hAnsi="Abadi"/>
          <w:sz w:val="24"/>
          <w:szCs w:val="24"/>
        </w:rPr>
      </w:pPr>
      <w:r w:rsidRPr="005E6CB4">
        <w:rPr>
          <w:rStyle w:val="Heading3Char"/>
        </w:rPr>
        <w:t>Ans:</w:t>
      </w:r>
      <w:r>
        <w:t xml:space="preserve"> </w:t>
      </w:r>
      <w:r w:rsidRPr="005E6CB4">
        <w:rPr>
          <w:rFonts w:ascii="Abadi" w:hAnsi="Abadi"/>
          <w:sz w:val="24"/>
          <w:szCs w:val="24"/>
        </w:rPr>
        <w:t>Select c_name from customer_master where gender=’female’;</w:t>
      </w:r>
    </w:p>
    <w:p w14:paraId="48A5823D" w14:textId="764FD24C" w:rsidR="0006687B" w:rsidRPr="005E6CB4" w:rsidRDefault="0006687B" w:rsidP="0006687B">
      <w:pPr>
        <w:pStyle w:val="ListParagraph"/>
        <w:jc w:val="center"/>
        <w:rPr>
          <w:rFonts w:ascii="Abadi" w:hAnsi="Abadi"/>
          <w:sz w:val="24"/>
          <w:szCs w:val="24"/>
        </w:rPr>
      </w:pPr>
      <w:r w:rsidRPr="0006687B">
        <w:rPr>
          <w:rFonts w:ascii="Abadi" w:hAnsi="Abadi"/>
          <w:noProof/>
          <w:sz w:val="24"/>
          <w:szCs w:val="24"/>
        </w:rPr>
        <w:drawing>
          <wp:inline distT="0" distB="0" distL="0" distR="0" wp14:anchorId="6F43B7D9" wp14:editId="56FE3EB2">
            <wp:extent cx="487704" cy="880110"/>
            <wp:effectExtent l="19050" t="19050" r="26670" b="15240"/>
            <wp:docPr id="59147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7378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2" cy="885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887FA" w14:textId="77777777" w:rsidR="005E6CB4" w:rsidRPr="005E6CB4" w:rsidRDefault="005E6CB4" w:rsidP="005E6CB4"/>
    <w:p w14:paraId="1DF75793" w14:textId="2765361C" w:rsidR="005E6CB4" w:rsidRDefault="005E6CB4" w:rsidP="005E6CB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List the order price of the person having id 11. </w:t>
      </w:r>
    </w:p>
    <w:p w14:paraId="6E53FEDC" w14:textId="54B2B3FB" w:rsidR="005E6CB4" w:rsidRDefault="005E6CB4" w:rsidP="005E6CB4">
      <w:pPr>
        <w:pStyle w:val="ListParagraph"/>
        <w:rPr>
          <w:rFonts w:ascii="Abadi" w:hAnsi="Abadi"/>
          <w:sz w:val="24"/>
          <w:szCs w:val="24"/>
        </w:rPr>
      </w:pPr>
      <w:r w:rsidRPr="00E00414">
        <w:rPr>
          <w:rStyle w:val="Heading3Char"/>
        </w:rPr>
        <w:t>Ans:</w:t>
      </w:r>
      <w:r>
        <w:t xml:space="preserve"> </w:t>
      </w:r>
      <w:r w:rsidR="00E00414" w:rsidRPr="00E00414">
        <w:rPr>
          <w:rFonts w:ascii="Abadi" w:hAnsi="Abadi"/>
          <w:sz w:val="24"/>
          <w:szCs w:val="24"/>
        </w:rPr>
        <w:t>select order_price from order_display where pid=11</w:t>
      </w:r>
      <w:r w:rsidR="00E00414">
        <w:rPr>
          <w:rFonts w:ascii="Abadi" w:hAnsi="Abadi"/>
          <w:sz w:val="24"/>
          <w:szCs w:val="24"/>
        </w:rPr>
        <w:t>;</w:t>
      </w:r>
    </w:p>
    <w:p w14:paraId="7D78807C" w14:textId="1DA1E107" w:rsidR="00536EA6" w:rsidRDefault="00536EA6" w:rsidP="00536EA6">
      <w:pPr>
        <w:pStyle w:val="ListParagraph"/>
        <w:jc w:val="center"/>
        <w:rPr>
          <w:rFonts w:ascii="Abadi" w:hAnsi="Abadi"/>
          <w:sz w:val="24"/>
          <w:szCs w:val="24"/>
        </w:rPr>
      </w:pPr>
      <w:r w:rsidRPr="00536EA6">
        <w:rPr>
          <w:rFonts w:ascii="Abadi" w:hAnsi="Abadi"/>
          <w:noProof/>
          <w:sz w:val="24"/>
          <w:szCs w:val="24"/>
        </w:rPr>
        <w:drawing>
          <wp:inline distT="0" distB="0" distL="0" distR="0" wp14:anchorId="66427FF0" wp14:editId="72B81052">
            <wp:extent cx="825347" cy="590550"/>
            <wp:effectExtent l="19050" t="19050" r="13335" b="19050"/>
            <wp:docPr id="21186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057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264" cy="591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84A62" w14:textId="77777777" w:rsidR="00536EA6" w:rsidRPr="00E00414" w:rsidRDefault="00536EA6" w:rsidP="005E6CB4">
      <w:pPr>
        <w:pStyle w:val="ListParagraph"/>
        <w:rPr>
          <w:rFonts w:ascii="Abadi" w:hAnsi="Abadi"/>
          <w:sz w:val="24"/>
          <w:szCs w:val="24"/>
        </w:rPr>
      </w:pPr>
    </w:p>
    <w:p w14:paraId="7E9FCA7C" w14:textId="77777777" w:rsidR="005E6CB4" w:rsidRPr="005E6CB4" w:rsidRDefault="005E6CB4" w:rsidP="005E6CB4"/>
    <w:p w14:paraId="2B015CF6" w14:textId="592096C8" w:rsidR="005E6CB4" w:rsidRDefault="005E6CB4" w:rsidP="00E0041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Display account details where current balance is greater than 1000. </w:t>
      </w:r>
    </w:p>
    <w:p w14:paraId="742F641D" w14:textId="364C9816" w:rsidR="00E00414" w:rsidRDefault="00E00414" w:rsidP="00E00414">
      <w:pPr>
        <w:pStyle w:val="ListParagraph"/>
        <w:rPr>
          <w:rFonts w:ascii="Abadi" w:hAnsi="Abadi"/>
          <w:sz w:val="24"/>
          <w:szCs w:val="24"/>
        </w:rPr>
      </w:pPr>
      <w:r w:rsidRPr="00E00414">
        <w:rPr>
          <w:rStyle w:val="Heading3Char"/>
        </w:rPr>
        <w:t>Ans:</w:t>
      </w:r>
      <w:r>
        <w:t xml:space="preserve"> </w:t>
      </w:r>
      <w:r w:rsidRPr="00E00414">
        <w:rPr>
          <w:rFonts w:ascii="Abadi" w:hAnsi="Abadi"/>
          <w:sz w:val="24"/>
          <w:szCs w:val="24"/>
        </w:rPr>
        <w:t>select * from account_master where current_bal &gt; 1000;</w:t>
      </w:r>
    </w:p>
    <w:p w14:paraId="323245D4" w14:textId="5F1127B8" w:rsidR="00775023" w:rsidRPr="00E00414" w:rsidRDefault="00775023" w:rsidP="00E00414">
      <w:pPr>
        <w:pStyle w:val="ListParagraph"/>
        <w:rPr>
          <w:rFonts w:ascii="Abadi" w:hAnsi="Abadi"/>
          <w:sz w:val="24"/>
          <w:szCs w:val="24"/>
        </w:rPr>
      </w:pPr>
      <w:r w:rsidRPr="00775023">
        <w:rPr>
          <w:rFonts w:ascii="Abadi" w:hAnsi="Abadi"/>
          <w:noProof/>
          <w:sz w:val="24"/>
          <w:szCs w:val="24"/>
        </w:rPr>
        <w:drawing>
          <wp:inline distT="0" distB="0" distL="0" distR="0" wp14:anchorId="302DB1D6" wp14:editId="1A571BF1">
            <wp:extent cx="3257261" cy="537210"/>
            <wp:effectExtent l="19050" t="19050" r="19685" b="15240"/>
            <wp:docPr id="16355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8768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15" cy="53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BC7B1" w14:textId="77777777" w:rsidR="005E6CB4" w:rsidRPr="005E6CB4" w:rsidRDefault="005E6CB4" w:rsidP="005E6CB4"/>
    <w:p w14:paraId="453D4615" w14:textId="2742C0E1" w:rsidR="005E6CB4" w:rsidRDefault="005E6CB4" w:rsidP="00E0041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Give the distinct set of all account type. </w:t>
      </w:r>
    </w:p>
    <w:p w14:paraId="2BCB09C6" w14:textId="3DB8C19C" w:rsidR="00E00414" w:rsidRDefault="00E00414" w:rsidP="00E00414">
      <w:pPr>
        <w:pStyle w:val="ListParagraph"/>
        <w:rPr>
          <w:rFonts w:ascii="Abadi" w:hAnsi="Abadi"/>
          <w:sz w:val="24"/>
          <w:szCs w:val="24"/>
        </w:rPr>
      </w:pPr>
      <w:r w:rsidRPr="00E00414">
        <w:rPr>
          <w:rStyle w:val="Heading3Char"/>
        </w:rPr>
        <w:t>Ans:</w:t>
      </w:r>
      <w:r>
        <w:t xml:space="preserve"> </w:t>
      </w:r>
      <w:r w:rsidRPr="00E00414">
        <w:rPr>
          <w:rFonts w:ascii="Abadi" w:hAnsi="Abadi"/>
          <w:sz w:val="24"/>
          <w:szCs w:val="24"/>
        </w:rPr>
        <w:t>select distinct a_type  from account_master group by a_type;</w:t>
      </w:r>
    </w:p>
    <w:p w14:paraId="25B32D40" w14:textId="09E3889A" w:rsidR="00775023" w:rsidRPr="00E00414" w:rsidRDefault="00775023" w:rsidP="00775023">
      <w:pPr>
        <w:pStyle w:val="ListParagraph"/>
        <w:jc w:val="center"/>
        <w:rPr>
          <w:rFonts w:ascii="Abadi" w:hAnsi="Abadi"/>
          <w:sz w:val="24"/>
          <w:szCs w:val="24"/>
        </w:rPr>
      </w:pPr>
      <w:r w:rsidRPr="00775023">
        <w:rPr>
          <w:rFonts w:ascii="Abadi" w:hAnsi="Abadi"/>
          <w:noProof/>
          <w:sz w:val="24"/>
          <w:szCs w:val="24"/>
        </w:rPr>
        <w:drawing>
          <wp:inline distT="0" distB="0" distL="0" distR="0" wp14:anchorId="78FC388F" wp14:editId="1AD7B3A9">
            <wp:extent cx="647756" cy="883997"/>
            <wp:effectExtent l="19050" t="19050" r="19050" b="11430"/>
            <wp:docPr id="113963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0887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88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F01C7" w14:textId="77777777" w:rsidR="005E6CB4" w:rsidRPr="005E6CB4" w:rsidRDefault="005E6CB4" w:rsidP="005E6CB4"/>
    <w:p w14:paraId="2410E094" w14:textId="09409974" w:rsidR="005E6CB4" w:rsidRDefault="005E6CB4" w:rsidP="00E0041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lastRenderedPageBreak/>
        <w:t xml:space="preserve">Give hike of inr 5000 for salary where the designation is ‘manager’. </w:t>
      </w:r>
    </w:p>
    <w:p w14:paraId="6D845869" w14:textId="5A82D7B0" w:rsidR="00E00414" w:rsidRDefault="00E00414" w:rsidP="00E00414">
      <w:pPr>
        <w:pStyle w:val="ListParagraph"/>
        <w:rPr>
          <w:rFonts w:ascii="Abadi" w:hAnsi="Abadi"/>
          <w:sz w:val="24"/>
          <w:szCs w:val="24"/>
        </w:rPr>
      </w:pPr>
      <w:r w:rsidRPr="00E00414">
        <w:rPr>
          <w:rStyle w:val="Heading3Char"/>
        </w:rPr>
        <w:t>Ans:</w:t>
      </w:r>
      <w:r>
        <w:t xml:space="preserve"> </w:t>
      </w:r>
      <w:r w:rsidRPr="00E00414">
        <w:rPr>
          <w:rFonts w:ascii="Abadi" w:hAnsi="Abadi"/>
          <w:sz w:val="24"/>
          <w:szCs w:val="24"/>
        </w:rPr>
        <w:t>Update employee set salary=salary+5000 where designation=’manager’;</w:t>
      </w:r>
    </w:p>
    <w:p w14:paraId="18BA7A48" w14:textId="61C986DA" w:rsidR="001A7491" w:rsidRPr="00E00414" w:rsidRDefault="001A7491" w:rsidP="00E00414">
      <w:pPr>
        <w:pStyle w:val="ListParagraph"/>
        <w:rPr>
          <w:rFonts w:ascii="Abadi" w:hAnsi="Abadi"/>
          <w:sz w:val="24"/>
          <w:szCs w:val="24"/>
        </w:rPr>
      </w:pPr>
      <w:r w:rsidRPr="001A7491">
        <w:rPr>
          <w:rFonts w:ascii="Abadi" w:hAnsi="Abadi"/>
          <w:noProof/>
          <w:sz w:val="24"/>
          <w:szCs w:val="24"/>
        </w:rPr>
        <w:drawing>
          <wp:inline distT="0" distB="0" distL="0" distR="0" wp14:anchorId="0B4739DB" wp14:editId="60141C54">
            <wp:extent cx="3406435" cy="335309"/>
            <wp:effectExtent l="19050" t="19050" r="22860" b="26670"/>
            <wp:docPr id="106635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228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35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27050" w14:textId="77777777" w:rsidR="005E6CB4" w:rsidRPr="005E6CB4" w:rsidRDefault="005E6CB4" w:rsidP="005E6CB4"/>
    <w:p w14:paraId="0C48E7DE" w14:textId="73EBBCE6" w:rsidR="005E6CB4" w:rsidRDefault="005E6CB4" w:rsidP="00E0041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List all customers numbers having saving bank account only. </w:t>
      </w:r>
    </w:p>
    <w:p w14:paraId="5E8A1F9D" w14:textId="314835C0" w:rsidR="00E00414" w:rsidRDefault="00E00414" w:rsidP="00E00414">
      <w:pPr>
        <w:pStyle w:val="ListParagraph"/>
        <w:rPr>
          <w:rFonts w:ascii="Abadi" w:hAnsi="Abadi"/>
          <w:sz w:val="24"/>
          <w:szCs w:val="24"/>
        </w:rPr>
      </w:pPr>
      <w:r w:rsidRPr="00E00414">
        <w:rPr>
          <w:rStyle w:val="Heading3Char"/>
        </w:rPr>
        <w:t>Ans:</w:t>
      </w:r>
      <w:r>
        <w:t xml:space="preserve"> </w:t>
      </w:r>
      <w:r w:rsidRPr="00E00414">
        <w:rPr>
          <w:rFonts w:ascii="Abadi" w:hAnsi="Abadi"/>
          <w:sz w:val="24"/>
          <w:szCs w:val="24"/>
        </w:rPr>
        <w:t>select c_no from account_master where a_type=’saving’;</w:t>
      </w:r>
    </w:p>
    <w:p w14:paraId="63999C25" w14:textId="5A0DA05B" w:rsidR="001A7491" w:rsidRPr="00E00414" w:rsidRDefault="001A7491" w:rsidP="00E00414">
      <w:pPr>
        <w:pStyle w:val="ListParagraph"/>
        <w:rPr>
          <w:rFonts w:ascii="Abadi" w:hAnsi="Abadi"/>
          <w:sz w:val="24"/>
          <w:szCs w:val="24"/>
        </w:rPr>
      </w:pPr>
      <w:r w:rsidRPr="001A7491">
        <w:rPr>
          <w:rFonts w:ascii="Abadi" w:hAnsi="Abadi"/>
          <w:noProof/>
          <w:sz w:val="24"/>
          <w:szCs w:val="24"/>
        </w:rPr>
        <w:drawing>
          <wp:inline distT="0" distB="0" distL="0" distR="0" wp14:anchorId="57CDA344" wp14:editId="7E8FBCB8">
            <wp:extent cx="571550" cy="563929"/>
            <wp:effectExtent l="19050" t="19050" r="19050" b="26670"/>
            <wp:docPr id="2872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786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563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ED74F" w14:textId="77777777" w:rsidR="005E6CB4" w:rsidRPr="005E6CB4" w:rsidRDefault="005E6CB4" w:rsidP="005E6CB4"/>
    <w:p w14:paraId="21C6ECFC" w14:textId="10ADCB6D" w:rsidR="005E6CB4" w:rsidRDefault="005E6CB4" w:rsidP="00E00414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List all customers whose name has three characters and middle character is ‘a’. </w:t>
      </w:r>
    </w:p>
    <w:p w14:paraId="293FD3D1" w14:textId="0543552D" w:rsidR="00E00414" w:rsidRDefault="00E00414" w:rsidP="00E00414">
      <w:pPr>
        <w:pStyle w:val="ListParagraph"/>
        <w:rPr>
          <w:rFonts w:ascii="Abadi" w:hAnsi="Abadi"/>
          <w:sz w:val="24"/>
          <w:szCs w:val="24"/>
        </w:rPr>
      </w:pPr>
      <w:r w:rsidRPr="00E1458B">
        <w:rPr>
          <w:rStyle w:val="Heading3Char"/>
        </w:rPr>
        <w:t>Ans:</w:t>
      </w:r>
      <w:r>
        <w:t xml:space="preserve"> </w:t>
      </w:r>
      <w:r w:rsidR="00E1458B" w:rsidRPr="00E1458B">
        <w:rPr>
          <w:rFonts w:ascii="Abadi" w:hAnsi="Abadi"/>
          <w:sz w:val="24"/>
          <w:szCs w:val="24"/>
        </w:rPr>
        <w:t>select * from customer_master where length(c_name)=3 and substr(c_name,2,1)=’a’;</w:t>
      </w:r>
    </w:p>
    <w:p w14:paraId="366D70BD" w14:textId="5C50F2C8" w:rsidR="001A7491" w:rsidRPr="00E1458B" w:rsidRDefault="001A7491" w:rsidP="00E00414">
      <w:pPr>
        <w:pStyle w:val="ListParagraph"/>
        <w:rPr>
          <w:rFonts w:ascii="Abadi" w:hAnsi="Abadi"/>
          <w:sz w:val="24"/>
          <w:szCs w:val="24"/>
        </w:rPr>
      </w:pPr>
      <w:r w:rsidRPr="001A7491">
        <w:rPr>
          <w:rFonts w:ascii="Abadi" w:hAnsi="Abadi"/>
          <w:noProof/>
          <w:sz w:val="24"/>
          <w:szCs w:val="24"/>
        </w:rPr>
        <w:drawing>
          <wp:inline distT="0" distB="0" distL="0" distR="0" wp14:anchorId="287EB8D3" wp14:editId="6B47E8DC">
            <wp:extent cx="2891790" cy="532521"/>
            <wp:effectExtent l="19050" t="19050" r="22860" b="20320"/>
            <wp:docPr id="26792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3752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33" cy="53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88F24" w14:textId="77777777" w:rsidR="005E6CB4" w:rsidRPr="005E6CB4" w:rsidRDefault="005E6CB4" w:rsidP="005E6CB4"/>
    <w:p w14:paraId="7160E8DD" w14:textId="17F20DCB" w:rsidR="005E6CB4" w:rsidRDefault="005E6CB4" w:rsidP="00E1458B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List all customer name whose last character is ‘h’ and first character is ‘h’ </w:t>
      </w:r>
      <w:r w:rsidR="00E1458B">
        <w:rPr>
          <w:caps w:val="0"/>
        </w:rPr>
        <w:t>.</w:t>
      </w:r>
    </w:p>
    <w:p w14:paraId="1FA1A98B" w14:textId="7900BB62" w:rsidR="00E1458B" w:rsidRDefault="00E1458B" w:rsidP="00E1458B">
      <w:pPr>
        <w:pStyle w:val="ListParagraph"/>
        <w:rPr>
          <w:rFonts w:ascii="Abadi" w:hAnsi="Abadi"/>
          <w:sz w:val="24"/>
          <w:szCs w:val="24"/>
        </w:rPr>
      </w:pPr>
      <w:r w:rsidRPr="00E1458B">
        <w:rPr>
          <w:rStyle w:val="Heading3Char"/>
        </w:rPr>
        <w:t>Ans:</w:t>
      </w:r>
      <w:r>
        <w:t xml:space="preserve"> </w:t>
      </w:r>
      <w:r w:rsidRPr="00E1458B">
        <w:rPr>
          <w:rFonts w:ascii="Abadi" w:hAnsi="Abadi"/>
          <w:sz w:val="24"/>
          <w:szCs w:val="24"/>
        </w:rPr>
        <w:t>select c_name from customer_master where c_name like ‘h%h’;</w:t>
      </w:r>
    </w:p>
    <w:p w14:paraId="25837C55" w14:textId="24A1CEEB" w:rsidR="001A7491" w:rsidRPr="00E1458B" w:rsidRDefault="001A7491" w:rsidP="00E1458B">
      <w:pPr>
        <w:pStyle w:val="ListParagraph"/>
      </w:pPr>
      <w:r w:rsidRPr="001A7491">
        <w:rPr>
          <w:noProof/>
        </w:rPr>
        <w:drawing>
          <wp:inline distT="0" distB="0" distL="0" distR="0" wp14:anchorId="6E8BE5EF" wp14:editId="40BD303D">
            <wp:extent cx="693480" cy="693480"/>
            <wp:effectExtent l="19050" t="19050" r="11430" b="11430"/>
            <wp:docPr id="17390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579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69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0D86F" w14:textId="77777777" w:rsidR="005E6CB4" w:rsidRPr="005E6CB4" w:rsidRDefault="005E6CB4" w:rsidP="005E6CB4"/>
    <w:p w14:paraId="7A202D42" w14:textId="084FCBB4" w:rsidR="005E6CB4" w:rsidRDefault="005E6CB4" w:rsidP="00E1458B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List all records from account where account </w:t>
      </w:r>
      <w:r w:rsidR="00E1458B">
        <w:rPr>
          <w:caps w:val="0"/>
        </w:rPr>
        <w:t>type</w:t>
      </w:r>
      <w:r>
        <w:rPr>
          <w:caps w:val="0"/>
        </w:rPr>
        <w:t xml:space="preserve"> is ‘fd’ </w:t>
      </w:r>
      <w:r w:rsidR="00E1458B">
        <w:rPr>
          <w:caps w:val="0"/>
        </w:rPr>
        <w:t>.</w:t>
      </w:r>
    </w:p>
    <w:p w14:paraId="2CDE2A7A" w14:textId="1FE0F980" w:rsidR="00E1458B" w:rsidRDefault="00E1458B" w:rsidP="00E1458B">
      <w:pPr>
        <w:pStyle w:val="ListParagraph"/>
        <w:rPr>
          <w:rFonts w:ascii="Abadi" w:hAnsi="Abadi"/>
          <w:sz w:val="24"/>
          <w:szCs w:val="24"/>
        </w:rPr>
      </w:pPr>
      <w:r w:rsidRPr="00E1458B">
        <w:rPr>
          <w:rStyle w:val="Heading3Char"/>
        </w:rPr>
        <w:t>Ans:</w:t>
      </w:r>
      <w:r>
        <w:t xml:space="preserve"> </w:t>
      </w:r>
      <w:r w:rsidRPr="00E1458B">
        <w:rPr>
          <w:rFonts w:ascii="Abadi" w:hAnsi="Abadi"/>
          <w:sz w:val="24"/>
          <w:szCs w:val="24"/>
        </w:rPr>
        <w:t>select * from account_master where a_type=’fd’;</w:t>
      </w:r>
    </w:p>
    <w:p w14:paraId="251F960D" w14:textId="0F647975" w:rsidR="001A7491" w:rsidRPr="00E1458B" w:rsidRDefault="001A7491" w:rsidP="00E1458B">
      <w:pPr>
        <w:pStyle w:val="ListParagraph"/>
      </w:pPr>
      <w:r w:rsidRPr="001A7491">
        <w:rPr>
          <w:noProof/>
        </w:rPr>
        <w:drawing>
          <wp:inline distT="0" distB="0" distL="0" distR="0" wp14:anchorId="1C942A3D" wp14:editId="34F078CA">
            <wp:extent cx="3253739" cy="557976"/>
            <wp:effectExtent l="19050" t="19050" r="23495" b="13970"/>
            <wp:docPr id="10214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4904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99" cy="560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4A09B" w14:textId="77777777" w:rsidR="005E6CB4" w:rsidRPr="005E6CB4" w:rsidRDefault="005E6CB4" w:rsidP="005E6CB4"/>
    <w:p w14:paraId="10EC71B3" w14:textId="4F1897F6" w:rsidR="005E6CB4" w:rsidRDefault="005E6CB4" w:rsidP="00E1458B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Add a column customer_ type in customer master. </w:t>
      </w:r>
    </w:p>
    <w:p w14:paraId="2955793B" w14:textId="6C910B5F" w:rsidR="00E1458B" w:rsidRDefault="00E1458B" w:rsidP="00E1458B">
      <w:pPr>
        <w:ind w:left="720"/>
        <w:rPr>
          <w:rFonts w:ascii="Abadi" w:hAnsi="Abadi"/>
          <w:sz w:val="24"/>
          <w:szCs w:val="24"/>
        </w:rPr>
      </w:pPr>
      <w:r w:rsidRPr="00E1458B">
        <w:rPr>
          <w:rStyle w:val="Heading3Char"/>
        </w:rPr>
        <w:t>Ans:</w:t>
      </w:r>
      <w:r>
        <w:t xml:space="preserve"> </w:t>
      </w:r>
      <w:r w:rsidRPr="00E1458B">
        <w:rPr>
          <w:rFonts w:ascii="Abadi" w:hAnsi="Abadi"/>
          <w:sz w:val="24"/>
          <w:szCs w:val="24"/>
        </w:rPr>
        <w:t>Alter table customer_master add customer_type varchar(10);</w:t>
      </w:r>
    </w:p>
    <w:p w14:paraId="2165489D" w14:textId="59311491" w:rsidR="001A7491" w:rsidRPr="00E1458B" w:rsidRDefault="001A7491" w:rsidP="00E1458B">
      <w:pPr>
        <w:ind w:left="720"/>
        <w:rPr>
          <w:rFonts w:ascii="Abadi" w:hAnsi="Abadi"/>
          <w:sz w:val="24"/>
          <w:szCs w:val="24"/>
        </w:rPr>
      </w:pPr>
      <w:r w:rsidRPr="001A7491">
        <w:rPr>
          <w:rFonts w:ascii="Abadi" w:hAnsi="Abadi"/>
          <w:noProof/>
          <w:sz w:val="24"/>
          <w:szCs w:val="24"/>
        </w:rPr>
        <w:drawing>
          <wp:inline distT="0" distB="0" distL="0" distR="0" wp14:anchorId="4AEEE062" wp14:editId="0856B50D">
            <wp:extent cx="4149090" cy="584973"/>
            <wp:effectExtent l="19050" t="19050" r="22860" b="24765"/>
            <wp:docPr id="58787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74502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117" cy="587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E2A61" w14:textId="77777777" w:rsidR="005E6CB4" w:rsidRPr="005E6CB4" w:rsidRDefault="005E6CB4" w:rsidP="005E6CB4"/>
    <w:p w14:paraId="7D9FB6F9" w14:textId="6080CDD3" w:rsidR="005E6CB4" w:rsidRDefault="005E6CB4" w:rsidP="00E1458B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Drop column customer_type from customer master. </w:t>
      </w:r>
    </w:p>
    <w:p w14:paraId="2613CBDE" w14:textId="7DAD3418" w:rsidR="00E1458B" w:rsidRDefault="00E1458B" w:rsidP="00E1458B">
      <w:pPr>
        <w:pStyle w:val="ListParagraph"/>
        <w:rPr>
          <w:rFonts w:ascii="Abadi" w:hAnsi="Abadi"/>
          <w:sz w:val="24"/>
          <w:szCs w:val="24"/>
        </w:rPr>
      </w:pPr>
      <w:r w:rsidRPr="00E1458B">
        <w:rPr>
          <w:rStyle w:val="Heading3Char"/>
        </w:rPr>
        <w:t>Ans:</w:t>
      </w:r>
      <w:r>
        <w:t xml:space="preserve"> </w:t>
      </w:r>
      <w:r w:rsidRPr="00E1458B">
        <w:rPr>
          <w:rFonts w:ascii="Abadi" w:hAnsi="Abadi"/>
          <w:sz w:val="24"/>
          <w:szCs w:val="24"/>
        </w:rPr>
        <w:t>Alter table customer_master drop column customer_type;</w:t>
      </w:r>
    </w:p>
    <w:p w14:paraId="1399FD2D" w14:textId="399FA7DA" w:rsidR="001A7491" w:rsidRPr="00E1458B" w:rsidRDefault="001A7491" w:rsidP="00E1458B">
      <w:pPr>
        <w:pStyle w:val="ListParagraph"/>
      </w:pPr>
      <w:r w:rsidRPr="001A7491">
        <w:rPr>
          <w:noProof/>
        </w:rPr>
        <w:drawing>
          <wp:inline distT="0" distB="0" distL="0" distR="0" wp14:anchorId="3CF73581" wp14:editId="016C7B22">
            <wp:extent cx="4389120" cy="581768"/>
            <wp:effectExtent l="19050" t="19050" r="11430" b="27940"/>
            <wp:docPr id="141789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5486" name="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203" cy="584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A6DF8" w14:textId="77777777" w:rsidR="005E6CB4" w:rsidRPr="005E6CB4" w:rsidRDefault="005E6CB4" w:rsidP="005E6CB4"/>
    <w:p w14:paraId="07290B22" w14:textId="0F5CEBCF" w:rsidR="005E6CB4" w:rsidRDefault="005E6CB4" w:rsidP="00E1458B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Display all the details of account master for current balance ranging from 500 to 1000. </w:t>
      </w:r>
    </w:p>
    <w:p w14:paraId="2FF2C42E" w14:textId="01E3E658" w:rsidR="00E1458B" w:rsidRDefault="00E1458B" w:rsidP="00E1458B">
      <w:pPr>
        <w:pStyle w:val="ListParagraph"/>
        <w:rPr>
          <w:rFonts w:ascii="Abadi" w:hAnsi="Abadi"/>
          <w:sz w:val="24"/>
          <w:szCs w:val="24"/>
        </w:rPr>
      </w:pPr>
      <w:r w:rsidRPr="0081246A">
        <w:rPr>
          <w:rStyle w:val="Heading3Char"/>
        </w:rPr>
        <w:t>Ans:</w:t>
      </w:r>
      <w:r>
        <w:t xml:space="preserve"> </w:t>
      </w:r>
      <w:r w:rsidR="0081246A" w:rsidRPr="0081246A">
        <w:rPr>
          <w:rFonts w:ascii="Abadi" w:hAnsi="Abadi"/>
          <w:sz w:val="24"/>
          <w:szCs w:val="24"/>
        </w:rPr>
        <w:t xml:space="preserve">select * from account_master where current_bal between </w:t>
      </w:r>
      <w:r w:rsidR="00CB4217">
        <w:rPr>
          <w:rFonts w:ascii="Abadi" w:hAnsi="Abadi"/>
          <w:sz w:val="24"/>
          <w:szCs w:val="24"/>
        </w:rPr>
        <w:t>1</w:t>
      </w:r>
      <w:r w:rsidR="0081246A" w:rsidRPr="0081246A">
        <w:rPr>
          <w:rFonts w:ascii="Abadi" w:hAnsi="Abadi"/>
          <w:sz w:val="24"/>
          <w:szCs w:val="24"/>
        </w:rPr>
        <w:t xml:space="preserve">00 and </w:t>
      </w:r>
      <w:r w:rsidR="00CB4217">
        <w:rPr>
          <w:rFonts w:ascii="Abadi" w:hAnsi="Abadi"/>
          <w:sz w:val="24"/>
          <w:szCs w:val="24"/>
        </w:rPr>
        <w:t>5</w:t>
      </w:r>
      <w:r w:rsidR="0081246A" w:rsidRPr="0081246A">
        <w:rPr>
          <w:rFonts w:ascii="Abadi" w:hAnsi="Abadi"/>
          <w:sz w:val="24"/>
          <w:szCs w:val="24"/>
        </w:rPr>
        <w:t>00;</w:t>
      </w:r>
    </w:p>
    <w:p w14:paraId="487F13FF" w14:textId="5129A6C6" w:rsidR="007A73CF" w:rsidRPr="0081246A" w:rsidRDefault="007A73CF" w:rsidP="00E1458B">
      <w:pPr>
        <w:pStyle w:val="ListParagraph"/>
        <w:rPr>
          <w:rFonts w:ascii="Abadi" w:hAnsi="Abadi"/>
          <w:sz w:val="24"/>
          <w:szCs w:val="24"/>
        </w:rPr>
      </w:pPr>
      <w:r w:rsidRPr="007A73CF">
        <w:rPr>
          <w:rFonts w:ascii="Abadi" w:hAnsi="Abadi"/>
          <w:noProof/>
          <w:sz w:val="24"/>
          <w:szCs w:val="24"/>
        </w:rPr>
        <w:drawing>
          <wp:inline distT="0" distB="0" distL="0" distR="0" wp14:anchorId="45EFE9A6" wp14:editId="39BC7ECD">
            <wp:extent cx="2678430" cy="894651"/>
            <wp:effectExtent l="19050" t="19050" r="26670" b="20320"/>
            <wp:docPr id="136880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03561" name=""/>
                    <pic:cNvPicPr/>
                  </pic:nvPicPr>
                  <pic:blipFill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87" cy="897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9D201" w14:textId="77777777" w:rsidR="005E6CB4" w:rsidRPr="005E6CB4" w:rsidRDefault="005E6CB4" w:rsidP="005E6CB4"/>
    <w:p w14:paraId="2CFA7034" w14:textId="256C2032" w:rsidR="005E6CB4" w:rsidRDefault="005E6CB4" w:rsidP="0081246A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>Display the name of the customer whose name has total 4 characters and the second character is ‘a’.</w:t>
      </w:r>
    </w:p>
    <w:p w14:paraId="0B21A964" w14:textId="3F8876A0" w:rsidR="0081246A" w:rsidRDefault="0081246A" w:rsidP="0081246A">
      <w:pPr>
        <w:ind w:left="720"/>
        <w:rPr>
          <w:rFonts w:ascii="Abadi" w:hAnsi="Abadi"/>
          <w:sz w:val="24"/>
          <w:szCs w:val="24"/>
        </w:rPr>
      </w:pPr>
      <w:r w:rsidRPr="0081246A">
        <w:rPr>
          <w:rStyle w:val="Heading3Char"/>
        </w:rPr>
        <w:t>Ans:</w:t>
      </w:r>
      <w:r>
        <w:t xml:space="preserve"> </w:t>
      </w:r>
      <w:r w:rsidRPr="0081246A">
        <w:rPr>
          <w:rFonts w:ascii="Abadi" w:hAnsi="Abadi"/>
          <w:sz w:val="24"/>
          <w:szCs w:val="24"/>
        </w:rPr>
        <w:t>select c_name from customer</w:t>
      </w:r>
      <w:r w:rsidR="007A73CF">
        <w:rPr>
          <w:rFonts w:ascii="Abadi" w:hAnsi="Abadi"/>
          <w:sz w:val="24"/>
          <w:szCs w:val="24"/>
        </w:rPr>
        <w:t>_</w:t>
      </w:r>
      <w:r w:rsidRPr="0081246A">
        <w:rPr>
          <w:rFonts w:ascii="Abadi" w:hAnsi="Abadi"/>
          <w:sz w:val="24"/>
          <w:szCs w:val="24"/>
        </w:rPr>
        <w:t>master where length(c_name)=4 and substr(c_name,2,1)=’a’;</w:t>
      </w:r>
    </w:p>
    <w:p w14:paraId="55E9C90D" w14:textId="7A1FF670" w:rsidR="00FE69AF" w:rsidRPr="0081246A" w:rsidRDefault="00FE69AF" w:rsidP="00FE69AF">
      <w:pPr>
        <w:ind w:left="720"/>
        <w:jc w:val="center"/>
        <w:rPr>
          <w:rFonts w:ascii="Abadi" w:hAnsi="Abadi"/>
          <w:sz w:val="24"/>
          <w:szCs w:val="24"/>
        </w:rPr>
      </w:pPr>
      <w:r w:rsidRPr="00FE69AF">
        <w:rPr>
          <w:rFonts w:ascii="Abadi" w:hAnsi="Abadi"/>
          <w:noProof/>
          <w:sz w:val="24"/>
          <w:szCs w:val="24"/>
        </w:rPr>
        <w:drawing>
          <wp:inline distT="0" distB="0" distL="0" distR="0" wp14:anchorId="373E3248" wp14:editId="0F5941D6">
            <wp:extent cx="708721" cy="647756"/>
            <wp:effectExtent l="19050" t="19050" r="15240" b="19050"/>
            <wp:docPr id="16811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155" name=""/>
                    <pic:cNvPicPr/>
                  </pic:nvPicPr>
                  <pic:blipFill>
                    <a:blip r:embed="rId3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64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0BAF5" w14:textId="77777777" w:rsidR="005E6CB4" w:rsidRPr="005E6CB4" w:rsidRDefault="005E6CB4" w:rsidP="005E6CB4"/>
    <w:p w14:paraId="390F16CE" w14:textId="1A6EB140" w:rsidR="005E6CB4" w:rsidRDefault="005E6CB4" w:rsidP="0081246A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lastRenderedPageBreak/>
        <w:t>Display only those branch details where the location is mumbai,pune,ahmedabad.</w:t>
      </w:r>
    </w:p>
    <w:p w14:paraId="736D3F4A" w14:textId="77777777" w:rsidR="0081246A" w:rsidRDefault="0081246A" w:rsidP="0081246A">
      <w:pPr>
        <w:pStyle w:val="ListParagraph"/>
      </w:pPr>
      <w:r w:rsidRPr="0081246A">
        <w:rPr>
          <w:rStyle w:val="Heading3Char"/>
        </w:rPr>
        <w:t>Ans:</w:t>
      </w:r>
      <w:r>
        <w:t xml:space="preserve"> </w:t>
      </w:r>
    </w:p>
    <w:p w14:paraId="35BFCED6" w14:textId="34B08864" w:rsidR="0081246A" w:rsidRDefault="0081246A" w:rsidP="0081246A">
      <w:pPr>
        <w:pStyle w:val="ListParagraph"/>
        <w:rPr>
          <w:rFonts w:ascii="Abadi" w:hAnsi="Abadi"/>
          <w:sz w:val="24"/>
          <w:szCs w:val="24"/>
        </w:rPr>
      </w:pPr>
      <w:r w:rsidRPr="0081246A">
        <w:rPr>
          <w:rFonts w:ascii="Abadi" w:hAnsi="Abadi"/>
          <w:sz w:val="24"/>
          <w:szCs w:val="24"/>
        </w:rPr>
        <w:t>select * from branch_master where location in(‘mumbai’,’pune’,’ahmedabad’);</w:t>
      </w:r>
    </w:p>
    <w:p w14:paraId="126D26BA" w14:textId="175B801D" w:rsidR="00FE69AF" w:rsidRPr="0081246A" w:rsidRDefault="00FE69AF" w:rsidP="0081246A">
      <w:pPr>
        <w:pStyle w:val="ListParagraph"/>
        <w:rPr>
          <w:rFonts w:ascii="Abadi" w:hAnsi="Abadi"/>
          <w:sz w:val="24"/>
          <w:szCs w:val="24"/>
        </w:rPr>
      </w:pPr>
      <w:r w:rsidRPr="00FE69AF">
        <w:rPr>
          <w:rFonts w:ascii="Abadi" w:hAnsi="Abadi"/>
          <w:noProof/>
          <w:sz w:val="24"/>
          <w:szCs w:val="24"/>
        </w:rPr>
        <w:drawing>
          <wp:inline distT="0" distB="0" distL="0" distR="0" wp14:anchorId="2C4EA470" wp14:editId="6E3F78FE">
            <wp:extent cx="1562100" cy="790813"/>
            <wp:effectExtent l="19050" t="19050" r="19050" b="28575"/>
            <wp:docPr id="91862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29106" name=""/>
                    <pic:cNvPicPr/>
                  </pic:nvPicPr>
                  <pic:blipFill>
                    <a:blip r:embed="rId3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358" cy="7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A8C45" w14:textId="77777777" w:rsidR="005E6CB4" w:rsidRPr="005E6CB4" w:rsidRDefault="005E6CB4" w:rsidP="005E6CB4"/>
    <w:p w14:paraId="5088E6DD" w14:textId="02078B82" w:rsidR="005E6CB4" w:rsidRDefault="005E6CB4" w:rsidP="0081246A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Display only those loan default details where the reason starts with ‘no money’. </w:t>
      </w:r>
    </w:p>
    <w:p w14:paraId="4E6E8C41" w14:textId="6FBC061B" w:rsidR="0081246A" w:rsidRPr="0081246A" w:rsidRDefault="0081246A" w:rsidP="0081246A">
      <w:pPr>
        <w:pStyle w:val="ListParagraph"/>
        <w:rPr>
          <w:rFonts w:ascii="Abadi" w:hAnsi="Abadi"/>
          <w:sz w:val="24"/>
          <w:szCs w:val="24"/>
        </w:rPr>
      </w:pPr>
      <w:r w:rsidRPr="0081246A">
        <w:rPr>
          <w:rStyle w:val="Heading3Char"/>
        </w:rPr>
        <w:t>Ans:</w:t>
      </w:r>
      <w:r>
        <w:t xml:space="preserve"> </w:t>
      </w:r>
      <w:r w:rsidRPr="0081246A">
        <w:rPr>
          <w:rFonts w:ascii="Abadi" w:hAnsi="Abadi"/>
          <w:sz w:val="24"/>
          <w:szCs w:val="24"/>
        </w:rPr>
        <w:t>select * from loan_defaults where reason=’no money%’;</w:t>
      </w:r>
    </w:p>
    <w:p w14:paraId="040008A9" w14:textId="77777777" w:rsidR="005E6CB4" w:rsidRPr="005E6CB4" w:rsidRDefault="005E6CB4" w:rsidP="005E6CB4"/>
    <w:p w14:paraId="3837E4C2" w14:textId="109A9E52" w:rsidR="005E6CB4" w:rsidRDefault="005E6CB4" w:rsidP="0081246A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>Display the details of account where the current balance falls in the range of 10,000 to 20,000.</w:t>
      </w:r>
    </w:p>
    <w:p w14:paraId="4FF8A339" w14:textId="67399D87" w:rsidR="0081246A" w:rsidRDefault="0081246A" w:rsidP="0081246A">
      <w:pPr>
        <w:ind w:left="720"/>
        <w:rPr>
          <w:rFonts w:ascii="Abadi" w:hAnsi="Abadi"/>
          <w:sz w:val="24"/>
          <w:szCs w:val="24"/>
        </w:rPr>
      </w:pPr>
      <w:r w:rsidRPr="0081246A">
        <w:rPr>
          <w:rStyle w:val="Heading3Char"/>
        </w:rPr>
        <w:t>Ans:</w:t>
      </w:r>
      <w:r>
        <w:t xml:space="preserve"> </w:t>
      </w:r>
      <w:r w:rsidRPr="0081246A">
        <w:rPr>
          <w:rFonts w:ascii="Abadi" w:hAnsi="Abadi"/>
          <w:sz w:val="24"/>
          <w:szCs w:val="24"/>
        </w:rPr>
        <w:t>select * from account_master where current_bal between 10000 and 20000;</w:t>
      </w:r>
    </w:p>
    <w:p w14:paraId="79B6A73E" w14:textId="6EDB4D10" w:rsidR="00FE69AF" w:rsidRPr="0081246A" w:rsidRDefault="00FE69AF" w:rsidP="0081246A">
      <w:pPr>
        <w:ind w:left="720"/>
      </w:pPr>
      <w:r w:rsidRPr="00FE69AF">
        <w:rPr>
          <w:noProof/>
        </w:rPr>
        <w:drawing>
          <wp:inline distT="0" distB="0" distL="0" distR="0" wp14:anchorId="6E285E90" wp14:editId="1411A8B4">
            <wp:extent cx="3027844" cy="1027971"/>
            <wp:effectExtent l="19050" t="19050" r="20320" b="20320"/>
            <wp:docPr id="39581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2004" name=""/>
                    <pic:cNvPicPr/>
                  </pic:nvPicPr>
                  <pic:blipFill>
                    <a:blip r:embed="rId3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261" cy="1030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6365D" w14:textId="77777777" w:rsidR="005E6CB4" w:rsidRPr="005E6CB4" w:rsidRDefault="005E6CB4" w:rsidP="005E6CB4"/>
    <w:p w14:paraId="6796A7F9" w14:textId="2D3652EA" w:rsidR="005E6CB4" w:rsidRDefault="005E6CB4" w:rsidP="0081246A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>Modify the city of customer in 11 to pune.</w:t>
      </w:r>
    </w:p>
    <w:p w14:paraId="4E9109EB" w14:textId="3BADCD8F" w:rsidR="0081246A" w:rsidRDefault="0081246A" w:rsidP="0081246A">
      <w:pPr>
        <w:pStyle w:val="ListParagraph"/>
        <w:rPr>
          <w:rFonts w:ascii="Abadi" w:hAnsi="Abadi"/>
          <w:sz w:val="24"/>
          <w:szCs w:val="24"/>
        </w:rPr>
      </w:pPr>
      <w:r w:rsidRPr="0081246A">
        <w:rPr>
          <w:rStyle w:val="Heading3Char"/>
        </w:rPr>
        <w:t>Ans:</w:t>
      </w:r>
      <w:r>
        <w:t xml:space="preserve"> </w:t>
      </w:r>
      <w:r w:rsidRPr="0081246A">
        <w:rPr>
          <w:rFonts w:ascii="Abadi" w:hAnsi="Abadi"/>
          <w:sz w:val="24"/>
          <w:szCs w:val="24"/>
        </w:rPr>
        <w:t>Update customer</w:t>
      </w:r>
      <w:r w:rsidR="00FE69AF">
        <w:rPr>
          <w:rFonts w:ascii="Abadi" w:hAnsi="Abadi"/>
          <w:sz w:val="24"/>
          <w:szCs w:val="24"/>
        </w:rPr>
        <w:t>s</w:t>
      </w:r>
      <w:r w:rsidRPr="0081246A">
        <w:rPr>
          <w:rFonts w:ascii="Abadi" w:hAnsi="Abadi"/>
          <w:sz w:val="24"/>
          <w:szCs w:val="24"/>
        </w:rPr>
        <w:t xml:space="preserve"> set city=’pune’ where c_no=11;</w:t>
      </w:r>
    </w:p>
    <w:p w14:paraId="30C6F193" w14:textId="494E95C0" w:rsidR="00FE69AF" w:rsidRDefault="00FE69AF" w:rsidP="0081246A">
      <w:pPr>
        <w:pStyle w:val="ListParagraph"/>
        <w:rPr>
          <w:rFonts w:ascii="Abadi" w:hAnsi="Abadi"/>
          <w:sz w:val="24"/>
          <w:szCs w:val="24"/>
        </w:rPr>
      </w:pPr>
      <w:r w:rsidRPr="00FE69AF">
        <w:rPr>
          <w:rFonts w:ascii="Abadi" w:hAnsi="Abadi"/>
          <w:noProof/>
          <w:sz w:val="24"/>
          <w:szCs w:val="24"/>
        </w:rPr>
        <w:drawing>
          <wp:inline distT="0" distB="0" distL="0" distR="0" wp14:anchorId="66D3BBB7" wp14:editId="0481C1C2">
            <wp:extent cx="3440430" cy="591536"/>
            <wp:effectExtent l="19050" t="19050" r="7620" b="18415"/>
            <wp:docPr id="19802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43886" name=""/>
                    <pic:cNvPicPr/>
                  </pic:nvPicPr>
                  <pic:blipFill>
                    <a:blip r:embed="rId3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19" cy="593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DFBDE" w14:textId="77777777" w:rsidR="0081246A" w:rsidRDefault="0081246A" w:rsidP="0081246A">
      <w:pPr>
        <w:pStyle w:val="ListParagraph"/>
        <w:rPr>
          <w:rFonts w:ascii="Abadi" w:hAnsi="Abadi"/>
          <w:sz w:val="24"/>
          <w:szCs w:val="24"/>
        </w:rPr>
      </w:pPr>
    </w:p>
    <w:p w14:paraId="56CE7ED7" w14:textId="77777777" w:rsidR="0081246A" w:rsidRDefault="0081246A" w:rsidP="0081246A">
      <w:pPr>
        <w:pStyle w:val="ListParagraph"/>
        <w:rPr>
          <w:rFonts w:ascii="Abadi" w:hAnsi="Abadi"/>
          <w:sz w:val="24"/>
          <w:szCs w:val="24"/>
        </w:rPr>
      </w:pPr>
    </w:p>
    <w:p w14:paraId="766994BC" w14:textId="61481164" w:rsidR="0081246A" w:rsidRDefault="00E428D9" w:rsidP="00E428D9">
      <w:pPr>
        <w:pStyle w:val="Heading2"/>
        <w:numPr>
          <w:ilvl w:val="0"/>
          <w:numId w:val="21"/>
        </w:numPr>
      </w:pPr>
      <w:r>
        <w:rPr>
          <w:caps w:val="0"/>
        </w:rPr>
        <w:lastRenderedPageBreak/>
        <w:t xml:space="preserve">Deduct 1500 rupees from account number 11 </w:t>
      </w:r>
      <w:r w:rsidR="0081246A">
        <w:t>.</w:t>
      </w:r>
    </w:p>
    <w:p w14:paraId="7443FC6B" w14:textId="09E6F8FA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Update account_master se</w:t>
      </w:r>
      <w:r w:rsidR="00454C40">
        <w:rPr>
          <w:rFonts w:ascii="Abadi" w:hAnsi="Abadi"/>
          <w:sz w:val="24"/>
          <w:szCs w:val="24"/>
        </w:rPr>
        <w:t>t</w:t>
      </w:r>
      <w:r w:rsidRPr="00C141A9">
        <w:rPr>
          <w:rFonts w:ascii="Abadi" w:hAnsi="Abadi"/>
          <w:sz w:val="24"/>
          <w:szCs w:val="24"/>
        </w:rPr>
        <w:t xml:space="preserve"> current_bal=current_bal-1500 where a_no=11</w:t>
      </w:r>
      <w:r>
        <w:rPr>
          <w:rFonts w:ascii="Abadi" w:hAnsi="Abadi"/>
          <w:sz w:val="24"/>
          <w:szCs w:val="24"/>
        </w:rPr>
        <w:t>;</w:t>
      </w:r>
    </w:p>
    <w:p w14:paraId="229EA732" w14:textId="50170A03" w:rsidR="00FE69AF" w:rsidRPr="00C141A9" w:rsidRDefault="00FE69AF" w:rsidP="00C141A9">
      <w:pPr>
        <w:ind w:left="720"/>
      </w:pPr>
      <w:r w:rsidRPr="00FE69AF">
        <w:rPr>
          <w:noProof/>
        </w:rPr>
        <w:drawing>
          <wp:inline distT="0" distB="0" distL="0" distR="0" wp14:anchorId="1EE7F41A" wp14:editId="00F2E415">
            <wp:extent cx="4022437" cy="585425"/>
            <wp:effectExtent l="19050" t="19050" r="16510" b="24765"/>
            <wp:docPr id="103936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60990" name=""/>
                    <pic:cNvPicPr/>
                  </pic:nvPicPr>
                  <pic:blipFill>
                    <a:blip r:embed="rId3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76" cy="589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0396F" w14:textId="77777777" w:rsidR="00E428D9" w:rsidRPr="00E428D9" w:rsidRDefault="00E428D9" w:rsidP="00E428D9">
      <w:pPr>
        <w:pStyle w:val="ListParagraph"/>
      </w:pPr>
    </w:p>
    <w:p w14:paraId="6CCECFEE" w14:textId="608A3E0F" w:rsidR="0081246A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Change the city of the customer number 11 to ‘ahmedabad’ </w:t>
      </w:r>
      <w:r w:rsidR="00C141A9">
        <w:rPr>
          <w:caps w:val="0"/>
        </w:rPr>
        <w:t>.</w:t>
      </w:r>
    </w:p>
    <w:p w14:paraId="4B83AC97" w14:textId="3CF6158A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Update customer</w:t>
      </w:r>
      <w:r w:rsidR="000C39D7">
        <w:rPr>
          <w:rFonts w:ascii="Abadi" w:hAnsi="Abadi"/>
          <w:sz w:val="24"/>
          <w:szCs w:val="24"/>
        </w:rPr>
        <w:t>s</w:t>
      </w:r>
      <w:r w:rsidRPr="00C141A9">
        <w:rPr>
          <w:rFonts w:ascii="Abadi" w:hAnsi="Abadi"/>
          <w:sz w:val="24"/>
          <w:szCs w:val="24"/>
        </w:rPr>
        <w:t xml:space="preserve"> set city=’ahmedabad’ where </w:t>
      </w:r>
      <w:r w:rsidR="000C39D7">
        <w:rPr>
          <w:rFonts w:ascii="Abadi" w:hAnsi="Abadi"/>
          <w:sz w:val="24"/>
          <w:szCs w:val="24"/>
        </w:rPr>
        <w:t>customer_id</w:t>
      </w:r>
      <w:r w:rsidR="000C39D7" w:rsidRPr="00C141A9">
        <w:rPr>
          <w:rFonts w:ascii="Abadi" w:hAnsi="Abadi"/>
          <w:sz w:val="24"/>
          <w:szCs w:val="24"/>
        </w:rPr>
        <w:t xml:space="preserve"> </w:t>
      </w:r>
      <w:r w:rsidRPr="00C141A9">
        <w:rPr>
          <w:rFonts w:ascii="Abadi" w:hAnsi="Abadi"/>
          <w:sz w:val="24"/>
          <w:szCs w:val="24"/>
        </w:rPr>
        <w:t>=11;</w:t>
      </w:r>
    </w:p>
    <w:p w14:paraId="684E5F40" w14:textId="0C305927" w:rsidR="00454C40" w:rsidRPr="00C141A9" w:rsidRDefault="00454C40" w:rsidP="00C141A9">
      <w:pPr>
        <w:ind w:left="720"/>
      </w:pPr>
      <w:r w:rsidRPr="00454C40">
        <w:rPr>
          <w:noProof/>
        </w:rPr>
        <w:drawing>
          <wp:inline distT="0" distB="0" distL="0" distR="0" wp14:anchorId="35D8E7FD" wp14:editId="01249A60">
            <wp:extent cx="3562349" cy="550022"/>
            <wp:effectExtent l="19050" t="19050" r="19685" b="21590"/>
            <wp:docPr id="107310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2980" name=""/>
                    <pic:cNvPicPr/>
                  </pic:nvPicPr>
                  <pic:blipFill>
                    <a:blip r:embed="rId3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83" cy="552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70D25" w14:textId="77777777" w:rsidR="00E428D9" w:rsidRDefault="00E428D9" w:rsidP="00E428D9">
      <w:pPr>
        <w:pStyle w:val="ListParagraph"/>
      </w:pPr>
    </w:p>
    <w:p w14:paraId="46A5E29B" w14:textId="77777777" w:rsidR="00E428D9" w:rsidRPr="00E428D9" w:rsidRDefault="00E428D9" w:rsidP="00E428D9">
      <w:pPr>
        <w:pStyle w:val="ListParagraph"/>
      </w:pPr>
    </w:p>
    <w:p w14:paraId="436EB2A4" w14:textId="4E28C8C8" w:rsidR="0081246A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Change the order_price to 1500 where oid is 11. </w:t>
      </w:r>
    </w:p>
    <w:p w14:paraId="7AF74116" w14:textId="684C320B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update order_display set order_price=1500 where oid=11;</w:t>
      </w:r>
    </w:p>
    <w:p w14:paraId="54F00C5B" w14:textId="5956DE6D" w:rsidR="00454C40" w:rsidRPr="00C141A9" w:rsidRDefault="00454C40" w:rsidP="00C141A9">
      <w:pPr>
        <w:ind w:left="720"/>
      </w:pPr>
      <w:r w:rsidRPr="00454C40">
        <w:rPr>
          <w:noProof/>
        </w:rPr>
        <w:drawing>
          <wp:inline distT="0" distB="0" distL="0" distR="0" wp14:anchorId="749FE671" wp14:editId="744316CF">
            <wp:extent cx="3459480" cy="601068"/>
            <wp:effectExtent l="19050" t="19050" r="7620" b="27940"/>
            <wp:docPr id="144219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3697" name=""/>
                    <pic:cNvPicPr/>
                  </pic:nvPicPr>
                  <pic:blipFill>
                    <a:blip r:embed="rId4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19" cy="60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E7D4E" w14:textId="77777777" w:rsidR="00E428D9" w:rsidRPr="00E428D9" w:rsidRDefault="00E428D9" w:rsidP="00E428D9">
      <w:pPr>
        <w:pStyle w:val="ListParagraph"/>
      </w:pPr>
    </w:p>
    <w:p w14:paraId="7DB8E6BD" w14:textId="69B6C389" w:rsidR="0081246A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Modify the location of branch to “ahmedabad” where the branch id is 101. </w:t>
      </w:r>
    </w:p>
    <w:p w14:paraId="62AE240C" w14:textId="2D9ED594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update branch_master set location=’ahmedabad’ where b_no=101;</w:t>
      </w:r>
    </w:p>
    <w:p w14:paraId="331783CE" w14:textId="136DAD26" w:rsidR="00454C40" w:rsidRPr="00C141A9" w:rsidRDefault="00454C40" w:rsidP="00C141A9">
      <w:pPr>
        <w:ind w:left="720"/>
        <w:rPr>
          <w:rFonts w:ascii="Abadi" w:hAnsi="Abadi"/>
          <w:sz w:val="24"/>
          <w:szCs w:val="24"/>
        </w:rPr>
      </w:pPr>
      <w:r w:rsidRPr="00454C40">
        <w:rPr>
          <w:rFonts w:ascii="Abadi" w:hAnsi="Abadi"/>
          <w:noProof/>
          <w:sz w:val="24"/>
          <w:szCs w:val="24"/>
        </w:rPr>
        <w:drawing>
          <wp:inline distT="0" distB="0" distL="0" distR="0" wp14:anchorId="7198514F" wp14:editId="4CCF08E8">
            <wp:extent cx="3606069" cy="499110"/>
            <wp:effectExtent l="19050" t="19050" r="13970" b="15240"/>
            <wp:docPr id="12455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4140" name=""/>
                    <pic:cNvPicPr/>
                  </pic:nvPicPr>
                  <pic:blipFill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52" cy="500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A3DAC" w14:textId="77777777" w:rsidR="00E428D9" w:rsidRDefault="00E428D9" w:rsidP="00E428D9">
      <w:pPr>
        <w:pStyle w:val="ListParagraph"/>
      </w:pPr>
    </w:p>
    <w:p w14:paraId="384FD54D" w14:textId="77777777" w:rsidR="00E428D9" w:rsidRDefault="00E428D9" w:rsidP="00E428D9">
      <w:pPr>
        <w:pStyle w:val="ListParagraph"/>
      </w:pPr>
    </w:p>
    <w:p w14:paraId="7D9A563B" w14:textId="77777777" w:rsidR="00454C40" w:rsidRDefault="00454C40" w:rsidP="00E428D9">
      <w:pPr>
        <w:pStyle w:val="ListParagraph"/>
      </w:pPr>
    </w:p>
    <w:p w14:paraId="6BA6A8FE" w14:textId="77777777" w:rsidR="00454C40" w:rsidRPr="00E428D9" w:rsidRDefault="00454C40" w:rsidP="00E428D9">
      <w:pPr>
        <w:pStyle w:val="ListParagraph"/>
      </w:pPr>
    </w:p>
    <w:p w14:paraId="6EEC9DB8" w14:textId="1F5AED6D" w:rsidR="0081246A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lastRenderedPageBreak/>
        <w:t xml:space="preserve">Change the designation of employee to “officer” where e_name is “ram”. </w:t>
      </w:r>
    </w:p>
    <w:p w14:paraId="2A692371" w14:textId="5C28CD63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update employee set designation=’officer’ where e_name=’ram’;</w:t>
      </w:r>
    </w:p>
    <w:p w14:paraId="78C873D2" w14:textId="4D2D87DE" w:rsidR="00454C40" w:rsidRPr="00C141A9" w:rsidRDefault="00454C40" w:rsidP="00C141A9">
      <w:pPr>
        <w:ind w:left="720"/>
        <w:rPr>
          <w:rFonts w:ascii="Abadi" w:hAnsi="Abadi"/>
          <w:sz w:val="24"/>
          <w:szCs w:val="24"/>
        </w:rPr>
      </w:pPr>
      <w:r w:rsidRPr="00454C40">
        <w:rPr>
          <w:rFonts w:ascii="Abadi" w:hAnsi="Abadi"/>
          <w:noProof/>
          <w:sz w:val="24"/>
          <w:szCs w:val="24"/>
        </w:rPr>
        <w:drawing>
          <wp:inline distT="0" distB="0" distL="0" distR="0" wp14:anchorId="66C23493" wp14:editId="3D95879F">
            <wp:extent cx="3550920" cy="559690"/>
            <wp:effectExtent l="19050" t="19050" r="11430" b="12065"/>
            <wp:docPr id="123660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4260" name=""/>
                    <pic:cNvPicPr/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30" cy="560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CB57A" w14:textId="77777777" w:rsidR="00E428D9" w:rsidRPr="00E428D9" w:rsidRDefault="00E428D9" w:rsidP="00E428D9">
      <w:pPr>
        <w:pStyle w:val="ListParagraph"/>
      </w:pPr>
    </w:p>
    <w:p w14:paraId="646C8C4C" w14:textId="6F3C4E17" w:rsidR="00E428D9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Display only those columns from employee where designation is “manager”. </w:t>
      </w:r>
    </w:p>
    <w:p w14:paraId="6143D454" w14:textId="7E195BC7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select * from employee where designation=’manager’;</w:t>
      </w:r>
    </w:p>
    <w:p w14:paraId="0DA524AA" w14:textId="469DBEE4" w:rsidR="00454C40" w:rsidRPr="00C141A9" w:rsidRDefault="00454C40" w:rsidP="00454C40">
      <w:pPr>
        <w:ind w:left="720"/>
        <w:jc w:val="center"/>
        <w:rPr>
          <w:rFonts w:ascii="Abadi" w:hAnsi="Abadi"/>
          <w:sz w:val="24"/>
          <w:szCs w:val="24"/>
        </w:rPr>
      </w:pPr>
      <w:r w:rsidRPr="00454C40">
        <w:rPr>
          <w:rFonts w:ascii="Abadi" w:hAnsi="Abadi"/>
          <w:noProof/>
          <w:sz w:val="24"/>
          <w:szCs w:val="24"/>
        </w:rPr>
        <w:drawing>
          <wp:inline distT="0" distB="0" distL="0" distR="0" wp14:anchorId="2CB1117D" wp14:editId="2C80A259">
            <wp:extent cx="3135630" cy="602158"/>
            <wp:effectExtent l="19050" t="19050" r="26670" b="26670"/>
            <wp:docPr id="16196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354" name=""/>
                    <pic:cNvPicPr/>
                  </pic:nvPicPr>
                  <pic:blipFill>
                    <a:blip r:embed="rId4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93" cy="603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48A5A" w14:textId="77777777" w:rsidR="00E428D9" w:rsidRPr="00E428D9" w:rsidRDefault="00E428D9" w:rsidP="00E428D9"/>
    <w:p w14:paraId="686574A8" w14:textId="3D4A3F56" w:rsidR="0081246A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 xml:space="preserve">Display only those columns from account_master where balance is either 10000 or 20000. </w:t>
      </w:r>
    </w:p>
    <w:p w14:paraId="67F79E80" w14:textId="0608F3BE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select * from account_master where current_bal=10000 or current_bal=2000</w:t>
      </w:r>
      <w:r w:rsidR="00454C40">
        <w:rPr>
          <w:rFonts w:ascii="Abadi" w:hAnsi="Abadi"/>
          <w:sz w:val="24"/>
          <w:szCs w:val="24"/>
        </w:rPr>
        <w:t>0</w:t>
      </w:r>
      <w:r w:rsidRPr="00C141A9">
        <w:rPr>
          <w:rFonts w:ascii="Abadi" w:hAnsi="Abadi"/>
          <w:sz w:val="24"/>
          <w:szCs w:val="24"/>
        </w:rPr>
        <w:t>;</w:t>
      </w:r>
    </w:p>
    <w:p w14:paraId="50715A92" w14:textId="7C1A3A5F" w:rsidR="00454C40" w:rsidRDefault="00454C40" w:rsidP="00C141A9">
      <w:pPr>
        <w:ind w:left="720"/>
        <w:rPr>
          <w:rFonts w:ascii="Abadi" w:hAnsi="Abadi"/>
          <w:sz w:val="24"/>
          <w:szCs w:val="24"/>
        </w:rPr>
      </w:pPr>
      <w:r w:rsidRPr="00454C40">
        <w:rPr>
          <w:rFonts w:ascii="Abadi" w:hAnsi="Abadi"/>
          <w:noProof/>
          <w:sz w:val="24"/>
          <w:szCs w:val="24"/>
        </w:rPr>
        <w:drawing>
          <wp:inline distT="0" distB="0" distL="0" distR="0" wp14:anchorId="153E37CA" wp14:editId="5DE10407">
            <wp:extent cx="3348990" cy="582135"/>
            <wp:effectExtent l="19050" t="19050" r="22860" b="27940"/>
            <wp:docPr id="20034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1681" name=""/>
                    <pic:cNvPicPr/>
                  </pic:nvPicPr>
                  <pic:blipFill>
                    <a:blip r:embed="rId4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03" cy="584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8274F" w14:textId="77777777" w:rsidR="00454C40" w:rsidRPr="00C141A9" w:rsidRDefault="00454C40" w:rsidP="00C141A9">
      <w:pPr>
        <w:ind w:left="720"/>
        <w:rPr>
          <w:rFonts w:ascii="Abadi" w:hAnsi="Abadi"/>
          <w:sz w:val="24"/>
          <w:szCs w:val="24"/>
        </w:rPr>
      </w:pPr>
    </w:p>
    <w:p w14:paraId="24DF31E4" w14:textId="77777777" w:rsidR="00E428D9" w:rsidRPr="00E428D9" w:rsidRDefault="00E428D9" w:rsidP="00E428D9"/>
    <w:p w14:paraId="481AB223" w14:textId="7CFBD68C" w:rsidR="0081246A" w:rsidRDefault="00E428D9" w:rsidP="00E428D9">
      <w:pPr>
        <w:pStyle w:val="Heading2"/>
        <w:numPr>
          <w:ilvl w:val="0"/>
          <w:numId w:val="21"/>
        </w:numPr>
        <w:rPr>
          <w:caps w:val="0"/>
        </w:rPr>
      </w:pPr>
      <w:r>
        <w:rPr>
          <w:caps w:val="0"/>
        </w:rPr>
        <w:t>Display only those columns from account_master where balance is 10000 and account type is “overdraft”</w:t>
      </w:r>
      <w:r w:rsidR="00C141A9">
        <w:rPr>
          <w:caps w:val="0"/>
        </w:rPr>
        <w:t>.</w:t>
      </w:r>
    </w:p>
    <w:p w14:paraId="3B879F5E" w14:textId="36DFCD1E" w:rsidR="00C141A9" w:rsidRDefault="00C141A9" w:rsidP="00C141A9">
      <w:pPr>
        <w:ind w:left="720"/>
        <w:rPr>
          <w:rFonts w:ascii="Abadi" w:hAnsi="Abadi"/>
          <w:sz w:val="24"/>
          <w:szCs w:val="24"/>
        </w:rPr>
      </w:pPr>
      <w:r w:rsidRPr="00C141A9">
        <w:rPr>
          <w:rStyle w:val="Heading3Char"/>
        </w:rPr>
        <w:t>Ans:</w:t>
      </w:r>
      <w:r>
        <w:t xml:space="preserve"> </w:t>
      </w:r>
      <w:r w:rsidRPr="00C141A9">
        <w:rPr>
          <w:rFonts w:ascii="Abadi" w:hAnsi="Abadi"/>
          <w:sz w:val="24"/>
          <w:szCs w:val="24"/>
        </w:rPr>
        <w:t>select * from account_master where current_bal=10000 and a_type=’overdraft’;</w:t>
      </w:r>
    </w:p>
    <w:p w14:paraId="583DA59C" w14:textId="76B7C6DD" w:rsidR="00454C40" w:rsidRPr="00C141A9" w:rsidRDefault="00454C40" w:rsidP="00C141A9">
      <w:pPr>
        <w:ind w:left="720"/>
        <w:rPr>
          <w:rFonts w:ascii="Abadi" w:hAnsi="Abadi"/>
          <w:sz w:val="24"/>
          <w:szCs w:val="24"/>
        </w:rPr>
      </w:pPr>
      <w:r w:rsidRPr="00454C40">
        <w:rPr>
          <w:rFonts w:ascii="Abadi" w:hAnsi="Abadi"/>
          <w:noProof/>
          <w:sz w:val="24"/>
          <w:szCs w:val="24"/>
        </w:rPr>
        <w:drawing>
          <wp:inline distT="0" distB="0" distL="0" distR="0" wp14:anchorId="035504C6" wp14:editId="1C645643">
            <wp:extent cx="3676650" cy="587966"/>
            <wp:effectExtent l="19050" t="19050" r="19050" b="22225"/>
            <wp:docPr id="18211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60756" name=""/>
                    <pic:cNvPicPr/>
                  </pic:nvPicPr>
                  <pic:blipFill>
                    <a:blip r:embed="rId4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25" cy="589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1C98F" w14:textId="77777777" w:rsidR="00E428D9" w:rsidRDefault="00E428D9" w:rsidP="00E428D9">
      <w:pPr>
        <w:pStyle w:val="ListParagraph"/>
      </w:pPr>
    </w:p>
    <w:p w14:paraId="3B522BEE" w14:textId="77777777" w:rsidR="00E428D9" w:rsidRPr="00E428D9" w:rsidRDefault="00E428D9" w:rsidP="00E428D9">
      <w:pPr>
        <w:pStyle w:val="ListParagraph"/>
      </w:pPr>
    </w:p>
    <w:sectPr w:rsidR="00E428D9" w:rsidRPr="00E428D9" w:rsidSect="00E97953">
      <w:footerReference w:type="default" r:id="rId46"/>
      <w:pgSz w:w="12240" w:h="15840"/>
      <w:pgMar w:top="1728" w:right="1800" w:bottom="1440" w:left="18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60F1" w14:textId="77777777" w:rsidR="00573C6A" w:rsidRDefault="00573C6A" w:rsidP="00C6554A">
      <w:pPr>
        <w:spacing w:before="0" w:after="0" w:line="240" w:lineRule="auto"/>
      </w:pPr>
      <w:r>
        <w:separator/>
      </w:r>
    </w:p>
  </w:endnote>
  <w:endnote w:type="continuationSeparator" w:id="0">
    <w:p w14:paraId="61E078EC" w14:textId="77777777" w:rsidR="00573C6A" w:rsidRDefault="00573C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3EB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6A2D" w14:textId="77777777" w:rsidR="00573C6A" w:rsidRDefault="00573C6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B681BB" w14:textId="77777777" w:rsidR="00573C6A" w:rsidRDefault="00573C6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E07D24"/>
    <w:multiLevelType w:val="hybridMultilevel"/>
    <w:tmpl w:val="5024D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5C4687"/>
    <w:multiLevelType w:val="hybridMultilevel"/>
    <w:tmpl w:val="09B48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C28AD"/>
    <w:multiLevelType w:val="hybridMultilevel"/>
    <w:tmpl w:val="F23A64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075ED3"/>
    <w:multiLevelType w:val="hybridMultilevel"/>
    <w:tmpl w:val="8BF0E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0405">
    <w:abstractNumId w:val="9"/>
  </w:num>
  <w:num w:numId="2" w16cid:durableId="127011903">
    <w:abstractNumId w:val="8"/>
  </w:num>
  <w:num w:numId="3" w16cid:durableId="740182020">
    <w:abstractNumId w:val="8"/>
  </w:num>
  <w:num w:numId="4" w16cid:durableId="510491924">
    <w:abstractNumId w:val="9"/>
  </w:num>
  <w:num w:numId="5" w16cid:durableId="207573039">
    <w:abstractNumId w:val="15"/>
  </w:num>
  <w:num w:numId="6" w16cid:durableId="1073622507">
    <w:abstractNumId w:val="10"/>
  </w:num>
  <w:num w:numId="7" w16cid:durableId="1726179056">
    <w:abstractNumId w:val="12"/>
  </w:num>
  <w:num w:numId="8" w16cid:durableId="1095857724">
    <w:abstractNumId w:val="7"/>
  </w:num>
  <w:num w:numId="9" w16cid:durableId="461268751">
    <w:abstractNumId w:val="6"/>
  </w:num>
  <w:num w:numId="10" w16cid:durableId="1919290079">
    <w:abstractNumId w:val="5"/>
  </w:num>
  <w:num w:numId="11" w16cid:durableId="1226186213">
    <w:abstractNumId w:val="4"/>
  </w:num>
  <w:num w:numId="12" w16cid:durableId="29305932">
    <w:abstractNumId w:val="3"/>
  </w:num>
  <w:num w:numId="13" w16cid:durableId="164512214">
    <w:abstractNumId w:val="2"/>
  </w:num>
  <w:num w:numId="14" w16cid:durableId="517083811">
    <w:abstractNumId w:val="1"/>
  </w:num>
  <w:num w:numId="15" w16cid:durableId="1437092021">
    <w:abstractNumId w:val="0"/>
  </w:num>
  <w:num w:numId="16" w16cid:durableId="1046838108">
    <w:abstractNumId w:val="9"/>
  </w:num>
  <w:num w:numId="17" w16cid:durableId="293411632">
    <w:abstractNumId w:val="14"/>
  </w:num>
  <w:num w:numId="18" w16cid:durableId="1229344087">
    <w:abstractNumId w:val="9"/>
  </w:num>
  <w:num w:numId="19" w16cid:durableId="1362971963">
    <w:abstractNumId w:val="11"/>
  </w:num>
  <w:num w:numId="20" w16cid:durableId="1283607284">
    <w:abstractNumId w:val="16"/>
  </w:num>
  <w:num w:numId="21" w16cid:durableId="1221284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3"/>
    <w:rsid w:val="00035D8C"/>
    <w:rsid w:val="0006687B"/>
    <w:rsid w:val="000C39D7"/>
    <w:rsid w:val="00111192"/>
    <w:rsid w:val="0014122D"/>
    <w:rsid w:val="001A7491"/>
    <w:rsid w:val="001E58E4"/>
    <w:rsid w:val="0024220E"/>
    <w:rsid w:val="00251122"/>
    <w:rsid w:val="002554CD"/>
    <w:rsid w:val="002858AF"/>
    <w:rsid w:val="00290915"/>
    <w:rsid w:val="00293B83"/>
    <w:rsid w:val="002B4294"/>
    <w:rsid w:val="0030444F"/>
    <w:rsid w:val="00333D0D"/>
    <w:rsid w:val="00335EBB"/>
    <w:rsid w:val="003413D3"/>
    <w:rsid w:val="00392BB8"/>
    <w:rsid w:val="003C4E55"/>
    <w:rsid w:val="003E765A"/>
    <w:rsid w:val="0042788C"/>
    <w:rsid w:val="00454C40"/>
    <w:rsid w:val="00462A29"/>
    <w:rsid w:val="004A3AE2"/>
    <w:rsid w:val="004C049F"/>
    <w:rsid w:val="005000E2"/>
    <w:rsid w:val="00536EA6"/>
    <w:rsid w:val="00573C6A"/>
    <w:rsid w:val="005B6054"/>
    <w:rsid w:val="005E6CB4"/>
    <w:rsid w:val="005F48B1"/>
    <w:rsid w:val="00613323"/>
    <w:rsid w:val="006A3CE7"/>
    <w:rsid w:val="006B1C11"/>
    <w:rsid w:val="006C0E75"/>
    <w:rsid w:val="006D3611"/>
    <w:rsid w:val="00724A98"/>
    <w:rsid w:val="007637E0"/>
    <w:rsid w:val="00775023"/>
    <w:rsid w:val="007A73CF"/>
    <w:rsid w:val="00807EDA"/>
    <w:rsid w:val="0081246A"/>
    <w:rsid w:val="00823167"/>
    <w:rsid w:val="00864141"/>
    <w:rsid w:val="00922BB3"/>
    <w:rsid w:val="009726E1"/>
    <w:rsid w:val="009B2E49"/>
    <w:rsid w:val="00A27069"/>
    <w:rsid w:val="00AE0C6D"/>
    <w:rsid w:val="00AF3792"/>
    <w:rsid w:val="00B219FA"/>
    <w:rsid w:val="00C141A9"/>
    <w:rsid w:val="00C6554A"/>
    <w:rsid w:val="00CA3F3A"/>
    <w:rsid w:val="00CB4217"/>
    <w:rsid w:val="00CD3073"/>
    <w:rsid w:val="00CD5C28"/>
    <w:rsid w:val="00CF0025"/>
    <w:rsid w:val="00D161D6"/>
    <w:rsid w:val="00DA3F53"/>
    <w:rsid w:val="00DD3C49"/>
    <w:rsid w:val="00E00414"/>
    <w:rsid w:val="00E1458B"/>
    <w:rsid w:val="00E428D9"/>
    <w:rsid w:val="00E62533"/>
    <w:rsid w:val="00E97953"/>
    <w:rsid w:val="00EA1D2C"/>
    <w:rsid w:val="00EA7A34"/>
    <w:rsid w:val="00ED7C44"/>
    <w:rsid w:val="00EF0C0F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6AD"/>
  <w15:chartTrackingRefBased/>
  <w15:docId w15:val="{6B4EB7EF-9DC8-4E2D-B5A7-F0CEEC9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0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9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2B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BB8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hyperlink" Target="http://www.mikefal.net/2016/05/11/azure-sql-databases-and-powershell-database-restore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822</TotalTime>
  <Pages>21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smit joshi</dc:creator>
  <cp:keywords/>
  <dc:description/>
  <cp:lastModifiedBy>smit</cp:lastModifiedBy>
  <cp:revision>24</cp:revision>
  <cp:lastPrinted>2023-07-29T09:02:00Z</cp:lastPrinted>
  <dcterms:created xsi:type="dcterms:W3CDTF">2023-07-25T13:20:00Z</dcterms:created>
  <dcterms:modified xsi:type="dcterms:W3CDTF">2023-07-29T09:03:00Z</dcterms:modified>
</cp:coreProperties>
</file>