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5E207AE5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A15042">
        <w:rPr>
          <w:color w:val="FF0000"/>
        </w:rPr>
        <w:t>5</w:t>
      </w:r>
    </w:p>
    <w:p w14:paraId="7EDE3AD3" w14:textId="07CF4D42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5B7DDE">
        <w:t>19</w:t>
      </w:r>
      <w:r>
        <w:t>-0</w:t>
      </w:r>
      <w:r w:rsidR="005B7DDE">
        <w:t>9</w:t>
      </w:r>
      <w:r>
        <w:t>-2023</w:t>
      </w:r>
    </w:p>
    <w:p w14:paraId="7AA2EB5B" w14:textId="1AFE9051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60B8FC02" w14:textId="77777777" w:rsidR="00F97C99" w:rsidRPr="00F97C99" w:rsidRDefault="00F97C99" w:rsidP="00F97C9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1. Write a python program for performing following operations and display results after each</w:t>
      </w:r>
    </w:p>
    <w:p w14:paraId="33A8CF30" w14:textId="77777777" w:rsidR="00F97C99" w:rsidRPr="00F97C99" w:rsidRDefault="00F97C99" w:rsidP="00F97C9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operation:</w:t>
      </w:r>
    </w:p>
    <w:p w14:paraId="6E2144F1" w14:textId="77777777" w:rsidR="00F97C99" w:rsidRPr="00F97C99" w:rsidRDefault="00F97C99" w:rsidP="00F97C9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</w:t>
      </w:r>
      <w:proofErr w:type="spellStart"/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i</w:t>
      </w:r>
      <w:proofErr w:type="spellEnd"/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) Create dictionary with details of 5 </w:t>
      </w:r>
      <w:proofErr w:type="gramStart"/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students :</w:t>
      </w:r>
      <w:proofErr w:type="gramEnd"/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proofErr w:type="spellStart"/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Rollno</w:t>
      </w:r>
      <w:proofErr w:type="spellEnd"/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, name, semester, course, percentage.</w:t>
      </w:r>
    </w:p>
    <w:p w14:paraId="0D5ECFF5" w14:textId="77777777" w:rsidR="00F97C99" w:rsidRPr="00F97C99" w:rsidRDefault="00F97C99" w:rsidP="00F97C9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(ii) Update semester of student3 to 2.</w:t>
      </w:r>
    </w:p>
    <w:p w14:paraId="095CADF8" w14:textId="77777777" w:rsidR="00F97C99" w:rsidRPr="00F97C99" w:rsidRDefault="00F97C99" w:rsidP="00F97C9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(iii) Delete the data of 4th student.</w:t>
      </w:r>
    </w:p>
    <w:p w14:paraId="438AACE7" w14:textId="77777777" w:rsidR="00F97C99" w:rsidRPr="00F97C99" w:rsidRDefault="00F97C99" w:rsidP="00F97C9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(iv) Copy this dictionary to dict2</w:t>
      </w:r>
    </w:p>
    <w:p w14:paraId="46C540B5" w14:textId="3A180165" w:rsidR="00F97C99" w:rsidRPr="005B3B60" w:rsidRDefault="00F97C99" w:rsidP="00F97C99">
      <w:pPr>
        <w:spacing w:before="0" w:after="0"/>
      </w:pPr>
      <w:r w:rsidRPr="00F97C99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(v) Display the length of both the dictionaries</w:t>
      </w:r>
    </w:p>
    <w:p w14:paraId="26216215" w14:textId="77777777" w:rsid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55B54F52" w14:textId="3ADC07BB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dictionary</w:t>
      </w:r>
      <w:proofErr w:type="gramStart"/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</w:t>
      </w:r>
      <w:proofErr w:type="gramEnd"/>
    </w:p>
    <w:p w14:paraId="27B0F2F4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"student1</w:t>
      </w:r>
      <w:proofErr w:type="gramStart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:{</w:t>
      </w:r>
      <w:proofErr w:type="gramEnd"/>
    </w:p>
    <w:p w14:paraId="231DAEB1" w14:textId="788EDCF2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"RollNo"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"smit"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"semester"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"mscit"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</w:p>
    <w:p w14:paraId="44C3885A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1C52CC8C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"student2</w:t>
      </w:r>
      <w:proofErr w:type="gramStart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:{</w:t>
      </w:r>
      <w:proofErr w:type="gramEnd"/>
    </w:p>
    <w:p w14:paraId="06B3D558" w14:textId="49C86FF3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"RollNo"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"tejasv"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"semester"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proofErr w:type="gramStart"/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”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course</w:t>
      </w:r>
      <w:proofErr w:type="gramEnd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"bscit"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</w:t>
      </w:r>
    </w:p>
    <w:p w14:paraId="3C0C5082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3F796644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"student3</w:t>
      </w:r>
      <w:proofErr w:type="gramStart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:{</w:t>
      </w:r>
      <w:proofErr w:type="gramEnd"/>
    </w:p>
    <w:p w14:paraId="4FE9303F" w14:textId="74BFE2C1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"RollNo"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"switi"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"semester"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"mscit"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</w:p>
    <w:p w14:paraId="3FECB987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7796454F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"student4</w:t>
      </w:r>
      <w:proofErr w:type="gramStart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:{</w:t>
      </w:r>
      <w:proofErr w:type="gramEnd"/>
    </w:p>
    <w:p w14:paraId="4E4AB224" w14:textId="1B21B830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"RollNo"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"tabbssum"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"semester"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"bscit"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22A0ED6A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12C0C949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"student5</w:t>
      </w:r>
      <w:proofErr w:type="gramStart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:{</w:t>
      </w:r>
      <w:proofErr w:type="gramEnd"/>
    </w:p>
    <w:p w14:paraId="69BFA055" w14:textId="083CACB4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"RollNo"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"nisha"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"semester"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"course"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"mscit"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"percentage"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</w:p>
    <w:p w14:paraId="7776BEF5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14795B52" w14:textId="0664FEA2" w:rsid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112DE91" w14:textId="77777777" w:rsidR="00B4791A" w:rsidRPr="00F97C99" w:rsidRDefault="00B4791A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9BA425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dictionary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"student3</w:t>
      </w:r>
      <w:proofErr w:type="gramStart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"semester"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F97C9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0FF4CCED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665D64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dictionary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"student3"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B198F23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94E1F8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dictionary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"student4"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0ADC008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dict2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dictionary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copy</w:t>
      </w:r>
      <w:proofErr w:type="spellEnd"/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4513E41" w14:textId="0B41EA85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dict2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BCE3115" w14:textId="77777777" w:rsidR="00F97C99" w:rsidRP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"Length of Dictionary"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dictionary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03DDB01" w14:textId="77777777" w:rsidR="00F97C99" w:rsidRDefault="00F97C99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97C9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"Length of dict2"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97C9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97C9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dict2</w:t>
      </w:r>
      <w:r w:rsidRPr="00F97C9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9848527" w14:textId="77777777" w:rsidR="00B4791A" w:rsidRPr="00F97C99" w:rsidRDefault="00B4791A" w:rsidP="00F97C9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7965AA91" w14:textId="12F29020" w:rsidR="001A3385" w:rsidRDefault="00F97C99" w:rsidP="00EB7DB6">
      <w:pPr>
        <w:pStyle w:val="ListBullet"/>
        <w:numPr>
          <w:ilvl w:val="0"/>
          <w:numId w:val="0"/>
        </w:numPr>
        <w:spacing w:before="0" w:after="0"/>
      </w:pPr>
      <w:r w:rsidRPr="00F97C99">
        <w:drawing>
          <wp:inline distT="0" distB="0" distL="0" distR="0" wp14:anchorId="7E8FD458" wp14:editId="004D9CA1">
            <wp:extent cx="5972175" cy="1077595"/>
            <wp:effectExtent l="0" t="0" r="9525" b="8255"/>
            <wp:docPr id="113921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155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lastRenderedPageBreak/>
        <w:t>Practical 2</w:t>
      </w:r>
    </w:p>
    <w:p w14:paraId="0C3E1530" w14:textId="77777777" w:rsidR="00B4791A" w:rsidRPr="00B4791A" w:rsidRDefault="00B4791A" w:rsidP="00B4791A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Create a dictionary with key as country and their capitals as values with 5 countries </w:t>
      </w:r>
      <w:proofErr w:type="spellStart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spain</w:t>
      </w:r>
      <w:proofErr w:type="spellEnd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,</w:t>
      </w:r>
    </w:p>
    <w:p w14:paraId="44BF7E58" w14:textId="77777777" w:rsidR="00B4791A" w:rsidRPr="00B4791A" w:rsidRDefault="00B4791A" w:rsidP="00B4791A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proofErr w:type="spellStart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france</w:t>
      </w:r>
      <w:proofErr w:type="spellEnd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, </w:t>
      </w:r>
      <w:proofErr w:type="spellStart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germany</w:t>
      </w:r>
      <w:proofErr w:type="spellEnd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, </w:t>
      </w:r>
      <w:proofErr w:type="spellStart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norway</w:t>
      </w:r>
      <w:proofErr w:type="spellEnd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. Perform the following operations on this dictionary.</w:t>
      </w:r>
    </w:p>
    <w:p w14:paraId="015EE0BF" w14:textId="77777777" w:rsidR="00B4791A" w:rsidRPr="00B4791A" w:rsidRDefault="00B4791A" w:rsidP="00B4791A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</w:t>
      </w:r>
      <w:proofErr w:type="spellStart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i</w:t>
      </w:r>
      <w:proofErr w:type="spellEnd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) Print the capital of </w:t>
      </w:r>
      <w:proofErr w:type="spellStart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germany</w:t>
      </w:r>
      <w:proofErr w:type="spellEnd"/>
    </w:p>
    <w:p w14:paraId="2FE0ACA5" w14:textId="77777777" w:rsidR="00B4791A" w:rsidRPr="00B4791A" w:rsidRDefault="00B4791A" w:rsidP="00B4791A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(ii) Remove </w:t>
      </w:r>
      <w:proofErr w:type="spellStart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norway</w:t>
      </w:r>
      <w:proofErr w:type="spellEnd"/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and its capital from dictionary</w:t>
      </w:r>
    </w:p>
    <w:p w14:paraId="594C04B1" w14:textId="77777777" w:rsidR="00B4791A" w:rsidRPr="00B4791A" w:rsidRDefault="00B4791A" w:rsidP="00B4791A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(iii) Take one country from user and print the capital if it is present else print it is not present</w:t>
      </w:r>
    </w:p>
    <w:p w14:paraId="545CDBF8" w14:textId="77777777" w:rsidR="00B4791A" w:rsidRPr="00B4791A" w:rsidRDefault="00B4791A" w:rsidP="00B4791A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in the dictionary.</w:t>
      </w:r>
    </w:p>
    <w:p w14:paraId="2DD7E8BA" w14:textId="096F9D34" w:rsidR="00B4791A" w:rsidRPr="00FE63FB" w:rsidRDefault="00B4791A" w:rsidP="00B4791A">
      <w:pPr>
        <w:spacing w:before="0" w:after="0"/>
      </w:pPr>
      <w:r w:rsidRPr="00B4791A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(iv) Add India with capital in the dictionary</w:t>
      </w:r>
    </w:p>
    <w:p w14:paraId="44AF264A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proofErr w:type="gramStart"/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={</w:t>
      </w:r>
      <w:proofErr w:type="gramEnd"/>
    </w:p>
    <w:p w14:paraId="0E5CCC96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"capitals</w:t>
      </w:r>
      <w:proofErr w:type="gram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:{</w:t>
      </w:r>
      <w:proofErr w:type="gramEnd"/>
    </w:p>
    <w:p w14:paraId="192158F5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spain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"Madrid"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F5E66E7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france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"Paris"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9E72B9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germany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"Berlin"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0A41600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norway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"Oslo"</w:t>
      </w:r>
    </w:p>
    <w:p w14:paraId="31ECBBF8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1F3D4E3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23AEBDB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771B8F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"capitals</w:t>
      </w:r>
      <w:proofErr w:type="gram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germany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968FF1D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del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"capitals</w:t>
      </w:r>
      <w:proofErr w:type="gram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norway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0C0FBDED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537D79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u_in</w:t>
      </w:r>
      <w:proofErr w:type="spellEnd"/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B479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Country 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015702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79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"capitals"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]:</w:t>
      </w:r>
    </w:p>
    <w:p w14:paraId="1973CF94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479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u_in</w:t>
      </w:r>
      <w:proofErr w:type="spellEnd"/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AEF312B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79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9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B479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B479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'capitals'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spellStart"/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B4791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3DEE47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479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03EAE15A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3ED83C0" w14:textId="4DF460D9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B479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"it is not present in the dictionary"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E41C4A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"capitals</w:t>
      </w:r>
      <w:proofErr w:type="gram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proofErr w:type="gram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india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delhi</w:t>
      </w:r>
      <w:proofErr w:type="spellEnd"/>
      <w:r w:rsidRPr="00B4791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</w:p>
    <w:p w14:paraId="7F1E1DEB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6EB4CF" w14:textId="77777777" w:rsidR="00B4791A" w:rsidRPr="00B4791A" w:rsidRDefault="00B4791A" w:rsidP="00B4791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4791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4791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country</w:t>
      </w:r>
      <w:r w:rsidRPr="00B4791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4C564227" w14:textId="69AC7E87" w:rsidR="00A25D10" w:rsidRDefault="00D255A5" w:rsidP="00EB7DB6">
      <w:pPr>
        <w:spacing w:before="0" w:after="0"/>
      </w:pPr>
      <w:r w:rsidRPr="00D255A5">
        <w:drawing>
          <wp:inline distT="0" distB="0" distL="0" distR="0" wp14:anchorId="30B92BB4" wp14:editId="198C839B">
            <wp:extent cx="5411066" cy="894077"/>
            <wp:effectExtent l="0" t="0" r="0" b="1905"/>
            <wp:docPr id="73344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4825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790" cy="90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8B2E" w14:textId="77777777" w:rsidR="00D255A5" w:rsidRDefault="00D255A5" w:rsidP="00EB7DB6">
      <w:pPr>
        <w:spacing w:before="0" w:after="0"/>
      </w:pPr>
    </w:p>
    <w:p w14:paraId="46A2578F" w14:textId="77777777" w:rsidR="00986B3A" w:rsidRPr="00C47669" w:rsidRDefault="00986B3A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16D5CD40" w14:textId="723EF640" w:rsidR="00FE5875" w:rsidRDefault="00FE5875" w:rsidP="004E40BE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FE5875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Write a menu driven program to implement the stack with operations </w:t>
      </w:r>
      <w:proofErr w:type="spellStart"/>
      <w:proofErr w:type="gramStart"/>
      <w:r w:rsidRPr="00FE5875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push,pop</w:t>
      </w:r>
      <w:proofErr w:type="spellEnd"/>
      <w:proofErr w:type="gramEnd"/>
      <w:r w:rsidRPr="00FE5875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and display.</w:t>
      </w:r>
    </w:p>
    <w:p w14:paraId="66D65C61" w14:textId="77777777" w:rsidR="00D02930" w:rsidRPr="00D02930" w:rsidRDefault="00D02930" w:rsidP="00D0293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DCEC08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LIMIT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5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0357CA53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proofErr w:type="gramStart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59F97657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FE5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7FB0416" w14:textId="77777777" w:rsid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523DDD8B" w14:textId="197EFEA0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def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A68F397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</w:p>
    <w:p w14:paraId="1755B662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LIMIT</w:t>
      </w:r>
    </w:p>
    <w:p w14:paraId="4E428EDD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FE587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LIMIT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6F9624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FE5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5DFC575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A7064E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6A987ED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full"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D03B4F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7FFF9E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C7E39E5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</w:p>
    <w:p w14:paraId="11800845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E5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C9FF21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1B4D7A72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r w:rsidRPr="00FE5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65F18CC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</w:p>
    <w:p w14:paraId="0946F220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1C368F4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None</w:t>
      </w:r>
    </w:p>
    <w:p w14:paraId="0CB37083" w14:textId="5CA60F79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F00FB4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6975C7C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</w:p>
    <w:p w14:paraId="37C3D0B2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E5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E2A19B9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E587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029BEF9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stack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903E88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4BBCCB7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"Stack is Empty"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A92BC6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01139B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5A28DA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D37B97" w14:textId="4DA88608" w:rsidR="001B3ACE" w:rsidRPr="001B3ACE" w:rsidRDefault="001B3ACE" w:rsidP="001B3A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 xml:space="preserve">    </w:t>
      </w:r>
      <w:proofErr w:type="gramStart"/>
      <w:r w:rsidRPr="001B3A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For push()"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B3A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3A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390DBF" w14:textId="77777777" w:rsidR="001B3ACE" w:rsidRPr="001B3ACE" w:rsidRDefault="001B3ACE" w:rsidP="001B3A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B3A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2 For pop()"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B3A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3A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6D13393" w14:textId="77777777" w:rsidR="001B3ACE" w:rsidRPr="001B3ACE" w:rsidRDefault="001B3ACE" w:rsidP="001B3A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B3A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3 To Display()"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B3A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3A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B46A6B" w14:textId="77777777" w:rsidR="001B3ACE" w:rsidRPr="001B3ACE" w:rsidRDefault="001B3ACE" w:rsidP="001B3AC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B3A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B3A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4 To Exit()"</w:t>
      </w:r>
      <w:r w:rsidRPr="001B3A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39A37C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Choice: 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419014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5414CC6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value: 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2B0500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6B85E5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DFCAB88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E587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deleted"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14D7EA9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500F5C7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E1D212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E587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244E344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7CF82AB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E587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ED4A13B" w14:textId="77777777" w:rsidR="00FE5875" w:rsidRPr="00FE5875" w:rsidRDefault="00FE5875" w:rsidP="00FE58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E587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E587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choice"</w:t>
      </w:r>
      <w:r w:rsidRPr="00FE587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lastRenderedPageBreak/>
        <w:t>Output:</w:t>
      </w:r>
    </w:p>
    <w:p w14:paraId="7A2F0880" w14:textId="2A10E10B" w:rsidR="00A25D10" w:rsidRDefault="001B3ACE" w:rsidP="001A3385">
      <w:r w:rsidRPr="001B3ACE">
        <w:drawing>
          <wp:inline distT="0" distB="0" distL="0" distR="0" wp14:anchorId="649620E3" wp14:editId="329A489A">
            <wp:extent cx="5972175" cy="4000500"/>
            <wp:effectExtent l="0" t="0" r="9525" b="0"/>
            <wp:docPr id="173538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8032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0898F65A" w14:textId="16160B13" w:rsidR="00762236" w:rsidRPr="00762236" w:rsidRDefault="00762236" w:rsidP="0076223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762236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Write a menu driven program to implement the queue with operations </w:t>
      </w:r>
      <w:proofErr w:type="gramStart"/>
      <w:r w:rsidRPr="00762236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insertion ,</w:t>
      </w:r>
      <w:proofErr w:type="gramEnd"/>
      <w:r w:rsidRPr="00762236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deletion</w:t>
      </w:r>
      <w:r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 xml:space="preserve"> </w:t>
      </w:r>
      <w:r w:rsidRPr="00762236">
        <w:rPr>
          <w:rFonts w:asciiTheme="majorHAnsi" w:eastAsiaTheme="majorEastAsia" w:hAnsiTheme="majorHAnsi" w:cstheme="majorBidi"/>
          <w:color w:val="007789" w:themeColor="accent1" w:themeShade="BF"/>
          <w:sz w:val="20"/>
          <w:szCs w:val="18"/>
        </w:rPr>
        <w:t>And display.</w:t>
      </w:r>
    </w:p>
    <w:p w14:paraId="7D17D5EF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771D59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proofErr w:type="gramStart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2ADABFB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LIMIT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0BABB56C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55B9FD0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70ED584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21F275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45F539C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LIMIT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</w:p>
    <w:p w14:paraId="38177119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LIMIT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65A955C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0C20DCFE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63CAA568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0387C44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</w:p>
    <w:p w14:paraId="420435B6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68D6E72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D2D165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4B8028F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Full"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46ECF6" w14:textId="77777777" w:rsid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6E397C" w14:textId="77777777" w:rsid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28F1AA" w14:textId="77777777" w:rsid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9014FF0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1B6678" w14:textId="77777777" w:rsidR="000F1282" w:rsidRDefault="000F1282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45FD5802" w14:textId="7203492E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deletion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32618E0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proofErr w:type="gramEnd"/>
    </w:p>
    <w:p w14:paraId="0794FC2E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99B2A07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"Queue is Empty"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A84D05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639FAA08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F4AE05A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gramEnd"/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68DC8AA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8581838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26A5FCEE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8E4EF1B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1B5C4F0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550F4C5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</w:p>
    <w:p w14:paraId="0DCAEB48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B0E819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9C4D0BC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global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proofErr w:type="gramEnd"/>
    </w:p>
    <w:p w14:paraId="3E88AB57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      </w:t>
      </w:r>
    </w:p>
    <w:p w14:paraId="1C2209CA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1495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FIRST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LAST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1495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0DE5469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queue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592BAB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7E69DEF" w14:textId="791AC438" w:rsid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Quue</w:t>
      </w:r>
      <w:proofErr w:type="spell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Empty"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8187DF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458D60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84D7484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7BC138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1 to Insert()"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49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B0764E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2 to Delete()"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49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B77CEF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3 to Display()"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4956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409433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4 to Exit()"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8224EC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choice: 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CF34A4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9237FA6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Value: 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E4D7C0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</w:t>
      </w:r>
      <w:proofErr w:type="spell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35AF6D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D97B7CC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deletion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"Deleted"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72E6B9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30A2A56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display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070AFF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1495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"4"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3DA5BC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150C19FB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1495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4D6F41" w14:textId="77777777" w:rsid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1495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1495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choice"</w:t>
      </w:r>
      <w:r w:rsidRPr="0051495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1F81A7" w14:textId="77777777" w:rsidR="00514956" w:rsidRPr="00514956" w:rsidRDefault="00514956" w:rsidP="0051495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lastRenderedPageBreak/>
        <w:t>Output:</w:t>
      </w:r>
    </w:p>
    <w:p w14:paraId="0743D33C" w14:textId="169DF6F9" w:rsidR="002F44DB" w:rsidRDefault="000F1282" w:rsidP="00323CB8">
      <w:pPr>
        <w:spacing w:before="0"/>
      </w:pPr>
      <w:r w:rsidRPr="000F1282">
        <w:drawing>
          <wp:inline distT="0" distB="0" distL="0" distR="0" wp14:anchorId="797BFA4E" wp14:editId="63E01781">
            <wp:extent cx="5972175" cy="4029075"/>
            <wp:effectExtent l="0" t="0" r="9525" b="9525"/>
            <wp:docPr id="1787660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60562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t>Practical 5</w:t>
      </w:r>
    </w:p>
    <w:p w14:paraId="11ADC09B" w14:textId="77777777" w:rsidR="008D5DDE" w:rsidRPr="008D5DDE" w:rsidRDefault="008D5DDE" w:rsidP="008D5DD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</w:pPr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Write a python program to demonstrate the concept of default arguments. Take the</w:t>
      </w:r>
    </w:p>
    <w:p w14:paraId="51C2AEC2" w14:textId="77777777" w:rsidR="008D5DDE" w:rsidRPr="008D5DDE" w:rsidRDefault="008D5DDE" w:rsidP="008D5DD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</w:pPr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 xml:space="preserve">employee data from user: name, department and </w:t>
      </w:r>
      <w:proofErr w:type="spellStart"/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basic_salary</w:t>
      </w:r>
      <w:proofErr w:type="spellEnd"/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 xml:space="preserve">. Write a function to </w:t>
      </w:r>
      <w:proofErr w:type="spellStart"/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to</w:t>
      </w:r>
      <w:proofErr w:type="spellEnd"/>
    </w:p>
    <w:p w14:paraId="34B72803" w14:textId="77777777" w:rsidR="008D5DDE" w:rsidRPr="008D5DDE" w:rsidRDefault="008D5DDE" w:rsidP="008D5DD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</w:pPr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calculate total salary of the employee where total salary is sum of basic salary, DA and</w:t>
      </w:r>
    </w:p>
    <w:p w14:paraId="7186C544" w14:textId="77777777" w:rsidR="008D5DDE" w:rsidRPr="008D5DDE" w:rsidRDefault="008D5DDE" w:rsidP="008D5DD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</w:pPr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HRA. DA is 10% of basic salary and HRA is 15% of basic salary. If basic salary is missing,</w:t>
      </w:r>
    </w:p>
    <w:p w14:paraId="2A3D91B9" w14:textId="7BBF6FB3" w:rsidR="001F7525" w:rsidRPr="001F7525" w:rsidRDefault="008D5DDE" w:rsidP="001F7525">
      <w:pPr>
        <w:spacing w:before="0" w:after="0"/>
        <w:rPr>
          <w:sz w:val="28"/>
          <w:szCs w:val="28"/>
        </w:rPr>
      </w:pPr>
      <w:r w:rsidRPr="008D5DDE">
        <w:rPr>
          <w:rFonts w:asciiTheme="majorHAnsi" w:eastAsiaTheme="majorEastAsia" w:hAnsiTheme="majorHAnsi" w:cstheme="majorBidi"/>
          <w:color w:val="007789" w:themeColor="accent1" w:themeShade="BF"/>
          <w:sz w:val="20"/>
          <w:szCs w:val="20"/>
        </w:rPr>
        <w:t>take default argument of basic salary as Rs. 9000</w:t>
      </w:r>
    </w:p>
    <w:p w14:paraId="170C3BEE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cacTotalSalary</w:t>
      </w:r>
      <w:proofErr w:type="spell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employeeName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proofErr w:type="gram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proofErr w:type="spell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75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9000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63C525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F75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0.10</w:t>
      </w:r>
    </w:p>
    <w:p w14:paraId="4D8EF24F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hra</w:t>
      </w:r>
      <w:proofErr w:type="spell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F752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</w:t>
      </w:r>
    </w:p>
    <w:p w14:paraId="7FF2A0AE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totalSalary</w:t>
      </w:r>
      <w:proofErr w:type="spell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hra</w:t>
      </w:r>
      <w:proofErr w:type="spellEnd"/>
    </w:p>
    <w:p w14:paraId="1A0B2734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</w:t>
      </w:r>
      <w:proofErr w:type="spellEnd"/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1F752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1F752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Department</w:t>
      </w:r>
      <w:proofErr w:type="spellEnd"/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F752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Total Salary: </w:t>
      </w:r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totalSalary</w:t>
      </w:r>
      <w:proofErr w:type="spellEnd"/>
      <w:r w:rsidRPr="001F752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EBB043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4D5C0EC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"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56FB9E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Department "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FFCD17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F752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Basic "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66BCC62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8CD46C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cacTotalSalary</w:t>
      </w:r>
      <w:proofErr w:type="spell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proofErr w:type="gram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basic</w:t>
      </w:r>
      <w:proofErr w:type="spell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BE00C9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30F8C8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Name "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C501B8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1F752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Department "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DFF3CC" w14:textId="77777777" w:rsidR="001F7525" w:rsidRPr="001F7525" w:rsidRDefault="001F7525" w:rsidP="001F752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1F752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cacTotalSalary</w:t>
      </w:r>
      <w:proofErr w:type="spell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F752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department</w:t>
      </w:r>
      <w:proofErr w:type="spellEnd"/>
      <w:proofErr w:type="gramEnd"/>
      <w:r w:rsidRPr="001F752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08B9BD" w14:textId="77777777" w:rsidR="008D5DDE" w:rsidRPr="005F6AC2" w:rsidRDefault="008D5DDE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lastRenderedPageBreak/>
        <w:t>Output:</w:t>
      </w:r>
    </w:p>
    <w:p w14:paraId="5DC51403" w14:textId="2E7715D5" w:rsidR="00511500" w:rsidRDefault="001F7525" w:rsidP="00583490">
      <w:r w:rsidRPr="001F7525">
        <w:drawing>
          <wp:inline distT="0" distB="0" distL="0" distR="0" wp14:anchorId="14CF98BB" wp14:editId="26F2AEB8">
            <wp:extent cx="4694327" cy="2469094"/>
            <wp:effectExtent l="0" t="0" r="0" b="7620"/>
            <wp:docPr id="608375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75794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1A74D82B" w14:textId="77777777" w:rsidR="008D5DDE" w:rsidRPr="008D5DDE" w:rsidRDefault="008D5DDE" w:rsidP="008D5DD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8D5DD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Take two values of feet and inches from user. Create a function to add the values of feet </w:t>
      </w:r>
    </w:p>
    <w:p w14:paraId="65D0588F" w14:textId="0F95AF88" w:rsidR="008D5DDE" w:rsidRPr="00D24D9D" w:rsidRDefault="008D5DDE" w:rsidP="008D5DDE">
      <w:pPr>
        <w:spacing w:before="0" w:after="0"/>
      </w:pPr>
      <w:r w:rsidRPr="008D5DD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with feet and inch with inch. Display the valid total result. (Inch should not be more than 11)</w:t>
      </w:r>
    </w:p>
    <w:p w14:paraId="674968AF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641E5FB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proofErr w:type="spell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proofErr w:type="gramEnd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2090F2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</w:p>
    <w:p w14:paraId="616567AF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</w:p>
    <w:p w14:paraId="0A478144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72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872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436B543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proofErr w:type="spell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E872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71D4C7F1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E872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0B076B74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E872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proofErr w:type="spellEnd"/>
      <w:proofErr w:type="gramEnd"/>
    </w:p>
    <w:p w14:paraId="36B20135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E50D57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872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1: "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F3DC090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872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2: "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F1114C1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872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1: "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D55EBAE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E872B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2: "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43F5B90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A865C6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E872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2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</w:t>
      </w:r>
      <w:r w:rsidRPr="00E872B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0553B31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"Inch should not be more than 11"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CC8D9D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2616619" w14:textId="77777777" w:rsidR="00E872BD" w:rsidRPr="00E872BD" w:rsidRDefault="00E872BD" w:rsidP="00E872B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gramEnd"/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2771F7" w14:textId="1A4D3F5F" w:rsidR="00E872BD" w:rsidRPr="00623BDC" w:rsidRDefault="00E872BD" w:rsidP="008D5D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872B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E872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"Feets</w:t>
      </w:r>
      <w:proofErr w:type="spellEnd"/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E872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proofErr w:type="spellEnd"/>
      <w:r w:rsidRPr="00E872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E872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E872BD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Inchs</w:t>
      </w:r>
      <w:proofErr w:type="spellEnd"/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E872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872B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proofErr w:type="spellEnd"/>
      <w:r w:rsidRPr="00E872B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E872B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872B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FC578F" w14:textId="77777777" w:rsidR="00E872BD" w:rsidRPr="008D5DDE" w:rsidRDefault="00E872BD" w:rsidP="008D5D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lastRenderedPageBreak/>
        <w:t>Output:</w:t>
      </w:r>
    </w:p>
    <w:p w14:paraId="11885BB3" w14:textId="5E1377DA" w:rsidR="00782FED" w:rsidRDefault="004162FB" w:rsidP="00583490">
      <w:r w:rsidRPr="004162FB">
        <w:drawing>
          <wp:inline distT="0" distB="0" distL="0" distR="0" wp14:anchorId="2BE9CA14" wp14:editId="4725902D">
            <wp:extent cx="4808637" cy="1364098"/>
            <wp:effectExtent l="0" t="0" r="0" b="7620"/>
            <wp:docPr id="167255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5268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24C3" w14:textId="59675DBA" w:rsidR="005E0490" w:rsidRDefault="005E0490" w:rsidP="00D5115E">
      <w:pPr>
        <w:pStyle w:val="Heading1"/>
        <w:spacing w:before="0" w:after="0"/>
      </w:pPr>
      <w:r>
        <w:t>Practical 7</w:t>
      </w:r>
    </w:p>
    <w:p w14:paraId="70F27B9D" w14:textId="1DADD834" w:rsidR="00782FED" w:rsidRPr="006A6857" w:rsidRDefault="00782FED" w:rsidP="004E40BE">
      <w:pPr>
        <w:spacing w:before="0" w:after="0"/>
        <w:rPr>
          <w:sz w:val="20"/>
          <w:szCs w:val="20"/>
        </w:rPr>
      </w:pPr>
      <w:r w:rsidRPr="00782FED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Write a function to find whether the number is </w:t>
      </w:r>
      <w:proofErr w:type="spellStart"/>
      <w:r w:rsidRPr="00782FED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armstrong</w:t>
      </w:r>
      <w:proofErr w:type="spellEnd"/>
      <w:r w:rsidRPr="00782FED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number or not</w:t>
      </w:r>
    </w:p>
    <w:p w14:paraId="61D5F85D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8A5FE8B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82F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isArmstrong</w:t>
      </w:r>
      <w:proofErr w:type="spellEnd"/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32316E1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82F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4317D4C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</w:p>
    <w:p w14:paraId="69A091FE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2F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782F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0D9EC1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782F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35903804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digit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782F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</w:p>
    <w:p w14:paraId="78C1CC7D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//=</w:t>
      </w:r>
      <w:r w:rsidRPr="00782F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3DCECBD9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2F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16F2829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82F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2F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</w:p>
    <w:p w14:paraId="60648F0D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2F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CD0BD9E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82F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070C59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782F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82F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C7183C8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79D95423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82F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82F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2F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17DC3AB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782F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isArmstrong</w:t>
      </w:r>
      <w:proofErr w:type="spellEnd"/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C841D2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82F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82F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82F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82F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82F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82F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82F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Armstrong Number"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92192A" w14:textId="77777777" w:rsidR="00782FED" w:rsidRPr="00782FED" w:rsidRDefault="00782FED" w:rsidP="00782FE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B19E1FA" w14:textId="0252D82D" w:rsidR="00782FED" w:rsidRPr="00782FED" w:rsidRDefault="00782FED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782F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82F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is Not Armstrong"</w:t>
      </w:r>
      <w:r w:rsidRPr="00782F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1B67D7" w14:textId="77777777" w:rsidR="00782FED" w:rsidRDefault="00782FED" w:rsidP="003C50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5396EDAE" w14:textId="2534D60B" w:rsidR="00583490" w:rsidRDefault="00770CF6" w:rsidP="006567C8">
      <w:pPr>
        <w:spacing w:before="0" w:after="0"/>
      </w:pPr>
      <w:r w:rsidRPr="00770CF6">
        <w:drawing>
          <wp:inline distT="0" distB="0" distL="0" distR="0" wp14:anchorId="77042CAC" wp14:editId="0718E531">
            <wp:extent cx="4694327" cy="762066"/>
            <wp:effectExtent l="0" t="0" r="0" b="0"/>
            <wp:docPr id="86464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44737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F54B" w14:textId="77777777" w:rsidR="00CA2105" w:rsidRDefault="00CA2105" w:rsidP="00583490"/>
    <w:p w14:paraId="07AF3B26" w14:textId="77777777" w:rsidR="00FB684B" w:rsidRDefault="00FB684B" w:rsidP="00583490"/>
    <w:p w14:paraId="1883D8D9" w14:textId="77777777" w:rsidR="00FB684B" w:rsidRDefault="00FB684B" w:rsidP="00583490"/>
    <w:p w14:paraId="6FE68BF4" w14:textId="77777777" w:rsidR="00FB684B" w:rsidRDefault="00FB684B" w:rsidP="00583490"/>
    <w:p w14:paraId="1B5378B0" w14:textId="77777777" w:rsidR="00FB684B" w:rsidRDefault="00FB684B" w:rsidP="00583490"/>
    <w:p w14:paraId="7D6ADB7C" w14:textId="3CA40ADE" w:rsidR="00CA2DB7" w:rsidRDefault="00CA2DB7" w:rsidP="00CA2DB7">
      <w:pPr>
        <w:pStyle w:val="Heading1"/>
        <w:spacing w:before="0" w:after="0"/>
      </w:pPr>
      <w:r>
        <w:lastRenderedPageBreak/>
        <w:t xml:space="preserve">Practical </w:t>
      </w:r>
      <w:r w:rsidR="00433911">
        <w:t>8</w:t>
      </w:r>
    </w:p>
    <w:p w14:paraId="65D84D4A" w14:textId="118A5BB8" w:rsidR="00CA2DB7" w:rsidRPr="00782FED" w:rsidRDefault="004769FB" w:rsidP="004769FB">
      <w:pPr>
        <w:spacing w:before="0" w:after="0"/>
        <w:rPr>
          <w:sz w:val="20"/>
          <w:szCs w:val="20"/>
        </w:rPr>
      </w:pPr>
      <w:r w:rsidRPr="004769FB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function to add the values of two list and store that in third list and display the result.</w:t>
      </w:r>
    </w:p>
    <w:p w14:paraId="313B5353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listOperation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Start"/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End"/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BF86920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69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proofErr w:type="gramStart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)!=</w:t>
      </w:r>
      <w:proofErr w:type="spellStart"/>
      <w:proofErr w:type="gramEnd"/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3E5BF87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4769F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 Should be of the same size "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F15BC8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69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95AFB46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4769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2666A65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list3</w:t>
      </w:r>
      <w:proofErr w:type="gramStart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E0C86D9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69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69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69F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)):</w:t>
      </w:r>
    </w:p>
    <w:p w14:paraId="019E0ABA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list3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270E3785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4769F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list3</w:t>
      </w:r>
    </w:p>
    <w:p w14:paraId="6774BAC3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2DC131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list1</w:t>
      </w:r>
      <w:proofErr w:type="gramStart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7BB842F3" w14:textId="2C6DF630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list2</w:t>
      </w:r>
      <w:proofErr w:type="gramStart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6ED6334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list3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listOperation</w:t>
      </w:r>
      <w:proofErr w:type="spellEnd"/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Start"/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1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End"/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2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03B6B4" w14:textId="77777777" w:rsidR="004769FB" w:rsidRPr="004769FB" w:rsidRDefault="004769FB" w:rsidP="004769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769F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769F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list3</w:t>
      </w:r>
      <w:r w:rsidRPr="004769F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02F7F3" w14:textId="77777777" w:rsidR="004769FB" w:rsidRDefault="004769FB" w:rsidP="00CA2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4E65EC64" w14:textId="77777777" w:rsidR="00CA2DB7" w:rsidRDefault="00CA2DB7" w:rsidP="00CA2DB7">
      <w:pPr>
        <w:pStyle w:val="Heading3"/>
        <w:spacing w:before="0"/>
      </w:pPr>
      <w:r>
        <w:t>Output:</w:t>
      </w:r>
    </w:p>
    <w:p w14:paraId="372A9F21" w14:textId="42BF2C5E" w:rsidR="00CA2DB7" w:rsidRDefault="009D242F" w:rsidP="00CA2DB7">
      <w:pPr>
        <w:spacing w:before="0" w:after="0"/>
      </w:pPr>
      <w:r w:rsidRPr="009D242F">
        <w:drawing>
          <wp:inline distT="0" distB="0" distL="0" distR="0" wp14:anchorId="3B15E35F" wp14:editId="611D5048">
            <wp:extent cx="4831499" cy="739204"/>
            <wp:effectExtent l="0" t="0" r="7620" b="3810"/>
            <wp:docPr id="60293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38414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CB9C" w14:textId="77777777" w:rsidR="00CA2DB7" w:rsidRDefault="00CA2DB7" w:rsidP="00583490"/>
    <w:p w14:paraId="2E6D7913" w14:textId="0393354A" w:rsidR="00CA2DB7" w:rsidRDefault="00CA2DB7" w:rsidP="00CA2DB7">
      <w:pPr>
        <w:pStyle w:val="Heading1"/>
        <w:spacing w:before="0" w:after="0"/>
      </w:pPr>
      <w:r>
        <w:t xml:space="preserve">Practical </w:t>
      </w:r>
      <w:r w:rsidR="00433911">
        <w:t>9</w:t>
      </w:r>
    </w:p>
    <w:p w14:paraId="387F9B57" w14:textId="77777777" w:rsidR="00CC1D5F" w:rsidRPr="00CC1D5F" w:rsidRDefault="00CC1D5F" w:rsidP="00CC1D5F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CC1D5F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Write a recursive function taking one integer argument, if argument is zero return zero else</w:t>
      </w:r>
    </w:p>
    <w:p w14:paraId="0E3B5F77" w14:textId="1277191F" w:rsidR="00CC1D5F" w:rsidRPr="006A6857" w:rsidRDefault="00CC1D5F" w:rsidP="00CC1D5F">
      <w:pPr>
        <w:spacing w:before="0" w:after="0"/>
        <w:rPr>
          <w:sz w:val="20"/>
          <w:szCs w:val="20"/>
        </w:rPr>
      </w:pPr>
      <w:r w:rsidRPr="00CC1D5F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return sum of all the predecessor of that argument</w:t>
      </w:r>
    </w:p>
    <w:p w14:paraId="0AA42F13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7AEAC6A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1D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CC1D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sumOfPredecesor</w:t>
      </w:r>
      <w:proofErr w:type="spellEnd"/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1D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3194768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1D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1D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CC1D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BD54602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1D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1D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1FEBA3C7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C1D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DF6D619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C1D5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C1D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 </w:t>
      </w:r>
      <w:proofErr w:type="spellStart"/>
      <w:r w:rsidRPr="00CC1D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sumOfPredecesor</w:t>
      </w:r>
      <w:proofErr w:type="spellEnd"/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1D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CC1D5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803786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5EDF0398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C1D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CC1D5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C1D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1D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number: "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99B80F" w14:textId="77777777" w:rsidR="00CC1D5F" w:rsidRPr="00CC1D5F" w:rsidRDefault="00CC1D5F" w:rsidP="00CC1D5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CC1D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CC1D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CC1D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</w:t>
      </w:r>
      <w:proofErr w:type="spellEnd"/>
      <w:r w:rsidRPr="00CC1D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Of predecessor of </w:t>
      </w:r>
      <w:r w:rsidRPr="00CC1D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CC1D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1D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C1D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</w:t>
      </w:r>
      <w:r w:rsidRPr="00CC1D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CC1D5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sumOfPredecesor</w:t>
      </w:r>
      <w:proofErr w:type="spellEnd"/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C1D5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CC1D5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CC1D5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CC1D5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679503" w14:textId="77777777" w:rsidR="00CA2DB7" w:rsidRDefault="00CA2DB7" w:rsidP="00CA2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5BCC8AED" w14:textId="77777777" w:rsidR="00CA2DB7" w:rsidRDefault="00CA2DB7" w:rsidP="00CA2DB7">
      <w:pPr>
        <w:pStyle w:val="Heading3"/>
        <w:spacing w:before="0"/>
      </w:pPr>
      <w:r>
        <w:t>Output:</w:t>
      </w:r>
    </w:p>
    <w:p w14:paraId="50FA833C" w14:textId="25E7C17D" w:rsidR="00CA2DB7" w:rsidRDefault="005B67C2" w:rsidP="00CA2DB7">
      <w:pPr>
        <w:spacing w:before="0" w:after="0"/>
      </w:pPr>
      <w:r w:rsidRPr="005B67C2">
        <w:drawing>
          <wp:inline distT="0" distB="0" distL="0" distR="0" wp14:anchorId="46F69015" wp14:editId="3C9DBEEF">
            <wp:extent cx="4732430" cy="815411"/>
            <wp:effectExtent l="0" t="0" r="0" b="3810"/>
            <wp:docPr id="70096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1187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364C" w14:textId="77777777" w:rsidR="00CA2DB7" w:rsidRDefault="00CA2DB7" w:rsidP="00583490"/>
    <w:p w14:paraId="476D564B" w14:textId="77777777" w:rsidR="00B108AC" w:rsidRDefault="00B108AC" w:rsidP="00583490"/>
    <w:p w14:paraId="28DC0268" w14:textId="2CBC5F6D" w:rsidR="00CA2DB7" w:rsidRDefault="00CA2DB7" w:rsidP="00CA2DB7">
      <w:pPr>
        <w:pStyle w:val="Heading1"/>
        <w:spacing w:before="0" w:after="0"/>
      </w:pPr>
      <w:r>
        <w:lastRenderedPageBreak/>
        <w:t xml:space="preserve">Practical </w:t>
      </w:r>
      <w:r w:rsidR="00433911">
        <w:t>10</w:t>
      </w:r>
    </w:p>
    <w:p w14:paraId="5E6277C4" w14:textId="77777777" w:rsidR="002005B2" w:rsidRPr="002005B2" w:rsidRDefault="002005B2" w:rsidP="002005B2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 w:rsidRPr="002005B2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Write a recursive function for printing the </w:t>
      </w:r>
      <w:proofErr w:type="spellStart"/>
      <w:r w:rsidRPr="002005B2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fibonacci</w:t>
      </w:r>
      <w:proofErr w:type="spellEnd"/>
      <w:r w:rsidRPr="002005B2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series. The argument n will be passed</w:t>
      </w:r>
    </w:p>
    <w:p w14:paraId="6C1CFEED" w14:textId="0299794B" w:rsidR="002005B2" w:rsidRPr="006A6857" w:rsidRDefault="002005B2" w:rsidP="002005B2">
      <w:pPr>
        <w:spacing w:before="0" w:after="0"/>
        <w:rPr>
          <w:sz w:val="20"/>
          <w:szCs w:val="20"/>
        </w:rPr>
      </w:pPr>
      <w:r w:rsidRPr="002005B2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to the function, where n is number of terms in the series</w:t>
      </w:r>
    </w:p>
    <w:p w14:paraId="7AC80EF8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F343BE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005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A7AAF67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005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&lt;= </w:t>
      </w:r>
      <w:r w:rsidRPr="002005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A80B63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005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</w:p>
    <w:p w14:paraId="7CC9B04D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005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07D63EB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005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2005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2005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proofErr w:type="spellStart"/>
      <w:r w:rsidRPr="002005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005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56F2894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74996B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2005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2005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005B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N: "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82E8E0B" w14:textId="77777777" w:rsidR="002005B2" w:rsidRPr="002005B2" w:rsidRDefault="002005B2" w:rsidP="002005B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005B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005B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005B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8A12F39" w14:textId="6E7EDBEA" w:rsidR="00CA2DB7" w:rsidRDefault="002005B2" w:rsidP="00CA2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005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005B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fibonacci</w:t>
      </w:r>
      <w:proofErr w:type="spellEnd"/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2005B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05B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D72BCDD" w14:textId="77777777" w:rsidR="002005B2" w:rsidRDefault="002005B2" w:rsidP="00CA2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5A9D9D75" w14:textId="77777777" w:rsidR="00CA2DB7" w:rsidRDefault="00CA2DB7" w:rsidP="00CA2DB7">
      <w:pPr>
        <w:pStyle w:val="Heading3"/>
        <w:spacing w:before="0"/>
      </w:pPr>
      <w:r>
        <w:t>Output:</w:t>
      </w:r>
    </w:p>
    <w:p w14:paraId="6BAE862A" w14:textId="0F6003CF" w:rsidR="00CA2DB7" w:rsidRDefault="001334DF" w:rsidP="00CA2DB7">
      <w:pPr>
        <w:spacing w:before="0" w:after="0"/>
      </w:pPr>
      <w:r w:rsidRPr="001334DF">
        <w:drawing>
          <wp:inline distT="0" distB="0" distL="0" distR="0" wp14:anchorId="717EDE0F" wp14:editId="0AB2BC6E">
            <wp:extent cx="4717189" cy="2278577"/>
            <wp:effectExtent l="0" t="0" r="7620" b="7620"/>
            <wp:docPr id="18517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4566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C3C4" w14:textId="77777777" w:rsidR="00CA2DB7" w:rsidRDefault="00CA2DB7" w:rsidP="00583490"/>
    <w:sectPr w:rsidR="00CA2DB7" w:rsidSect="005F6AC2">
      <w:footerReference w:type="default" r:id="rId21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8DA03" w14:textId="77777777" w:rsidR="00EC6009" w:rsidRDefault="00EC6009" w:rsidP="00C6554A">
      <w:pPr>
        <w:spacing w:before="0" w:after="0" w:line="240" w:lineRule="auto"/>
      </w:pPr>
      <w:r>
        <w:separator/>
      </w:r>
    </w:p>
  </w:endnote>
  <w:endnote w:type="continuationSeparator" w:id="0">
    <w:p w14:paraId="48146369" w14:textId="77777777" w:rsidR="00EC6009" w:rsidRDefault="00EC600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6518E" w14:textId="77777777" w:rsidR="00EC6009" w:rsidRDefault="00EC600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6B46123" w14:textId="77777777" w:rsidR="00EC6009" w:rsidRDefault="00EC600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37366"/>
    <w:rsid w:val="00040C41"/>
    <w:rsid w:val="000456C1"/>
    <w:rsid w:val="00056A81"/>
    <w:rsid w:val="00064E35"/>
    <w:rsid w:val="000937F4"/>
    <w:rsid w:val="000B3AE3"/>
    <w:rsid w:val="000C4233"/>
    <w:rsid w:val="000F1282"/>
    <w:rsid w:val="0011639F"/>
    <w:rsid w:val="001334DF"/>
    <w:rsid w:val="00137876"/>
    <w:rsid w:val="001518F8"/>
    <w:rsid w:val="001676DC"/>
    <w:rsid w:val="0017126A"/>
    <w:rsid w:val="00184793"/>
    <w:rsid w:val="001A3385"/>
    <w:rsid w:val="001A409B"/>
    <w:rsid w:val="001B3ACE"/>
    <w:rsid w:val="001B7C79"/>
    <w:rsid w:val="001D0DD7"/>
    <w:rsid w:val="001F7525"/>
    <w:rsid w:val="002005B2"/>
    <w:rsid w:val="0020256C"/>
    <w:rsid w:val="00221E78"/>
    <w:rsid w:val="0022691A"/>
    <w:rsid w:val="00230BFC"/>
    <w:rsid w:val="002370AF"/>
    <w:rsid w:val="002554CD"/>
    <w:rsid w:val="0026041B"/>
    <w:rsid w:val="002745EA"/>
    <w:rsid w:val="00275995"/>
    <w:rsid w:val="00285131"/>
    <w:rsid w:val="00293B83"/>
    <w:rsid w:val="002A066C"/>
    <w:rsid w:val="002A29C5"/>
    <w:rsid w:val="002B4294"/>
    <w:rsid w:val="002F2D9D"/>
    <w:rsid w:val="002F44DB"/>
    <w:rsid w:val="00311D35"/>
    <w:rsid w:val="00323CB8"/>
    <w:rsid w:val="00331494"/>
    <w:rsid w:val="00333D0D"/>
    <w:rsid w:val="00352089"/>
    <w:rsid w:val="0037025C"/>
    <w:rsid w:val="0038641E"/>
    <w:rsid w:val="003B1BCD"/>
    <w:rsid w:val="003C5063"/>
    <w:rsid w:val="003D1712"/>
    <w:rsid w:val="003E5144"/>
    <w:rsid w:val="004162FB"/>
    <w:rsid w:val="00433911"/>
    <w:rsid w:val="004356F1"/>
    <w:rsid w:val="00472BF1"/>
    <w:rsid w:val="00474891"/>
    <w:rsid w:val="004769FB"/>
    <w:rsid w:val="00482307"/>
    <w:rsid w:val="004B1691"/>
    <w:rsid w:val="004C049F"/>
    <w:rsid w:val="004C4D57"/>
    <w:rsid w:val="004E40BE"/>
    <w:rsid w:val="005000E2"/>
    <w:rsid w:val="00511500"/>
    <w:rsid w:val="005116B1"/>
    <w:rsid w:val="00514956"/>
    <w:rsid w:val="005150C0"/>
    <w:rsid w:val="005401CF"/>
    <w:rsid w:val="0054799B"/>
    <w:rsid w:val="00551C63"/>
    <w:rsid w:val="00583490"/>
    <w:rsid w:val="00584E3C"/>
    <w:rsid w:val="00587EFF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F1559"/>
    <w:rsid w:val="005F4B85"/>
    <w:rsid w:val="005F6AC2"/>
    <w:rsid w:val="00623BDC"/>
    <w:rsid w:val="0065633B"/>
    <w:rsid w:val="006567C8"/>
    <w:rsid w:val="00677B3A"/>
    <w:rsid w:val="00683284"/>
    <w:rsid w:val="006A3CE7"/>
    <w:rsid w:val="006A6857"/>
    <w:rsid w:val="006D15ED"/>
    <w:rsid w:val="006D4520"/>
    <w:rsid w:val="006D4FDB"/>
    <w:rsid w:val="006E34EE"/>
    <w:rsid w:val="00711061"/>
    <w:rsid w:val="00713A2E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C09B5"/>
    <w:rsid w:val="007C2CFE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8D5DDE"/>
    <w:rsid w:val="00907C12"/>
    <w:rsid w:val="0092168C"/>
    <w:rsid w:val="0092719D"/>
    <w:rsid w:val="00931EEE"/>
    <w:rsid w:val="00933539"/>
    <w:rsid w:val="0094514A"/>
    <w:rsid w:val="00963AE9"/>
    <w:rsid w:val="00974198"/>
    <w:rsid w:val="00986B3A"/>
    <w:rsid w:val="009B39C5"/>
    <w:rsid w:val="009B7F26"/>
    <w:rsid w:val="009C474F"/>
    <w:rsid w:val="009C781B"/>
    <w:rsid w:val="009D242F"/>
    <w:rsid w:val="009D3A38"/>
    <w:rsid w:val="009D7E25"/>
    <w:rsid w:val="009F73DD"/>
    <w:rsid w:val="00A15042"/>
    <w:rsid w:val="00A156FB"/>
    <w:rsid w:val="00A16B47"/>
    <w:rsid w:val="00A25D10"/>
    <w:rsid w:val="00A42A0D"/>
    <w:rsid w:val="00A45193"/>
    <w:rsid w:val="00A8163C"/>
    <w:rsid w:val="00AA6DBE"/>
    <w:rsid w:val="00AD2314"/>
    <w:rsid w:val="00AD4BB3"/>
    <w:rsid w:val="00AF0C91"/>
    <w:rsid w:val="00B027B9"/>
    <w:rsid w:val="00B057EF"/>
    <w:rsid w:val="00B059CC"/>
    <w:rsid w:val="00B06CC5"/>
    <w:rsid w:val="00B108AC"/>
    <w:rsid w:val="00B24563"/>
    <w:rsid w:val="00B4654D"/>
    <w:rsid w:val="00B4791A"/>
    <w:rsid w:val="00B57733"/>
    <w:rsid w:val="00B74127"/>
    <w:rsid w:val="00B854CE"/>
    <w:rsid w:val="00BC033E"/>
    <w:rsid w:val="00BC1109"/>
    <w:rsid w:val="00BD3355"/>
    <w:rsid w:val="00BD7868"/>
    <w:rsid w:val="00C11804"/>
    <w:rsid w:val="00C3238A"/>
    <w:rsid w:val="00C4067B"/>
    <w:rsid w:val="00C43D58"/>
    <w:rsid w:val="00C47669"/>
    <w:rsid w:val="00C6554A"/>
    <w:rsid w:val="00C74C5E"/>
    <w:rsid w:val="00C979F3"/>
    <w:rsid w:val="00CA2105"/>
    <w:rsid w:val="00CA2DB7"/>
    <w:rsid w:val="00CB1239"/>
    <w:rsid w:val="00CB35AA"/>
    <w:rsid w:val="00CB6CB3"/>
    <w:rsid w:val="00CC1D5F"/>
    <w:rsid w:val="00CC4DD4"/>
    <w:rsid w:val="00CF7999"/>
    <w:rsid w:val="00D02930"/>
    <w:rsid w:val="00D23BC0"/>
    <w:rsid w:val="00D24D9D"/>
    <w:rsid w:val="00D255A5"/>
    <w:rsid w:val="00D360EC"/>
    <w:rsid w:val="00D41C96"/>
    <w:rsid w:val="00D455DE"/>
    <w:rsid w:val="00D5115E"/>
    <w:rsid w:val="00D61446"/>
    <w:rsid w:val="00D625B6"/>
    <w:rsid w:val="00D66FD7"/>
    <w:rsid w:val="00D90C7E"/>
    <w:rsid w:val="00DA1F56"/>
    <w:rsid w:val="00DC290F"/>
    <w:rsid w:val="00DD2C97"/>
    <w:rsid w:val="00E23E03"/>
    <w:rsid w:val="00E25776"/>
    <w:rsid w:val="00E25A6E"/>
    <w:rsid w:val="00E35CD2"/>
    <w:rsid w:val="00E66CCD"/>
    <w:rsid w:val="00E74DCC"/>
    <w:rsid w:val="00E85D54"/>
    <w:rsid w:val="00E872BD"/>
    <w:rsid w:val="00EB0FC6"/>
    <w:rsid w:val="00EB3D2D"/>
    <w:rsid w:val="00EB782F"/>
    <w:rsid w:val="00EB7DB6"/>
    <w:rsid w:val="00EC6009"/>
    <w:rsid w:val="00ED7C44"/>
    <w:rsid w:val="00EF3341"/>
    <w:rsid w:val="00F112EF"/>
    <w:rsid w:val="00F42873"/>
    <w:rsid w:val="00F47455"/>
    <w:rsid w:val="00F87A47"/>
    <w:rsid w:val="00F97C99"/>
    <w:rsid w:val="00FB100D"/>
    <w:rsid w:val="00FB684B"/>
    <w:rsid w:val="00FD2A40"/>
    <w:rsid w:val="00FE5875"/>
    <w:rsid w:val="00FE63FB"/>
    <w:rsid w:val="00FE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B7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smit-joshi814/Learning-python/tree/main/collage/Task5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541</TotalTime>
  <Pages>11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373</cp:revision>
  <cp:lastPrinted>2023-08-10T13:30:00Z</cp:lastPrinted>
  <dcterms:created xsi:type="dcterms:W3CDTF">2023-07-20T13:37:00Z</dcterms:created>
  <dcterms:modified xsi:type="dcterms:W3CDTF">2023-08-19T12:00:00Z</dcterms:modified>
</cp:coreProperties>
</file>