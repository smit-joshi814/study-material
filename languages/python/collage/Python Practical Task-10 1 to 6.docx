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08D20D3B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34176B">
        <w:rPr>
          <w:color w:val="FF0000"/>
        </w:rPr>
        <w:t>10</w:t>
      </w:r>
    </w:p>
    <w:p w14:paraId="7EDE3AD3" w14:textId="767A917C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CD1129">
        <w:t>26</w:t>
      </w:r>
      <w:r>
        <w:t>-</w:t>
      </w:r>
      <w:r w:rsidR="00037B3C">
        <w:t>10</w:t>
      </w:r>
      <w:r>
        <w:t>-2023</w:t>
      </w:r>
    </w:p>
    <w:p w14:paraId="7AA2EB5B" w14:textId="398C9336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Pr="002C1F85" w:rsidRDefault="00D625B6" w:rsidP="002C1F85">
      <w:pPr>
        <w:pStyle w:val="Title"/>
      </w:pPr>
      <w:r w:rsidRPr="002C1F85">
        <w:lastRenderedPageBreak/>
        <w:t>Practical 1</w:t>
      </w:r>
    </w:p>
    <w:p w14:paraId="3B443496" w14:textId="2BFDA133" w:rsidR="00585861" w:rsidRDefault="00CD112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CD112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code, for copying the content of one file to another file.</w:t>
      </w:r>
    </w:p>
    <w:p w14:paraId="4B76D4AD" w14:textId="2A71D4EC" w:rsidR="009D75E6" w:rsidRPr="005B3B60" w:rsidRDefault="00585861" w:rsidP="00585861">
      <w:pPr>
        <w:pStyle w:val="Heading1"/>
        <w:spacing w:after="0" w:line="240" w:lineRule="auto"/>
      </w:pPr>
      <w:r>
        <w:t>calculator/</w:t>
      </w:r>
      <w:r w:rsidR="009D75E6">
        <w:t>SimpleCalculator.py</w:t>
      </w:r>
    </w:p>
    <w:p w14:paraId="390E8F4D" w14:textId="4B328A47" w:rsidR="00883DB7" w:rsidRPr="00883DB7" w:rsidRDefault="00883DB7" w:rsidP="00883DB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659A55" w14:textId="77777777" w:rsidR="00CD1129" w:rsidRPr="00CD1129" w:rsidRDefault="00CD1129" w:rsidP="00CD11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1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Write a Python code, for copying the content of one file to another file.</w:t>
      </w:r>
    </w:p>
    <w:p w14:paraId="5EDE7CF4" w14:textId="77777777" w:rsidR="00CD1129" w:rsidRPr="00CD1129" w:rsidRDefault="00CD1129" w:rsidP="00CD11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1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1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1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D1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demo.txt"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D1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</w:t>
      </w:r>
      <w:proofErr w:type="spellEnd"/>
      <w:r w:rsidRPr="00CD1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6C80D3" w14:textId="77777777" w:rsidR="00CD1129" w:rsidRPr="00CD1129" w:rsidRDefault="00CD1129" w:rsidP="00CD11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1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writer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1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1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D1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write.txt"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D1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</w:t>
      </w:r>
      <w:proofErr w:type="spellEnd"/>
      <w:r w:rsidRPr="00CD1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96CC83" w14:textId="77777777" w:rsidR="00CD1129" w:rsidRPr="00CD1129" w:rsidRDefault="00CD1129" w:rsidP="00CD11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1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D1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D1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D1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F5FDFFC" w14:textId="05DFF751" w:rsidR="00CD1129" w:rsidRPr="00CD1129" w:rsidRDefault="00CD1129" w:rsidP="00CD11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D1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writer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1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1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CD1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E768B8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440B6F" w14:textId="2535C587" w:rsidR="009D75E6" w:rsidRDefault="00CD1129" w:rsidP="00585861">
      <w:pPr>
        <w:pStyle w:val="Heading1"/>
        <w:spacing w:after="0"/>
      </w:pPr>
      <w:r>
        <w:t>demo.txt</w:t>
      </w:r>
    </w:p>
    <w:p w14:paraId="4A27086A" w14:textId="77777777" w:rsidR="009D75E6" w:rsidRDefault="009D75E6" w:rsidP="009D7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51402EBC" w14:textId="77777777" w:rsidR="00CD1129" w:rsidRPr="006D38EA" w:rsidRDefault="00CD1129" w:rsidP="00CD11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Beware the Jabberwock, my son,</w:t>
      </w:r>
    </w:p>
    <w:p w14:paraId="264DC5F5" w14:textId="77777777" w:rsidR="00CD1129" w:rsidRPr="006D38EA" w:rsidRDefault="00CD1129" w:rsidP="00CD11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the jaws that bite, the claws that catch,</w:t>
      </w:r>
    </w:p>
    <w:p w14:paraId="10B00274" w14:textId="77777777" w:rsidR="00CD1129" w:rsidRPr="006D38EA" w:rsidRDefault="00CD1129" w:rsidP="00CD11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Beware 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JubJub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bird and shun</w:t>
      </w:r>
    </w:p>
    <w:p w14:paraId="3B5B8C5B" w14:textId="4B5AC354" w:rsidR="009D75E6" w:rsidRPr="006D38EA" w:rsidRDefault="00CD1129" w:rsidP="00CD11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frumious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bandersnatch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.</w:t>
      </w:r>
    </w:p>
    <w:p w14:paraId="632F5FDC" w14:textId="77777777" w:rsidR="00CD1129" w:rsidRDefault="00CD1129" w:rsidP="00CD11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30AE70" w14:textId="4CCFB307" w:rsidR="006D38EA" w:rsidRDefault="006D38EA" w:rsidP="006D38EA">
      <w:pPr>
        <w:pStyle w:val="Heading1"/>
      </w:pPr>
      <w:proofErr w:type="spellStart"/>
      <w:r>
        <w:t>cmd</w:t>
      </w:r>
      <w:proofErr w:type="spellEnd"/>
    </w:p>
    <w:p w14:paraId="196E5787" w14:textId="77777777" w:rsidR="004B57BE" w:rsidRDefault="004B57BE" w:rsidP="004B57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</w:p>
    <w:p w14:paraId="1E43A58B" w14:textId="40F88760" w:rsidR="004B57BE" w:rsidRPr="004B57BE" w:rsidRDefault="004B57BE" w:rsidP="004B57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4B57B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PS D:\LEARNING\COLLAGE\SAM7\Python\collage\Task10&gt; </w:t>
      </w:r>
      <w:proofErr w:type="spellStart"/>
      <w:r w:rsidRPr="004B57B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py</w:t>
      </w:r>
      <w:proofErr w:type="spellEnd"/>
      <w:r w:rsidRPr="004B57B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practical1.py</w:t>
      </w:r>
    </w:p>
    <w:p w14:paraId="3DA0E0B2" w14:textId="243283D7" w:rsidR="006D38EA" w:rsidRDefault="004B57BE" w:rsidP="004B57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4B57B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PS D:\LEARNING\COLLAGE\SAM7\Python\collage\Task10&gt;</w:t>
      </w:r>
    </w:p>
    <w:p w14:paraId="1945A4FD" w14:textId="77777777" w:rsidR="00C86AD5" w:rsidRDefault="00C86AD5" w:rsidP="004B57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</w:p>
    <w:p w14:paraId="4002B6EE" w14:textId="77777777" w:rsidR="006D38EA" w:rsidRDefault="006D38EA" w:rsidP="00682573">
      <w:pPr>
        <w:pStyle w:val="Heading1"/>
      </w:pPr>
    </w:p>
    <w:p w14:paraId="0284002D" w14:textId="7BF900CB" w:rsidR="00ED424C" w:rsidRDefault="00C86AD5" w:rsidP="00682573">
      <w:pPr>
        <w:pStyle w:val="Heading1"/>
      </w:pPr>
      <w:r>
        <w:t>w</w:t>
      </w:r>
      <w:r w:rsidR="00924003">
        <w:t>rite.txt</w:t>
      </w:r>
    </w:p>
    <w:p w14:paraId="43382BA6" w14:textId="77777777" w:rsid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157FDD46" w14:textId="77777777" w:rsidR="00924003" w:rsidRPr="006D38EA" w:rsidRDefault="00924003" w:rsidP="009240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Beware the Jabberwock, my son,</w:t>
      </w:r>
    </w:p>
    <w:p w14:paraId="65587A6E" w14:textId="77777777" w:rsidR="00924003" w:rsidRPr="006D38EA" w:rsidRDefault="00924003" w:rsidP="009240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the jaws that bite, the claws that catch,</w:t>
      </w:r>
    </w:p>
    <w:p w14:paraId="0E5DAA0D" w14:textId="77777777" w:rsidR="00924003" w:rsidRPr="006D38EA" w:rsidRDefault="00924003" w:rsidP="009240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Beware 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JubJub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bird and shun</w:t>
      </w:r>
    </w:p>
    <w:p w14:paraId="644A3CFA" w14:textId="3A517144" w:rsidR="000F00C4" w:rsidRPr="006D38EA" w:rsidRDefault="00924003" w:rsidP="009240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frumious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bandersnatch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.</w:t>
      </w:r>
    </w:p>
    <w:p w14:paraId="160210B1" w14:textId="77777777" w:rsidR="00924003" w:rsidRPr="000F00C4" w:rsidRDefault="00924003" w:rsidP="009240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43A42A" w14:textId="77777777" w:rsidR="00682573" w:rsidRDefault="00682573" w:rsidP="009D75E6"/>
    <w:p w14:paraId="4D3690A1" w14:textId="77777777" w:rsidR="0012220C" w:rsidRDefault="0012220C" w:rsidP="009D75E6"/>
    <w:p w14:paraId="71CA7AA0" w14:textId="353F8277" w:rsidR="003B25FA" w:rsidRDefault="003B25FA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14:paraId="3217EB50" w14:textId="38A88FBB" w:rsidR="00D625B6" w:rsidRPr="00EB7DB6" w:rsidRDefault="00D625B6" w:rsidP="002C1F85">
      <w:pPr>
        <w:pStyle w:val="Title"/>
        <w:rPr>
          <w:sz w:val="28"/>
          <w:szCs w:val="20"/>
        </w:rPr>
      </w:pPr>
      <w:r>
        <w:lastRenderedPageBreak/>
        <w:t>Practical 2</w:t>
      </w:r>
    </w:p>
    <w:p w14:paraId="7B561547" w14:textId="77777777" w:rsidR="00F773D6" w:rsidRPr="00F773D6" w:rsidRDefault="00F773D6" w:rsidP="00F773D6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F773D6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code to count the number of words and lines in the input file and display</w:t>
      </w:r>
    </w:p>
    <w:p w14:paraId="5E37BD16" w14:textId="307B3077" w:rsidR="002C1F85" w:rsidRDefault="00F773D6" w:rsidP="00F773D6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F773D6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the result.</w:t>
      </w:r>
    </w:p>
    <w:p w14:paraId="3648879B" w14:textId="798AD37D" w:rsidR="002C1F85" w:rsidRPr="002C1F85" w:rsidRDefault="00F773D6" w:rsidP="002C1F85">
      <w:pPr>
        <w:pStyle w:val="Heading1"/>
      </w:pPr>
      <w:r>
        <w:t>Practical2</w:t>
      </w:r>
      <w:r w:rsidR="002C1F85">
        <w:t>.py</w:t>
      </w:r>
    </w:p>
    <w:p w14:paraId="77D6A08E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E5BA93" w14:textId="77777777" w:rsidR="00F773D6" w:rsidRPr="00F773D6" w:rsidRDefault="00F773D6" w:rsidP="00F773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773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73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773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demo.txt"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773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</w:t>
      </w:r>
      <w:proofErr w:type="spellEnd"/>
      <w:r w:rsidRPr="00F773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336D3F" w14:textId="77777777" w:rsidR="00F773D6" w:rsidRPr="00F773D6" w:rsidRDefault="00F773D6" w:rsidP="00F773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773D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CF2ED8B" w14:textId="77777777" w:rsidR="00F773D6" w:rsidRPr="00F773D6" w:rsidRDefault="00F773D6" w:rsidP="00F773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lines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773D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E8FB74D" w14:textId="77777777" w:rsidR="00F773D6" w:rsidRPr="00F773D6" w:rsidRDefault="00F773D6" w:rsidP="00F773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73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73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A77DB97" w14:textId="77777777" w:rsidR="00F773D6" w:rsidRPr="00F773D6" w:rsidRDefault="00F773D6" w:rsidP="00F773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tempList</w:t>
      </w:r>
      <w:proofErr w:type="spellEnd"/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73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33008CB" w14:textId="77777777" w:rsidR="00F773D6" w:rsidRPr="00F773D6" w:rsidRDefault="00F773D6" w:rsidP="00F773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773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tempList</w:t>
      </w:r>
      <w:proofErr w:type="spellEnd"/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CE44E4" w14:textId="77777777" w:rsidR="00F773D6" w:rsidRPr="00F773D6" w:rsidRDefault="00F773D6" w:rsidP="00F773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lines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lines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773D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8359D18" w14:textId="77777777" w:rsidR="00F773D6" w:rsidRPr="00F773D6" w:rsidRDefault="00F773D6" w:rsidP="00F773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D87962" w14:textId="77777777" w:rsidR="00F773D6" w:rsidRPr="00F773D6" w:rsidRDefault="00F773D6" w:rsidP="00F773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773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773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F773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</w:t>
      </w:r>
      <w:proofErr w:type="spellEnd"/>
      <w:r w:rsidRPr="00F773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numbers of words are: </w:t>
      </w:r>
      <w:r w:rsidRPr="00F773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773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773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lines are: </w:t>
      </w:r>
      <w:r w:rsidRPr="00F773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773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lines</w:t>
      </w:r>
      <w:r w:rsidRPr="00F773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773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73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B5925F" w14:textId="77777777" w:rsidR="00F773D6" w:rsidRPr="00F773D6" w:rsidRDefault="00F773D6" w:rsidP="00F773D6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9F25E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0746641" w14:textId="77777777" w:rsidR="006F3D65" w:rsidRDefault="006F3D65" w:rsidP="006F3D65">
      <w:pPr>
        <w:pStyle w:val="Heading1"/>
        <w:spacing w:after="0"/>
      </w:pPr>
      <w:r>
        <w:t>demo.txt</w:t>
      </w:r>
    </w:p>
    <w:p w14:paraId="1C83B7AA" w14:textId="77777777" w:rsidR="006F3D65" w:rsidRDefault="006F3D65" w:rsidP="006F3D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0429A564" w14:textId="77777777" w:rsidR="006F3D65" w:rsidRPr="006D38EA" w:rsidRDefault="006F3D65" w:rsidP="006F3D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Beware the Jabberwock, my son,</w:t>
      </w:r>
    </w:p>
    <w:p w14:paraId="4CBA9C62" w14:textId="77777777" w:rsidR="006F3D65" w:rsidRPr="006D38EA" w:rsidRDefault="006F3D65" w:rsidP="006F3D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the jaws that bite, the claws that catch,</w:t>
      </w:r>
    </w:p>
    <w:p w14:paraId="2E0E3824" w14:textId="77777777" w:rsidR="006F3D65" w:rsidRPr="006D38EA" w:rsidRDefault="006F3D65" w:rsidP="006F3D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Beware 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JubJub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bird and shun</w:t>
      </w:r>
    </w:p>
    <w:p w14:paraId="728C7D10" w14:textId="77777777" w:rsidR="006F3D65" w:rsidRDefault="006F3D65" w:rsidP="006F3D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frumious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bandersnatch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.</w:t>
      </w:r>
    </w:p>
    <w:p w14:paraId="10C625C3" w14:textId="77777777" w:rsidR="006F3D65" w:rsidRPr="006D38EA" w:rsidRDefault="006F3D65" w:rsidP="006F3D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</w:p>
    <w:p w14:paraId="047D1D67" w14:textId="6EABABD5" w:rsidR="009B3323" w:rsidRDefault="00C47669" w:rsidP="008A31C2">
      <w:pPr>
        <w:pStyle w:val="Heading1"/>
        <w:spacing w:after="0"/>
        <w:rPr>
          <w:noProof/>
        </w:rPr>
      </w:pPr>
      <w:r>
        <w:t>Output:</w:t>
      </w:r>
    </w:p>
    <w:p w14:paraId="369B7C04" w14:textId="77777777" w:rsidR="004F0C79" w:rsidRDefault="004F0C79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2C5D74E8" w14:textId="77777777" w:rsidR="006F3D65" w:rsidRPr="006F3D65" w:rsidRDefault="006F3D65" w:rsidP="006F3D65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6F3D65">
        <w:rPr>
          <w:noProof/>
          <w:color w:val="FFFFFF" w:themeColor="background1"/>
        </w:rPr>
        <w:t>PS D:\LEARNING\COLLAGE\SAM7\Python\collage\Task10&gt; py practical2.py</w:t>
      </w:r>
    </w:p>
    <w:p w14:paraId="185ABA42" w14:textId="77777777" w:rsidR="006F3D65" w:rsidRPr="006F3D65" w:rsidRDefault="006F3D65" w:rsidP="006F3D65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6F3D65">
        <w:rPr>
          <w:noProof/>
          <w:color w:val="FFFFFF" w:themeColor="background1"/>
        </w:rPr>
        <w:t>total numbers of words are: 22 and lines are: 4</w:t>
      </w:r>
    </w:p>
    <w:p w14:paraId="6BA82A03" w14:textId="77777777" w:rsidR="006F3D65" w:rsidRPr="006F3D65" w:rsidRDefault="006F3D65" w:rsidP="006F3D65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6F3D65">
        <w:rPr>
          <w:noProof/>
          <w:color w:val="FFFFFF" w:themeColor="background1"/>
        </w:rPr>
        <w:t xml:space="preserve">PS D:\LEARNING\COLLAGE\SAM7\Python\collage\Task10&gt; </w:t>
      </w:r>
    </w:p>
    <w:p w14:paraId="495262AB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1BD55099" w14:textId="77777777" w:rsidR="009B3323" w:rsidRDefault="009B3323" w:rsidP="00EB7DB6">
      <w:pPr>
        <w:spacing w:before="0" w:after="0"/>
        <w:rPr>
          <w:noProof/>
        </w:rPr>
      </w:pPr>
    </w:p>
    <w:p w14:paraId="49095828" w14:textId="77777777" w:rsidR="00E87BE1" w:rsidRDefault="00E87BE1" w:rsidP="000C3F63">
      <w:pPr>
        <w:pStyle w:val="Title"/>
      </w:pPr>
    </w:p>
    <w:p w14:paraId="24CA2D3E" w14:textId="77777777" w:rsidR="00E87BE1" w:rsidRDefault="00E87BE1" w:rsidP="000C3F63">
      <w:pPr>
        <w:pStyle w:val="Title"/>
      </w:pPr>
    </w:p>
    <w:p w14:paraId="23AF731E" w14:textId="0687DA31" w:rsidR="00887886" w:rsidRDefault="00887886" w:rsidP="000C3F63">
      <w:pPr>
        <w:pStyle w:val="Title"/>
      </w:pPr>
      <w:r>
        <w:lastRenderedPageBreak/>
        <w:t>Practical 3</w:t>
      </w:r>
    </w:p>
    <w:p w14:paraId="5363B45D" w14:textId="77777777" w:rsidR="00E87BE1" w:rsidRPr="00E87BE1" w:rsidRDefault="00E87BE1" w:rsidP="00E87BE1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E87BE1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that encrypts the contents of a text file using a simple encryption</w:t>
      </w:r>
    </w:p>
    <w:p w14:paraId="1F621C76" w14:textId="52269F2A" w:rsidR="006B0258" w:rsidRDefault="00E87BE1" w:rsidP="00E87BE1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E87BE1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algorithm. Decrypt the file and display on console</w:t>
      </w:r>
      <w:r w:rsidR="003E68C6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.</w:t>
      </w:r>
    </w:p>
    <w:p w14:paraId="6F381B6A" w14:textId="1761C567" w:rsidR="003E68C6" w:rsidRPr="00CC6B9C" w:rsidRDefault="00E87BE1" w:rsidP="003E68C6">
      <w:pPr>
        <w:pStyle w:val="Heading1"/>
      </w:pPr>
      <w:r>
        <w:t>Practical3</w:t>
      </w:r>
      <w:r w:rsidR="003E68C6">
        <w:t>.py</w:t>
      </w:r>
    </w:p>
    <w:p w14:paraId="33CBAA98" w14:textId="77777777" w:rsidR="00E87BE1" w:rsidRP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5C4DA1" w14:textId="77777777" w:rsidR="00E87BE1" w:rsidRP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B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encryptFile</w:t>
      </w:r>
      <w:proofErr w:type="spellEnd"/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inputFile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outputFile</w:t>
      </w:r>
      <w:proofErr w:type="spellEnd"/>
      <w:proofErr w:type="gramEnd"/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B1AED1C" w14:textId="77777777" w:rsidR="00E87BE1" w:rsidRP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inputFile</w:t>
      </w:r>
      <w:proofErr w:type="spellEnd"/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B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"r"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0719EB" w14:textId="77777777" w:rsidR="00E87BE1" w:rsidRP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outputFile</w:t>
      </w:r>
      <w:proofErr w:type="spellEnd"/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B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"w"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7A48E6" w14:textId="77777777" w:rsidR="00E87BE1" w:rsidRP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7B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84B9B8F" w14:textId="77777777" w:rsidR="00E87BE1" w:rsidRP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7B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B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A80EC30" w14:textId="29A78CB5" w:rsidR="00E87BE1" w:rsidRDefault="00E87BE1" w:rsidP="003B7E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proofErr w:type="spellEnd"/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E87BE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F016280" w14:textId="77777777" w:rsidR="003B7EC3" w:rsidRPr="00E87BE1" w:rsidRDefault="003B7EC3" w:rsidP="003B7E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F1C8ED" w14:textId="77777777" w:rsidR="00E87BE1" w:rsidRP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encryptFile</w:t>
      </w:r>
      <w:proofErr w:type="spellEnd"/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7B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"demo.txt"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B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"encryptedDemo.txt"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B5FD9F" w14:textId="77777777" w:rsidR="00E87BE1" w:rsidRP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CF8837" w14:textId="77777777" w:rsidR="00E87BE1" w:rsidRP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7B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87B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encryptedDemo.txt"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B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</w:t>
      </w:r>
      <w:proofErr w:type="spellEnd"/>
      <w:r w:rsidRPr="00E87B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A97C73" w14:textId="77777777" w:rsidR="00E87BE1" w:rsidRP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B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11812C7" w14:textId="77777777" w:rsidR="00E87BE1" w:rsidRP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7B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B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39555AD" w14:textId="77777777" w:rsidR="00E87BE1" w:rsidRP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87B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proofErr w:type="spellEnd"/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)-</w:t>
      </w:r>
      <w:r w:rsidRPr="00E87BE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proofErr w:type="gramStart"/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E87B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gramEnd"/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7B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E87B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3D22B9" w14:textId="77777777" w:rsidR="00E87BE1" w:rsidRDefault="00E87BE1" w:rsidP="00E87BE1">
      <w:pPr>
        <w:pStyle w:val="Heading1"/>
        <w:spacing w:after="0"/>
      </w:pPr>
      <w:r>
        <w:t>demo.txt</w:t>
      </w:r>
    </w:p>
    <w:p w14:paraId="6569E21B" w14:textId="77777777" w:rsid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2A1409EA" w14:textId="77777777" w:rsidR="00E87BE1" w:rsidRPr="006D38EA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Beware the Jabberwock, my son,</w:t>
      </w:r>
    </w:p>
    <w:p w14:paraId="5DCD2342" w14:textId="77777777" w:rsidR="00E87BE1" w:rsidRPr="006D38EA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the jaws that bite, the claws that catch,</w:t>
      </w:r>
    </w:p>
    <w:p w14:paraId="21CE7F3C" w14:textId="77777777" w:rsidR="00E87BE1" w:rsidRPr="006D38EA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Beware 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JubJub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bird and shun</w:t>
      </w:r>
    </w:p>
    <w:p w14:paraId="09F3D5A0" w14:textId="77777777" w:rsid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frumious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bandersnatch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.</w:t>
      </w:r>
    </w:p>
    <w:p w14:paraId="022E2EA1" w14:textId="0D86A0A5" w:rsidR="00E87BE1" w:rsidRDefault="00E87BE1" w:rsidP="00E87BE1">
      <w:pPr>
        <w:pStyle w:val="Heading1"/>
        <w:spacing w:after="0"/>
      </w:pPr>
      <w:r>
        <w:t>encryptedD</w:t>
      </w:r>
      <w:r>
        <w:t>emo.txt</w:t>
      </w:r>
    </w:p>
    <w:p w14:paraId="40BF7908" w14:textId="77777777" w:rsidR="00E87BE1" w:rsidRDefault="00E87BE1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08E4DD58" w14:textId="52554736" w:rsidR="00E87BE1" w:rsidRDefault="00E87F9C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E87F9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Dgyctg"vjg"Lcddgtyqem."</w:t>
      </w:r>
      <w:proofErr w:type="gramStart"/>
      <w:r w:rsidRPr="00E87F9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o{</w:t>
      </w:r>
      <w:proofErr w:type="gramEnd"/>
      <w:r w:rsidRPr="00E87F9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"uqp.vjg"lcyu"vjcv"dkvg."vjg"encyu"vjcv"ecvej.Dgyctg"vjg"LwdLwd"dktf"cpf"ujwpvjg"htwokqwu"dcpfgtupcvej0</w:t>
      </w:r>
    </w:p>
    <w:p w14:paraId="2388E787" w14:textId="77777777" w:rsidR="00E87F9C" w:rsidRDefault="00E87F9C" w:rsidP="00E87B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</w:p>
    <w:p w14:paraId="63F9CCC7" w14:textId="64C5A2A2" w:rsidR="00207648" w:rsidRDefault="00EB7DB6" w:rsidP="003E68C6">
      <w:pPr>
        <w:pStyle w:val="Heading1"/>
      </w:pPr>
      <w:r>
        <w:t>Output:</w:t>
      </w:r>
    </w:p>
    <w:p w14:paraId="610B8660" w14:textId="77777777" w:rsidR="003B7EC3" w:rsidRPr="003B7EC3" w:rsidRDefault="003B7EC3" w:rsidP="003B7EC3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3B7EC3">
        <w:rPr>
          <w:color w:val="FFFFFF" w:themeColor="background1"/>
        </w:rPr>
        <w:t xml:space="preserve">PS D:\LEARNING\COLLAGE\SAM7\Python\collage\Task10&gt; </w:t>
      </w:r>
      <w:proofErr w:type="spellStart"/>
      <w:r w:rsidRPr="003B7EC3">
        <w:rPr>
          <w:color w:val="FFFFFF" w:themeColor="background1"/>
        </w:rPr>
        <w:t>py</w:t>
      </w:r>
      <w:proofErr w:type="spellEnd"/>
      <w:r w:rsidRPr="003B7EC3">
        <w:rPr>
          <w:color w:val="FFFFFF" w:themeColor="background1"/>
        </w:rPr>
        <w:t xml:space="preserve"> practical3.py</w:t>
      </w:r>
    </w:p>
    <w:p w14:paraId="122EF74E" w14:textId="77777777" w:rsidR="003B7EC3" w:rsidRPr="003B7EC3" w:rsidRDefault="003B7EC3" w:rsidP="003B7EC3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3B7EC3">
        <w:rPr>
          <w:color w:val="FFFFFF" w:themeColor="background1"/>
        </w:rPr>
        <w:t>Beware the Jabberwock, my son,</w:t>
      </w:r>
    </w:p>
    <w:p w14:paraId="2ED22A6D" w14:textId="77777777" w:rsidR="003B7EC3" w:rsidRPr="003B7EC3" w:rsidRDefault="003B7EC3" w:rsidP="003B7EC3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3B7EC3">
        <w:rPr>
          <w:color w:val="FFFFFF" w:themeColor="background1"/>
        </w:rPr>
        <w:t>the jaws that bite, the claws that catch,</w:t>
      </w:r>
    </w:p>
    <w:p w14:paraId="4FB26F30" w14:textId="77777777" w:rsidR="003B7EC3" w:rsidRPr="003B7EC3" w:rsidRDefault="003B7EC3" w:rsidP="003B7EC3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3B7EC3">
        <w:rPr>
          <w:color w:val="FFFFFF" w:themeColor="background1"/>
        </w:rPr>
        <w:t xml:space="preserve">Beware the </w:t>
      </w:r>
      <w:proofErr w:type="spellStart"/>
      <w:r w:rsidRPr="003B7EC3">
        <w:rPr>
          <w:color w:val="FFFFFF" w:themeColor="background1"/>
        </w:rPr>
        <w:t>JubJub</w:t>
      </w:r>
      <w:proofErr w:type="spellEnd"/>
      <w:r w:rsidRPr="003B7EC3">
        <w:rPr>
          <w:color w:val="FFFFFF" w:themeColor="background1"/>
        </w:rPr>
        <w:t xml:space="preserve"> bird and shun</w:t>
      </w:r>
    </w:p>
    <w:p w14:paraId="0B606B3E" w14:textId="77777777" w:rsidR="003B7EC3" w:rsidRPr="003B7EC3" w:rsidRDefault="003B7EC3" w:rsidP="003B7EC3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3B7EC3">
        <w:rPr>
          <w:color w:val="FFFFFF" w:themeColor="background1"/>
        </w:rPr>
        <w:t xml:space="preserve">the </w:t>
      </w:r>
      <w:proofErr w:type="spellStart"/>
      <w:r w:rsidRPr="003B7EC3">
        <w:rPr>
          <w:color w:val="FFFFFF" w:themeColor="background1"/>
        </w:rPr>
        <w:t>frumious</w:t>
      </w:r>
      <w:proofErr w:type="spellEnd"/>
      <w:r w:rsidRPr="003B7EC3">
        <w:rPr>
          <w:color w:val="FFFFFF" w:themeColor="background1"/>
        </w:rPr>
        <w:t xml:space="preserve"> </w:t>
      </w:r>
      <w:proofErr w:type="spellStart"/>
      <w:r w:rsidRPr="003B7EC3">
        <w:rPr>
          <w:color w:val="FFFFFF" w:themeColor="background1"/>
        </w:rPr>
        <w:t>bandersnatch</w:t>
      </w:r>
      <w:proofErr w:type="spellEnd"/>
      <w:r w:rsidRPr="003B7EC3">
        <w:rPr>
          <w:color w:val="FFFFFF" w:themeColor="background1"/>
        </w:rPr>
        <w:t>.</w:t>
      </w:r>
    </w:p>
    <w:p w14:paraId="59F2669F" w14:textId="4F73B6F8" w:rsidR="00A25D10" w:rsidRPr="001A3385" w:rsidRDefault="0022691A" w:rsidP="0028149E">
      <w:pPr>
        <w:pStyle w:val="Title"/>
        <w:spacing w:before="0" w:after="0"/>
      </w:pPr>
      <w:r>
        <w:lastRenderedPageBreak/>
        <w:t xml:space="preserve">Practical </w:t>
      </w:r>
      <w:r w:rsidR="00DA1F56">
        <w:t>4</w:t>
      </w:r>
    </w:p>
    <w:p w14:paraId="7F88FE3F" w14:textId="77777777" w:rsidR="00DD1CBD" w:rsidRPr="00DD1CBD" w:rsidRDefault="00DD1CBD" w:rsidP="00DD1CBD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DD1CBD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that concatenates the contents of two text files into a single</w:t>
      </w:r>
    </w:p>
    <w:p w14:paraId="433EC35D" w14:textId="0D24555A" w:rsidR="006B0258" w:rsidRDefault="00DD1CBD" w:rsidP="00DD1CBD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DD1CBD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output file</w:t>
      </w:r>
      <w:r w:rsidR="00841755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.</w:t>
      </w:r>
    </w:p>
    <w:p w14:paraId="34F8E5FD" w14:textId="72AE1FDA" w:rsidR="00841755" w:rsidRPr="0021404D" w:rsidRDefault="00063418" w:rsidP="0028149E">
      <w:pPr>
        <w:pStyle w:val="Heading1"/>
        <w:spacing w:before="0" w:after="0"/>
      </w:pPr>
      <w:r>
        <w:t>distance.py</w:t>
      </w:r>
    </w:p>
    <w:p w14:paraId="50FA9B4B" w14:textId="77777777" w:rsidR="00130390" w:rsidRPr="00130390" w:rsidRDefault="00130390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05DEBA" w14:textId="77777777" w:rsidR="00DD1CBD" w:rsidRPr="00DD1CBD" w:rsidRDefault="00DD1CBD" w:rsidP="00DD1C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1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D1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D1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D1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demo.txt"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D1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</w:t>
      </w:r>
      <w:proofErr w:type="spellEnd"/>
      <w:r w:rsidRPr="00DD1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3E48EF" w14:textId="77777777" w:rsidR="00DD1CBD" w:rsidRPr="00DD1CBD" w:rsidRDefault="00DD1CBD" w:rsidP="00DD1C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1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write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D1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D1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D1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write.txt"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D1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</w:t>
      </w:r>
      <w:proofErr w:type="spellEnd"/>
      <w:r w:rsidRPr="00DD1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80B79E" w14:textId="77777777" w:rsidR="00DD1CBD" w:rsidRPr="00DD1CBD" w:rsidRDefault="00DD1CBD" w:rsidP="00DD1C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10E41F" w14:textId="77777777" w:rsidR="00DD1CBD" w:rsidRPr="00DD1CBD" w:rsidRDefault="00DD1CBD" w:rsidP="00DD1C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1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D1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D1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D1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temp.txt"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D1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</w:t>
      </w:r>
      <w:proofErr w:type="spellEnd"/>
      <w:r w:rsidRPr="00DD1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0C3AD3" w14:textId="77777777" w:rsidR="00DD1CBD" w:rsidRPr="00DD1CBD" w:rsidRDefault="00DD1CBD" w:rsidP="00DD1C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1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D1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D1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D1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6398805" w14:textId="77777777" w:rsidR="00DD1CBD" w:rsidRPr="00DD1CBD" w:rsidRDefault="00DD1CBD" w:rsidP="00DD1C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D1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D1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D1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23F9B7" w14:textId="77777777" w:rsidR="00DD1CBD" w:rsidRPr="00DD1CBD" w:rsidRDefault="00DD1CBD" w:rsidP="00DD1C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2FA96A" w14:textId="77777777" w:rsidR="00DD1CBD" w:rsidRPr="00DD1CBD" w:rsidRDefault="00DD1CBD" w:rsidP="00DD1C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1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D1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D1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D1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write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A83095F" w14:textId="77777777" w:rsidR="00DD1CBD" w:rsidRPr="00DD1CBD" w:rsidRDefault="00DD1CBD" w:rsidP="00DD1C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D1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D1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D1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DD1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1F81A7" w14:textId="77777777" w:rsidR="00514956" w:rsidRPr="00514956" w:rsidRDefault="00514956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6C3DCB" w14:textId="77777777" w:rsidR="00BE60E1" w:rsidRDefault="00BE60E1" w:rsidP="002C2F68">
      <w:pPr>
        <w:pStyle w:val="Heading1"/>
        <w:spacing w:before="0" w:after="0"/>
      </w:pPr>
      <w:r>
        <w:t>demo.txt</w:t>
      </w:r>
    </w:p>
    <w:p w14:paraId="178B539D" w14:textId="77777777" w:rsidR="00BE60E1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571370B8" w14:textId="77777777" w:rsidR="00BE60E1" w:rsidRPr="006D38EA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Beware the Jabberwock, my son,</w:t>
      </w:r>
    </w:p>
    <w:p w14:paraId="1FD83603" w14:textId="77777777" w:rsidR="00BE60E1" w:rsidRPr="006D38EA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the jaws that bite, the claws that catch,</w:t>
      </w:r>
    </w:p>
    <w:p w14:paraId="449CCB89" w14:textId="77777777" w:rsidR="00BE60E1" w:rsidRPr="006D38EA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Beware 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JubJub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bird and shun</w:t>
      </w:r>
    </w:p>
    <w:p w14:paraId="4E391452" w14:textId="77777777" w:rsidR="00BE60E1" w:rsidRPr="006D38EA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frumious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bandersnatch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.</w:t>
      </w:r>
    </w:p>
    <w:p w14:paraId="7ECD678D" w14:textId="77777777" w:rsidR="00BE60E1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09FF98" w14:textId="77777777" w:rsidR="00BE60E1" w:rsidRDefault="00BE60E1" w:rsidP="002C2F68">
      <w:pPr>
        <w:pStyle w:val="Heading1"/>
        <w:spacing w:before="0" w:after="0"/>
      </w:pPr>
      <w:r>
        <w:t>write.txt</w:t>
      </w:r>
    </w:p>
    <w:p w14:paraId="699F2543" w14:textId="77777777" w:rsidR="00BE60E1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19655A47" w14:textId="77777777" w:rsidR="00BE60E1" w:rsidRPr="006D38EA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Beware the Jabberwock, my son,</w:t>
      </w:r>
    </w:p>
    <w:p w14:paraId="60450E96" w14:textId="77777777" w:rsidR="00BE60E1" w:rsidRPr="006D38EA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the jaws that bite, the claws that catch,</w:t>
      </w:r>
    </w:p>
    <w:p w14:paraId="544D848E" w14:textId="77777777" w:rsidR="00BE60E1" w:rsidRPr="006D38EA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Beware 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JubJub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bird and shun</w:t>
      </w:r>
    </w:p>
    <w:p w14:paraId="3CE3234A" w14:textId="77777777" w:rsidR="00BE60E1" w:rsidRPr="006D38EA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frumious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bandersnatch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.</w:t>
      </w:r>
    </w:p>
    <w:p w14:paraId="70CD9057" w14:textId="77777777" w:rsidR="00BE60E1" w:rsidRPr="000F00C4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1C7123" w14:textId="4225042C" w:rsidR="00BE60E1" w:rsidRDefault="00BE60E1" w:rsidP="002C2F68">
      <w:pPr>
        <w:pStyle w:val="Heading1"/>
        <w:spacing w:before="0" w:after="0"/>
      </w:pPr>
      <w:r>
        <w:t>temp</w:t>
      </w:r>
      <w:r>
        <w:t>.txt</w:t>
      </w:r>
    </w:p>
    <w:p w14:paraId="432D13A5" w14:textId="77777777" w:rsidR="00BE60E1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34D50A40" w14:textId="77777777" w:rsidR="00BE60E1" w:rsidRPr="00BE60E1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Beware the Jabberwock, my son,</w:t>
      </w:r>
    </w:p>
    <w:p w14:paraId="6BF70513" w14:textId="77777777" w:rsidR="00BE60E1" w:rsidRPr="00BE60E1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the jaws that bite, the claws that catch,</w:t>
      </w:r>
    </w:p>
    <w:p w14:paraId="7E8AA335" w14:textId="77777777" w:rsidR="00BE60E1" w:rsidRPr="00BE60E1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Beware the </w:t>
      </w:r>
      <w:proofErr w:type="spellStart"/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JubJub</w:t>
      </w:r>
      <w:proofErr w:type="spellEnd"/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bird and shun</w:t>
      </w:r>
    </w:p>
    <w:p w14:paraId="27A42B75" w14:textId="77777777" w:rsidR="00BE60E1" w:rsidRPr="00BE60E1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the </w:t>
      </w:r>
      <w:proofErr w:type="spellStart"/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frumious</w:t>
      </w:r>
      <w:proofErr w:type="spellEnd"/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bandersnatch.Beware</w:t>
      </w:r>
      <w:proofErr w:type="spellEnd"/>
      <w:proofErr w:type="gramEnd"/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the Jabberwock, my son,</w:t>
      </w:r>
    </w:p>
    <w:p w14:paraId="6023DD13" w14:textId="77777777" w:rsidR="00BE60E1" w:rsidRPr="00BE60E1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the jaws that bite, the claws that catch,</w:t>
      </w:r>
    </w:p>
    <w:p w14:paraId="5AE51D3C" w14:textId="77777777" w:rsidR="00BE60E1" w:rsidRPr="00BE60E1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Beware the </w:t>
      </w:r>
      <w:proofErr w:type="spellStart"/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JubJub</w:t>
      </w:r>
      <w:proofErr w:type="spellEnd"/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bird and shun</w:t>
      </w:r>
    </w:p>
    <w:p w14:paraId="32C78AD4" w14:textId="229F5FE4" w:rsidR="00BE60E1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the </w:t>
      </w:r>
      <w:proofErr w:type="spellStart"/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frumious</w:t>
      </w:r>
      <w:proofErr w:type="spellEnd"/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</w:t>
      </w:r>
      <w:proofErr w:type="spellStart"/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bandersnatch</w:t>
      </w:r>
      <w:proofErr w:type="spellEnd"/>
      <w:r w:rsidRPr="00BE60E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.</w:t>
      </w:r>
    </w:p>
    <w:p w14:paraId="292CA0F3" w14:textId="77777777" w:rsidR="00BE60E1" w:rsidRPr="000F00C4" w:rsidRDefault="00BE60E1" w:rsidP="00BE60E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43D33C" w14:textId="4AE011DB" w:rsidR="002F44DB" w:rsidRDefault="005F6AC2" w:rsidP="0028149E">
      <w:pPr>
        <w:pStyle w:val="Heading1"/>
        <w:spacing w:before="0" w:after="0"/>
      </w:pPr>
      <w:r>
        <w:t>Output:</w:t>
      </w:r>
    </w:p>
    <w:p w14:paraId="3579DDF1" w14:textId="77777777" w:rsid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4024AC60" w14:textId="77777777" w:rsidR="002C2F68" w:rsidRPr="002C2F68" w:rsidRDefault="002C2F68" w:rsidP="002C2F68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C2F68">
        <w:rPr>
          <w:color w:val="FFFFFF" w:themeColor="background1"/>
        </w:rPr>
        <w:t xml:space="preserve">PS D:\LEARNING\COLLAGE\SAM7\Python\collage\Task10&gt; </w:t>
      </w:r>
      <w:proofErr w:type="spellStart"/>
      <w:r w:rsidRPr="002C2F68">
        <w:rPr>
          <w:color w:val="FFFFFF" w:themeColor="background1"/>
        </w:rPr>
        <w:t>py</w:t>
      </w:r>
      <w:proofErr w:type="spellEnd"/>
      <w:r w:rsidRPr="002C2F68">
        <w:rPr>
          <w:color w:val="FFFFFF" w:themeColor="background1"/>
        </w:rPr>
        <w:t xml:space="preserve"> practical4.py</w:t>
      </w:r>
    </w:p>
    <w:p w14:paraId="59F5B305" w14:textId="77777777" w:rsidR="002C2F68" w:rsidRPr="002C2F68" w:rsidRDefault="002C2F68" w:rsidP="002C2F68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C2F68">
        <w:rPr>
          <w:color w:val="FFFFFF" w:themeColor="background1"/>
        </w:rPr>
        <w:t xml:space="preserve">PS D:\LEARNING\COLLAGE\SAM7\Python\collage\Task10&gt; </w:t>
      </w:r>
    </w:p>
    <w:p w14:paraId="14CC5784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0EEB19F6" w14:textId="1CA8EDC0" w:rsidR="0065633B" w:rsidRPr="0028149E" w:rsidRDefault="0065633B" w:rsidP="0028149E">
      <w:pPr>
        <w:pStyle w:val="Title"/>
        <w:spacing w:before="0" w:after="0"/>
      </w:pPr>
      <w:r w:rsidRPr="0028149E">
        <w:lastRenderedPageBreak/>
        <w:t>Practical 5</w:t>
      </w:r>
    </w:p>
    <w:p w14:paraId="4F61EBF9" w14:textId="61F9853A" w:rsidR="00716F86" w:rsidRPr="00716F86" w:rsidRDefault="00716F86" w:rsidP="00716F86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</w:rPr>
      </w:pPr>
      <w:r w:rsidRPr="00716F86">
        <w:rPr>
          <w:rFonts w:asciiTheme="majorHAnsi" w:eastAsiaTheme="majorEastAsia" w:hAnsiTheme="majorHAnsi" w:cstheme="majorBidi"/>
          <w:color w:val="007789" w:themeColor="accent1" w:themeShade="BF"/>
        </w:rPr>
        <w:t>Write a python program to display the length of longest line in the text file and also</w:t>
      </w:r>
    </w:p>
    <w:p w14:paraId="22E058BA" w14:textId="7AA68998" w:rsidR="00716F86" w:rsidRDefault="00716F86" w:rsidP="00716F86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</w:rPr>
      </w:pPr>
      <w:r w:rsidRPr="00716F86">
        <w:rPr>
          <w:rFonts w:asciiTheme="majorHAnsi" w:eastAsiaTheme="majorEastAsia" w:hAnsiTheme="majorHAnsi" w:cstheme="majorBidi"/>
          <w:color w:val="007789" w:themeColor="accent1" w:themeShade="BF"/>
        </w:rPr>
        <w:t>display the content of that line.</w:t>
      </w:r>
    </w:p>
    <w:p w14:paraId="45F5411D" w14:textId="7A9E82B5" w:rsidR="006B0258" w:rsidRPr="001F7525" w:rsidRDefault="00160088" w:rsidP="0028149E">
      <w:pPr>
        <w:pStyle w:val="Heading1"/>
        <w:spacing w:before="0" w:after="0"/>
      </w:pPr>
      <w:r>
        <w:t>Practical5.py</w:t>
      </w:r>
    </w:p>
    <w:p w14:paraId="2A6BC8A3" w14:textId="77777777" w:rsidR="0034780C" w:rsidRPr="0034780C" w:rsidRDefault="0034780C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D89625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04AC22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00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600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getLongestFileInfo</w:t>
      </w:r>
      <w:proofErr w:type="spellEnd"/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B4C7204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00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600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</w:t>
      </w:r>
      <w:proofErr w:type="spellEnd"/>
      <w:r w:rsidRPr="001600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BEB8E1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longest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00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5C756C5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00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14:paraId="0B58A4E7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00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00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2BAE385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600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600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&gt; 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longest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6B74899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longest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600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68E2E9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</w:p>
    <w:p w14:paraId="42D5C981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EA030EF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600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600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600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"Length</w:t>
      </w:r>
      <w:proofErr w:type="spellEnd"/>
      <w:r w:rsidRPr="001600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longest line is: </w:t>
      </w:r>
      <w:r w:rsidRPr="001600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longest</w:t>
      </w:r>
      <w:r w:rsidRPr="001600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600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E7BB3F" w14:textId="30AF0212" w:rsidR="00160088" w:rsidRDefault="00160088" w:rsidP="00DF34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600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600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600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</w:t>
      </w:r>
      <w:proofErr w:type="spellEnd"/>
      <w:r w:rsidRPr="001600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longest line is: </w:t>
      </w:r>
      <w:r w:rsidRPr="001600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600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1600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600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F9251B" w14:textId="77777777" w:rsidR="00DF34EA" w:rsidRPr="00160088" w:rsidRDefault="00DF34EA" w:rsidP="00DF34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07469E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600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getLongestFileInfo</w:t>
      </w:r>
      <w:proofErr w:type="spellEnd"/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00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"demo.txt"</w:t>
      </w:r>
      <w:r w:rsidRPr="001600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2CE700" w14:textId="77777777" w:rsidR="00160088" w:rsidRPr="00160088" w:rsidRDefault="00160088" w:rsidP="001600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08B9BD" w14:textId="77777777" w:rsidR="008D5DDE" w:rsidRPr="005F6AC2" w:rsidRDefault="008D5DD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852F81" w14:textId="77777777" w:rsidR="00DF34EA" w:rsidRDefault="00DF34EA" w:rsidP="00DF34EA">
      <w:pPr>
        <w:pStyle w:val="Heading1"/>
        <w:spacing w:before="0" w:after="0"/>
      </w:pPr>
      <w:r>
        <w:t>demo.txt</w:t>
      </w:r>
    </w:p>
    <w:p w14:paraId="477C2A66" w14:textId="77777777" w:rsidR="00DF34EA" w:rsidRDefault="00DF34EA" w:rsidP="00DF34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01737049" w14:textId="77777777" w:rsidR="00DF34EA" w:rsidRPr="006D38EA" w:rsidRDefault="00DF34EA" w:rsidP="00DF34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Beware the Jabberwock, my son,</w:t>
      </w:r>
    </w:p>
    <w:p w14:paraId="44A76335" w14:textId="77777777" w:rsidR="00DF34EA" w:rsidRPr="006D38EA" w:rsidRDefault="00DF34EA" w:rsidP="00DF34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the jaws that bite, the claws that catch,</w:t>
      </w:r>
    </w:p>
    <w:p w14:paraId="6495B50E" w14:textId="77777777" w:rsidR="00DF34EA" w:rsidRPr="006D38EA" w:rsidRDefault="00DF34EA" w:rsidP="00DF34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Beware 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JubJub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bird and shun</w:t>
      </w:r>
    </w:p>
    <w:p w14:paraId="5E4FC65B" w14:textId="77777777" w:rsidR="00DF34EA" w:rsidRPr="006D38EA" w:rsidRDefault="00DF34EA" w:rsidP="00DF34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the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frumious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</w:t>
      </w:r>
      <w:proofErr w:type="spellStart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bandersnatch</w:t>
      </w:r>
      <w:proofErr w:type="spellEnd"/>
      <w:r w:rsidRPr="006D38E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.</w:t>
      </w:r>
    </w:p>
    <w:p w14:paraId="4EDBDE7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63E15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70C51C19" w:rsidR="00583490" w:rsidRDefault="00323CB8" w:rsidP="004E05DF">
      <w:pPr>
        <w:pStyle w:val="Heading1"/>
      </w:pPr>
      <w:r>
        <w:t>Output:</w:t>
      </w:r>
    </w:p>
    <w:p w14:paraId="22A640F8" w14:textId="77777777" w:rsid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7C3466CD" w14:textId="77777777" w:rsidR="00DF34EA" w:rsidRPr="00DF34EA" w:rsidRDefault="00DF34EA" w:rsidP="00DF34E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F34EA">
        <w:rPr>
          <w:color w:val="FFFFFF" w:themeColor="background1"/>
        </w:rPr>
        <w:t xml:space="preserve">PS D:\LEARNING\COLLAGE\SAM7\Python\collage\Task10&gt; </w:t>
      </w:r>
      <w:proofErr w:type="spellStart"/>
      <w:r w:rsidRPr="00DF34EA">
        <w:rPr>
          <w:color w:val="FFFFFF" w:themeColor="background1"/>
        </w:rPr>
        <w:t>py</w:t>
      </w:r>
      <w:proofErr w:type="spellEnd"/>
      <w:r w:rsidRPr="00DF34EA">
        <w:rPr>
          <w:color w:val="FFFFFF" w:themeColor="background1"/>
        </w:rPr>
        <w:t xml:space="preserve"> practical5.py</w:t>
      </w:r>
    </w:p>
    <w:p w14:paraId="0158BC0A" w14:textId="77777777" w:rsidR="00DF34EA" w:rsidRPr="00DF34EA" w:rsidRDefault="00DF34EA" w:rsidP="00DF34E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F34EA">
        <w:rPr>
          <w:color w:val="FFFFFF" w:themeColor="background1"/>
        </w:rPr>
        <w:t>Length of longest line is: 42</w:t>
      </w:r>
    </w:p>
    <w:p w14:paraId="603D671A" w14:textId="37EE311A" w:rsidR="00DF34EA" w:rsidRPr="00DF34EA" w:rsidRDefault="00DF34EA" w:rsidP="00DF34E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F34EA">
        <w:rPr>
          <w:color w:val="FFFFFF" w:themeColor="background1"/>
        </w:rPr>
        <w:t>content of longest line is: the jaws that bite, the claws that catch,</w:t>
      </w:r>
    </w:p>
    <w:p w14:paraId="17BEBA38" w14:textId="2EA93D8B" w:rsidR="0028149E" w:rsidRPr="0028149E" w:rsidRDefault="00DF34EA" w:rsidP="00DF34E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F34EA">
        <w:rPr>
          <w:color w:val="FFFFFF" w:themeColor="background1"/>
        </w:rPr>
        <w:t>PS D:\LEARNING\COLLAGE\SAM7\Python\collage\Task10&gt;</w:t>
      </w:r>
    </w:p>
    <w:p w14:paraId="317CAB54" w14:textId="77777777" w:rsidR="004E05DF" w:rsidRDefault="004E05DF" w:rsidP="004E05DF"/>
    <w:p w14:paraId="0454B32C" w14:textId="77777777" w:rsidR="00240D32" w:rsidRDefault="00240D32" w:rsidP="004E05DF"/>
    <w:p w14:paraId="4AD5FFEF" w14:textId="77777777" w:rsidR="00240D32" w:rsidRDefault="00240D32" w:rsidP="004E05DF"/>
    <w:p w14:paraId="3660B888" w14:textId="77777777" w:rsidR="00240D32" w:rsidRDefault="00240D32" w:rsidP="004E05DF"/>
    <w:p w14:paraId="474E6293" w14:textId="77777777" w:rsidR="00240D32" w:rsidRDefault="00240D32" w:rsidP="004E05DF"/>
    <w:p w14:paraId="6943CC0E" w14:textId="5579D55A" w:rsidR="00240D32" w:rsidRPr="0028149E" w:rsidRDefault="00240D32" w:rsidP="00240D32">
      <w:pPr>
        <w:pStyle w:val="Title"/>
        <w:spacing w:before="0" w:after="0"/>
      </w:pPr>
      <w:r w:rsidRPr="0028149E">
        <w:lastRenderedPageBreak/>
        <w:t xml:space="preserve">Practical </w:t>
      </w:r>
      <w:r w:rsidR="00223EC3">
        <w:t>6</w:t>
      </w:r>
    </w:p>
    <w:p w14:paraId="60E90BA1" w14:textId="77777777" w:rsidR="00223EC3" w:rsidRPr="00223EC3" w:rsidRDefault="00223EC3" w:rsidP="00223EC3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</w:rPr>
      </w:pPr>
      <w:r w:rsidRPr="00223EC3">
        <w:rPr>
          <w:rFonts w:asciiTheme="majorHAnsi" w:eastAsiaTheme="majorEastAsia" w:hAnsiTheme="majorHAnsi" w:cstheme="majorBidi"/>
          <w:color w:val="007789" w:themeColor="accent1" w:themeShade="BF"/>
        </w:rPr>
        <w:t>Read the student file with data of five students, roll number, name, marks of 5 subjects.</w:t>
      </w:r>
    </w:p>
    <w:p w14:paraId="75514B4F" w14:textId="676FF966" w:rsidR="00223EC3" w:rsidRDefault="00223EC3" w:rsidP="00223EC3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</w:rPr>
      </w:pPr>
      <w:r w:rsidRPr="00223EC3">
        <w:rPr>
          <w:rFonts w:asciiTheme="majorHAnsi" w:eastAsiaTheme="majorEastAsia" w:hAnsiTheme="majorHAnsi" w:cstheme="majorBidi"/>
          <w:color w:val="007789" w:themeColor="accent1" w:themeShade="BF"/>
        </w:rPr>
        <w:t>Display the contents on console and also calculate the percentage.</w:t>
      </w:r>
    </w:p>
    <w:p w14:paraId="26D4AC6C" w14:textId="231C4CF2" w:rsidR="00240D32" w:rsidRPr="001F7525" w:rsidRDefault="00240D32" w:rsidP="00240D32">
      <w:pPr>
        <w:pStyle w:val="Heading1"/>
        <w:spacing w:before="0" w:after="0"/>
      </w:pPr>
      <w:r>
        <w:t>Practical</w:t>
      </w:r>
      <w:r w:rsidR="00947EB2">
        <w:t>6</w:t>
      </w:r>
      <w:r>
        <w:t>.py</w:t>
      </w:r>
    </w:p>
    <w:p w14:paraId="0E0BEF34" w14:textId="77777777" w:rsidR="00947EB2" w:rsidRPr="00947EB2" w:rsidRDefault="00947EB2" w:rsidP="00947E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E45183" w14:textId="77777777" w:rsidR="00947EB2" w:rsidRPr="00947EB2" w:rsidRDefault="00947EB2" w:rsidP="00947E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student_data</w:t>
      </w:r>
      <w:proofErr w:type="spellEnd"/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7E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student_data.txt"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</w:t>
      </w:r>
      <w:proofErr w:type="spellEnd"/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181490" w14:textId="77777777" w:rsidR="00947EB2" w:rsidRPr="00947EB2" w:rsidRDefault="00947EB2" w:rsidP="00947E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E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47E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student_data</w:t>
      </w:r>
      <w:proofErr w:type="spellEnd"/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AD9A976" w14:textId="77777777" w:rsidR="00947EB2" w:rsidRPr="00947EB2" w:rsidRDefault="00947EB2" w:rsidP="00947E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studentData</w:t>
      </w:r>
      <w:proofErr w:type="spellEnd"/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E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B46E2D8" w14:textId="77777777" w:rsidR="00947EB2" w:rsidRPr="00947EB2" w:rsidRDefault="00947EB2" w:rsidP="00947E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47E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47E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"RollNo</w:t>
      </w:r>
      <w:proofErr w:type="spellEnd"/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947E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studentData</w:t>
      </w:r>
      <w:proofErr w:type="spellEnd"/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47E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947E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47E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947E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proofErr w:type="spellEnd"/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947E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studentData</w:t>
      </w:r>
      <w:proofErr w:type="spellEnd"/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47E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947E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793D2F" w14:textId="77777777" w:rsidR="00947EB2" w:rsidRPr="00947EB2" w:rsidRDefault="00947EB2" w:rsidP="00947E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947E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studentData</w:t>
      </w:r>
      <w:proofErr w:type="spellEnd"/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47E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+ </w:t>
      </w:r>
      <w:r w:rsidRPr="00947E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studentData</w:t>
      </w:r>
      <w:proofErr w:type="spellEnd"/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47E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 +</w:t>
      </w:r>
      <w:r w:rsidRPr="00947E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studentData</w:t>
      </w:r>
      <w:proofErr w:type="spellEnd"/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47E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+ </w:t>
      </w:r>
      <w:r w:rsidRPr="00947E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studentData</w:t>
      </w:r>
      <w:proofErr w:type="spellEnd"/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47E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 +</w:t>
      </w:r>
      <w:r w:rsidRPr="00947E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studentData</w:t>
      </w:r>
      <w:proofErr w:type="spellEnd"/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47E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E8366BD" w14:textId="7E523FDF" w:rsidR="00240D32" w:rsidRPr="00160088" w:rsidRDefault="00947EB2" w:rsidP="00240D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47E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47E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"Percentage</w:t>
      </w:r>
      <w:proofErr w:type="spellEnd"/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947E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47E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947E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947E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947E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47E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47E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    </w:t>
      </w:r>
    </w:p>
    <w:p w14:paraId="32093628" w14:textId="77777777" w:rsidR="00240D32" w:rsidRPr="005F6AC2" w:rsidRDefault="00240D32" w:rsidP="00240D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6F59AD" w14:textId="77777777" w:rsidR="00240D32" w:rsidRDefault="00240D32" w:rsidP="00240D32">
      <w:pPr>
        <w:pStyle w:val="Heading1"/>
        <w:spacing w:before="0" w:after="0"/>
      </w:pPr>
      <w:r>
        <w:t>demo.txt</w:t>
      </w:r>
    </w:p>
    <w:p w14:paraId="18CFFDB8" w14:textId="77777777" w:rsidR="00240D32" w:rsidRDefault="00240D32" w:rsidP="00240D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1B0C1778" w14:textId="77777777" w:rsidR="00AF2993" w:rsidRPr="00AF2993" w:rsidRDefault="00AF2993" w:rsidP="00AF29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AF299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18 Smit 80 90 80 60 80</w:t>
      </w:r>
    </w:p>
    <w:p w14:paraId="39ED1190" w14:textId="77777777" w:rsidR="00AF2993" w:rsidRPr="00AF2993" w:rsidRDefault="00AF2993" w:rsidP="00AF29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AF299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20 Tejasv 70 80 85 60 80</w:t>
      </w:r>
    </w:p>
    <w:p w14:paraId="56C79947" w14:textId="77777777" w:rsidR="00AF2993" w:rsidRPr="00AF2993" w:rsidRDefault="00AF2993" w:rsidP="00AF29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AF299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30 Vishva 60 60 80 90 80</w:t>
      </w:r>
    </w:p>
    <w:p w14:paraId="42501C13" w14:textId="77777777" w:rsidR="00AF2993" w:rsidRPr="00AF2993" w:rsidRDefault="00AF2993" w:rsidP="00AF29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AF299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40 Poojan 80 60 70 60 70</w:t>
      </w:r>
    </w:p>
    <w:p w14:paraId="7A78B641" w14:textId="1651D23B" w:rsidR="00240D32" w:rsidRPr="0028149E" w:rsidRDefault="00AF2993" w:rsidP="00AF29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299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10 Akash 90 40 40 45 70</w:t>
      </w:r>
    </w:p>
    <w:p w14:paraId="03F4CEDB" w14:textId="77777777" w:rsidR="00240D32" w:rsidRPr="0028149E" w:rsidRDefault="00240D32" w:rsidP="00240D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B0691E" w14:textId="77777777" w:rsidR="00240D32" w:rsidRDefault="00240D32" w:rsidP="00216BA4">
      <w:pPr>
        <w:pStyle w:val="Heading1"/>
        <w:spacing w:after="0"/>
      </w:pPr>
      <w:r>
        <w:t>Output:</w:t>
      </w:r>
    </w:p>
    <w:p w14:paraId="47BDA1A1" w14:textId="77777777" w:rsidR="00240D32" w:rsidRPr="00216BA4" w:rsidRDefault="00240D32" w:rsidP="00216BA4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54F7045C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r w:rsidRPr="00216BA4">
        <w:rPr>
          <w:color w:val="FFFFFF" w:themeColor="background1"/>
        </w:rPr>
        <w:t xml:space="preserve">PS D:\LEARNING\COLLAGE\SAM7\Python\collage\Task10&gt; </w:t>
      </w:r>
      <w:proofErr w:type="spellStart"/>
      <w:r w:rsidRPr="00216BA4">
        <w:rPr>
          <w:color w:val="FFFFFF" w:themeColor="background1"/>
        </w:rPr>
        <w:t>py</w:t>
      </w:r>
      <w:proofErr w:type="spellEnd"/>
      <w:r w:rsidRPr="00216BA4">
        <w:rPr>
          <w:color w:val="FFFFFF" w:themeColor="background1"/>
        </w:rPr>
        <w:t xml:space="preserve"> practical6.py</w:t>
      </w:r>
    </w:p>
    <w:p w14:paraId="236F3157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proofErr w:type="spellStart"/>
      <w:r w:rsidRPr="00216BA4">
        <w:rPr>
          <w:color w:val="FFFFFF" w:themeColor="background1"/>
        </w:rPr>
        <w:t>RollNo</w:t>
      </w:r>
      <w:proofErr w:type="spellEnd"/>
      <w:r w:rsidRPr="00216BA4">
        <w:rPr>
          <w:color w:val="FFFFFF" w:themeColor="background1"/>
        </w:rPr>
        <w:t>: 18</w:t>
      </w:r>
    </w:p>
    <w:p w14:paraId="7BC48A01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r w:rsidRPr="00216BA4">
        <w:rPr>
          <w:color w:val="FFFFFF" w:themeColor="background1"/>
        </w:rPr>
        <w:t>Name: Smit</w:t>
      </w:r>
    </w:p>
    <w:p w14:paraId="3DEF396E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r w:rsidRPr="00216BA4">
        <w:rPr>
          <w:color w:val="FFFFFF" w:themeColor="background1"/>
        </w:rPr>
        <w:t xml:space="preserve">Percentage: 78.0 </w:t>
      </w:r>
    </w:p>
    <w:p w14:paraId="1D7B0E8C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</w:p>
    <w:p w14:paraId="14E9E5AE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proofErr w:type="spellStart"/>
      <w:r w:rsidRPr="00216BA4">
        <w:rPr>
          <w:color w:val="FFFFFF" w:themeColor="background1"/>
        </w:rPr>
        <w:t>RollNo</w:t>
      </w:r>
      <w:proofErr w:type="spellEnd"/>
      <w:r w:rsidRPr="00216BA4">
        <w:rPr>
          <w:color w:val="FFFFFF" w:themeColor="background1"/>
        </w:rPr>
        <w:t>: 20</w:t>
      </w:r>
    </w:p>
    <w:p w14:paraId="6C1D0F5D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r w:rsidRPr="00216BA4">
        <w:rPr>
          <w:color w:val="FFFFFF" w:themeColor="background1"/>
        </w:rPr>
        <w:t>Name: Tejasv</w:t>
      </w:r>
    </w:p>
    <w:p w14:paraId="31E343BE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r w:rsidRPr="00216BA4">
        <w:rPr>
          <w:color w:val="FFFFFF" w:themeColor="background1"/>
        </w:rPr>
        <w:t>Percentage: 75.0</w:t>
      </w:r>
    </w:p>
    <w:p w14:paraId="76AAABA8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</w:p>
    <w:p w14:paraId="0C8851DB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proofErr w:type="spellStart"/>
      <w:r w:rsidRPr="00216BA4">
        <w:rPr>
          <w:color w:val="FFFFFF" w:themeColor="background1"/>
        </w:rPr>
        <w:t>RollNo</w:t>
      </w:r>
      <w:proofErr w:type="spellEnd"/>
      <w:r w:rsidRPr="00216BA4">
        <w:rPr>
          <w:color w:val="FFFFFF" w:themeColor="background1"/>
        </w:rPr>
        <w:t>: 30</w:t>
      </w:r>
    </w:p>
    <w:p w14:paraId="64B901EB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r w:rsidRPr="00216BA4">
        <w:rPr>
          <w:color w:val="FFFFFF" w:themeColor="background1"/>
        </w:rPr>
        <w:t>Name: Vishva</w:t>
      </w:r>
    </w:p>
    <w:p w14:paraId="288B7987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r w:rsidRPr="00216BA4">
        <w:rPr>
          <w:color w:val="FFFFFF" w:themeColor="background1"/>
        </w:rPr>
        <w:t>Percentage: 74.0</w:t>
      </w:r>
    </w:p>
    <w:p w14:paraId="09C1EBC4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</w:p>
    <w:p w14:paraId="6F7E68C3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proofErr w:type="spellStart"/>
      <w:r w:rsidRPr="00216BA4">
        <w:rPr>
          <w:color w:val="FFFFFF" w:themeColor="background1"/>
        </w:rPr>
        <w:t>RollNo</w:t>
      </w:r>
      <w:proofErr w:type="spellEnd"/>
      <w:r w:rsidRPr="00216BA4">
        <w:rPr>
          <w:color w:val="FFFFFF" w:themeColor="background1"/>
        </w:rPr>
        <w:t>: 40</w:t>
      </w:r>
    </w:p>
    <w:p w14:paraId="5F85E145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r w:rsidRPr="00216BA4">
        <w:rPr>
          <w:color w:val="FFFFFF" w:themeColor="background1"/>
        </w:rPr>
        <w:t>Name: Poojan</w:t>
      </w:r>
    </w:p>
    <w:p w14:paraId="2E200B94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r w:rsidRPr="00216BA4">
        <w:rPr>
          <w:color w:val="FFFFFF" w:themeColor="background1"/>
        </w:rPr>
        <w:t>Percentage: 68.0</w:t>
      </w:r>
    </w:p>
    <w:p w14:paraId="1E68FBBE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</w:p>
    <w:p w14:paraId="3C8E6CBC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proofErr w:type="spellStart"/>
      <w:r w:rsidRPr="00216BA4">
        <w:rPr>
          <w:color w:val="FFFFFF" w:themeColor="background1"/>
        </w:rPr>
        <w:t>RollNo</w:t>
      </w:r>
      <w:proofErr w:type="spellEnd"/>
      <w:r w:rsidRPr="00216BA4">
        <w:rPr>
          <w:color w:val="FFFFFF" w:themeColor="background1"/>
        </w:rPr>
        <w:t>: 10</w:t>
      </w:r>
    </w:p>
    <w:p w14:paraId="3EEE316D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r w:rsidRPr="00216BA4">
        <w:rPr>
          <w:color w:val="FFFFFF" w:themeColor="background1"/>
        </w:rPr>
        <w:t>Name: Akash</w:t>
      </w:r>
    </w:p>
    <w:p w14:paraId="52EB073A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r w:rsidRPr="00216BA4">
        <w:rPr>
          <w:color w:val="FFFFFF" w:themeColor="background1"/>
        </w:rPr>
        <w:t>Percentage: 57.0</w:t>
      </w:r>
    </w:p>
    <w:p w14:paraId="1D8113BD" w14:textId="77777777" w:rsidR="00216BA4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</w:p>
    <w:p w14:paraId="5AED5950" w14:textId="7BDF0110" w:rsidR="00240D32" w:rsidRPr="00216BA4" w:rsidRDefault="00216BA4" w:rsidP="00216BA4">
      <w:pPr>
        <w:shd w:val="clear" w:color="auto" w:fill="000000" w:themeFill="text1"/>
        <w:rPr>
          <w:color w:val="FFFFFF" w:themeColor="background1"/>
        </w:rPr>
      </w:pPr>
      <w:r w:rsidRPr="00216BA4">
        <w:rPr>
          <w:color w:val="FFFFFF" w:themeColor="background1"/>
        </w:rPr>
        <w:t>PS D:\LEARNING\COLLAGE\SAM7\Python\collage\Task10&gt;</w:t>
      </w:r>
    </w:p>
    <w:p w14:paraId="1E20BEC8" w14:textId="77777777" w:rsidR="00240D32" w:rsidRDefault="00240D32" w:rsidP="004E05DF"/>
    <w:sectPr w:rsidR="00240D32" w:rsidSect="00883DB7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221B" w14:textId="77777777" w:rsidR="00625656" w:rsidRDefault="00625656" w:rsidP="00C6554A">
      <w:pPr>
        <w:spacing w:before="0" w:after="0" w:line="240" w:lineRule="auto"/>
      </w:pPr>
      <w:r>
        <w:separator/>
      </w:r>
    </w:p>
  </w:endnote>
  <w:endnote w:type="continuationSeparator" w:id="0">
    <w:p w14:paraId="7A0D6027" w14:textId="77777777" w:rsidR="00625656" w:rsidRDefault="0062565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5BAE7" w14:textId="77777777" w:rsidR="00625656" w:rsidRDefault="0062565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25F8AD6" w14:textId="77777777" w:rsidR="00625656" w:rsidRDefault="0062565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641C90"/>
    <w:multiLevelType w:val="hybridMultilevel"/>
    <w:tmpl w:val="8C7AAAE6"/>
    <w:lvl w:ilvl="0" w:tplc="8EEC67FC">
      <w:start w:val="1"/>
      <w:numFmt w:val="upp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96721D"/>
    <w:multiLevelType w:val="hybridMultilevel"/>
    <w:tmpl w:val="040ED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3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  <w:num w:numId="16" w16cid:durableId="2147355393">
    <w:abstractNumId w:val="12"/>
  </w:num>
  <w:num w:numId="17" w16cid:durableId="17021989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16A8D"/>
    <w:rsid w:val="00017282"/>
    <w:rsid w:val="000338A6"/>
    <w:rsid w:val="00034B19"/>
    <w:rsid w:val="00037366"/>
    <w:rsid w:val="00037B3C"/>
    <w:rsid w:val="00040C41"/>
    <w:rsid w:val="00041705"/>
    <w:rsid w:val="000456C1"/>
    <w:rsid w:val="00056A81"/>
    <w:rsid w:val="00061B44"/>
    <w:rsid w:val="00063418"/>
    <w:rsid w:val="00064E35"/>
    <w:rsid w:val="0007254C"/>
    <w:rsid w:val="00085759"/>
    <w:rsid w:val="000937F4"/>
    <w:rsid w:val="00093EA5"/>
    <w:rsid w:val="000B3AE3"/>
    <w:rsid w:val="000C3F63"/>
    <w:rsid w:val="000C4233"/>
    <w:rsid w:val="000D5FC9"/>
    <w:rsid w:val="000E2D89"/>
    <w:rsid w:val="000E54C4"/>
    <w:rsid w:val="000F00C4"/>
    <w:rsid w:val="000F1282"/>
    <w:rsid w:val="0011639F"/>
    <w:rsid w:val="0012220C"/>
    <w:rsid w:val="00130390"/>
    <w:rsid w:val="001334DF"/>
    <w:rsid w:val="00137876"/>
    <w:rsid w:val="001518F8"/>
    <w:rsid w:val="00160088"/>
    <w:rsid w:val="001676DC"/>
    <w:rsid w:val="0017126A"/>
    <w:rsid w:val="0017776F"/>
    <w:rsid w:val="001779E1"/>
    <w:rsid w:val="00183894"/>
    <w:rsid w:val="00184793"/>
    <w:rsid w:val="00184B3F"/>
    <w:rsid w:val="00197FD5"/>
    <w:rsid w:val="001A3385"/>
    <w:rsid w:val="001A409B"/>
    <w:rsid w:val="001A435C"/>
    <w:rsid w:val="001B3ACE"/>
    <w:rsid w:val="001B7C79"/>
    <w:rsid w:val="001D0DD7"/>
    <w:rsid w:val="001D7CE9"/>
    <w:rsid w:val="001F7525"/>
    <w:rsid w:val="002005B2"/>
    <w:rsid w:val="0020256C"/>
    <w:rsid w:val="00205041"/>
    <w:rsid w:val="0020671B"/>
    <w:rsid w:val="00207648"/>
    <w:rsid w:val="0021356D"/>
    <w:rsid w:val="0021404D"/>
    <w:rsid w:val="00216BA4"/>
    <w:rsid w:val="00221E78"/>
    <w:rsid w:val="00223EC3"/>
    <w:rsid w:val="0022691A"/>
    <w:rsid w:val="00230BFC"/>
    <w:rsid w:val="002353FC"/>
    <w:rsid w:val="002370AF"/>
    <w:rsid w:val="00240D32"/>
    <w:rsid w:val="002479F9"/>
    <w:rsid w:val="002554CD"/>
    <w:rsid w:val="0026041B"/>
    <w:rsid w:val="00260A0A"/>
    <w:rsid w:val="00263EF2"/>
    <w:rsid w:val="00267F8E"/>
    <w:rsid w:val="00273A53"/>
    <w:rsid w:val="002745EA"/>
    <w:rsid w:val="00275995"/>
    <w:rsid w:val="00276BCC"/>
    <w:rsid w:val="0028149E"/>
    <w:rsid w:val="00285131"/>
    <w:rsid w:val="00285F57"/>
    <w:rsid w:val="002929C1"/>
    <w:rsid w:val="00293B83"/>
    <w:rsid w:val="002A066C"/>
    <w:rsid w:val="002A29C5"/>
    <w:rsid w:val="002B4294"/>
    <w:rsid w:val="002C1F85"/>
    <w:rsid w:val="002C2F68"/>
    <w:rsid w:val="002E4ABE"/>
    <w:rsid w:val="002F060C"/>
    <w:rsid w:val="002F2D9D"/>
    <w:rsid w:val="002F44DB"/>
    <w:rsid w:val="002F5EF7"/>
    <w:rsid w:val="003053A8"/>
    <w:rsid w:val="00307FD7"/>
    <w:rsid w:val="00311D35"/>
    <w:rsid w:val="00323CB8"/>
    <w:rsid w:val="00331494"/>
    <w:rsid w:val="00333D0D"/>
    <w:rsid w:val="0034176B"/>
    <w:rsid w:val="00342A89"/>
    <w:rsid w:val="0034780C"/>
    <w:rsid w:val="00352089"/>
    <w:rsid w:val="0037025C"/>
    <w:rsid w:val="003802C0"/>
    <w:rsid w:val="0038641E"/>
    <w:rsid w:val="0039301F"/>
    <w:rsid w:val="003B1BCD"/>
    <w:rsid w:val="003B25FA"/>
    <w:rsid w:val="003B7EC3"/>
    <w:rsid w:val="003C5063"/>
    <w:rsid w:val="003D1712"/>
    <w:rsid w:val="003D20A8"/>
    <w:rsid w:val="003E3CB0"/>
    <w:rsid w:val="003E5144"/>
    <w:rsid w:val="003E68C6"/>
    <w:rsid w:val="003F6579"/>
    <w:rsid w:val="00402365"/>
    <w:rsid w:val="004162FB"/>
    <w:rsid w:val="00427320"/>
    <w:rsid w:val="00433911"/>
    <w:rsid w:val="004356F1"/>
    <w:rsid w:val="00455177"/>
    <w:rsid w:val="00472BF1"/>
    <w:rsid w:val="00473710"/>
    <w:rsid w:val="00474891"/>
    <w:rsid w:val="004769FB"/>
    <w:rsid w:val="00482307"/>
    <w:rsid w:val="00492E55"/>
    <w:rsid w:val="004A57D9"/>
    <w:rsid w:val="004B1691"/>
    <w:rsid w:val="004B57BE"/>
    <w:rsid w:val="004C049F"/>
    <w:rsid w:val="004C4D57"/>
    <w:rsid w:val="004E05DF"/>
    <w:rsid w:val="004E40BE"/>
    <w:rsid w:val="004F0C79"/>
    <w:rsid w:val="004F1C38"/>
    <w:rsid w:val="005000E2"/>
    <w:rsid w:val="00511500"/>
    <w:rsid w:val="005116B1"/>
    <w:rsid w:val="00514956"/>
    <w:rsid w:val="005150C0"/>
    <w:rsid w:val="00532206"/>
    <w:rsid w:val="005401CF"/>
    <w:rsid w:val="0054799B"/>
    <w:rsid w:val="00551C63"/>
    <w:rsid w:val="00566918"/>
    <w:rsid w:val="00583490"/>
    <w:rsid w:val="00584E3C"/>
    <w:rsid w:val="00585861"/>
    <w:rsid w:val="00587EFF"/>
    <w:rsid w:val="00592D9E"/>
    <w:rsid w:val="00592DD5"/>
    <w:rsid w:val="005A04F1"/>
    <w:rsid w:val="005A09FA"/>
    <w:rsid w:val="005B3B60"/>
    <w:rsid w:val="005B67C2"/>
    <w:rsid w:val="005B7DDE"/>
    <w:rsid w:val="005C54BE"/>
    <w:rsid w:val="005E0231"/>
    <w:rsid w:val="005E0490"/>
    <w:rsid w:val="005E1D75"/>
    <w:rsid w:val="005F08DA"/>
    <w:rsid w:val="005F1559"/>
    <w:rsid w:val="005F4B85"/>
    <w:rsid w:val="005F6AC2"/>
    <w:rsid w:val="00607E86"/>
    <w:rsid w:val="00613E7E"/>
    <w:rsid w:val="006201AB"/>
    <w:rsid w:val="00623BDC"/>
    <w:rsid w:val="00625656"/>
    <w:rsid w:val="00644BC0"/>
    <w:rsid w:val="0065633B"/>
    <w:rsid w:val="006567C8"/>
    <w:rsid w:val="006763A3"/>
    <w:rsid w:val="00677B3A"/>
    <w:rsid w:val="00682573"/>
    <w:rsid w:val="00683284"/>
    <w:rsid w:val="006A3CE7"/>
    <w:rsid w:val="006A6857"/>
    <w:rsid w:val="006B0258"/>
    <w:rsid w:val="006D15ED"/>
    <w:rsid w:val="006D38EA"/>
    <w:rsid w:val="006D4520"/>
    <w:rsid w:val="006D4FDB"/>
    <w:rsid w:val="006E34EE"/>
    <w:rsid w:val="006F3D65"/>
    <w:rsid w:val="00711061"/>
    <w:rsid w:val="00713A2E"/>
    <w:rsid w:val="00716F86"/>
    <w:rsid w:val="00721691"/>
    <w:rsid w:val="00746E1E"/>
    <w:rsid w:val="00762236"/>
    <w:rsid w:val="007632A3"/>
    <w:rsid w:val="00766F48"/>
    <w:rsid w:val="00770B84"/>
    <w:rsid w:val="00770CF6"/>
    <w:rsid w:val="00776711"/>
    <w:rsid w:val="0078198E"/>
    <w:rsid w:val="00782FED"/>
    <w:rsid w:val="00797A45"/>
    <w:rsid w:val="007B4925"/>
    <w:rsid w:val="007C09B5"/>
    <w:rsid w:val="007C2CFE"/>
    <w:rsid w:val="007D0A1A"/>
    <w:rsid w:val="007D7613"/>
    <w:rsid w:val="007E1AB2"/>
    <w:rsid w:val="007E1F9D"/>
    <w:rsid w:val="007F56D5"/>
    <w:rsid w:val="0081555A"/>
    <w:rsid w:val="008337D9"/>
    <w:rsid w:val="00834496"/>
    <w:rsid w:val="00841755"/>
    <w:rsid w:val="008424D1"/>
    <w:rsid w:val="00852749"/>
    <w:rsid w:val="008556EF"/>
    <w:rsid w:val="00860516"/>
    <w:rsid w:val="00864589"/>
    <w:rsid w:val="00883DB7"/>
    <w:rsid w:val="00885925"/>
    <w:rsid w:val="00887886"/>
    <w:rsid w:val="00891D47"/>
    <w:rsid w:val="008925C3"/>
    <w:rsid w:val="00897A8D"/>
    <w:rsid w:val="008A31C2"/>
    <w:rsid w:val="008B0CE1"/>
    <w:rsid w:val="008B41C0"/>
    <w:rsid w:val="008C2FC6"/>
    <w:rsid w:val="008D5DDE"/>
    <w:rsid w:val="008E5129"/>
    <w:rsid w:val="008F074C"/>
    <w:rsid w:val="00907C12"/>
    <w:rsid w:val="0092168C"/>
    <w:rsid w:val="00924003"/>
    <w:rsid w:val="0092719D"/>
    <w:rsid w:val="00931EEE"/>
    <w:rsid w:val="00933539"/>
    <w:rsid w:val="0094514A"/>
    <w:rsid w:val="00947EB2"/>
    <w:rsid w:val="009512D7"/>
    <w:rsid w:val="00960400"/>
    <w:rsid w:val="00963AE9"/>
    <w:rsid w:val="00974198"/>
    <w:rsid w:val="00986B3A"/>
    <w:rsid w:val="009B3323"/>
    <w:rsid w:val="009B39C5"/>
    <w:rsid w:val="009B7F26"/>
    <w:rsid w:val="009C474F"/>
    <w:rsid w:val="009C781B"/>
    <w:rsid w:val="009D242F"/>
    <w:rsid w:val="009D3A38"/>
    <w:rsid w:val="009D50C2"/>
    <w:rsid w:val="009D6A9D"/>
    <w:rsid w:val="009D75E6"/>
    <w:rsid w:val="009D7E25"/>
    <w:rsid w:val="009F73DD"/>
    <w:rsid w:val="00A02EFF"/>
    <w:rsid w:val="00A15042"/>
    <w:rsid w:val="00A156FB"/>
    <w:rsid w:val="00A16B47"/>
    <w:rsid w:val="00A25D10"/>
    <w:rsid w:val="00A42A0D"/>
    <w:rsid w:val="00A45193"/>
    <w:rsid w:val="00A4538F"/>
    <w:rsid w:val="00A7072C"/>
    <w:rsid w:val="00A8163C"/>
    <w:rsid w:val="00AA6DBE"/>
    <w:rsid w:val="00AA7FD9"/>
    <w:rsid w:val="00AB1547"/>
    <w:rsid w:val="00AD2248"/>
    <w:rsid w:val="00AD2314"/>
    <w:rsid w:val="00AD4BB3"/>
    <w:rsid w:val="00AE3726"/>
    <w:rsid w:val="00AF0C91"/>
    <w:rsid w:val="00AF2993"/>
    <w:rsid w:val="00B0214E"/>
    <w:rsid w:val="00B027B9"/>
    <w:rsid w:val="00B03194"/>
    <w:rsid w:val="00B057EF"/>
    <w:rsid w:val="00B059CC"/>
    <w:rsid w:val="00B06CC5"/>
    <w:rsid w:val="00B108AC"/>
    <w:rsid w:val="00B11E2B"/>
    <w:rsid w:val="00B14E34"/>
    <w:rsid w:val="00B24563"/>
    <w:rsid w:val="00B4654D"/>
    <w:rsid w:val="00B4791A"/>
    <w:rsid w:val="00B57733"/>
    <w:rsid w:val="00B67033"/>
    <w:rsid w:val="00B72B65"/>
    <w:rsid w:val="00B7401B"/>
    <w:rsid w:val="00B74127"/>
    <w:rsid w:val="00B75220"/>
    <w:rsid w:val="00B854CE"/>
    <w:rsid w:val="00B927FE"/>
    <w:rsid w:val="00B9378F"/>
    <w:rsid w:val="00BC033E"/>
    <w:rsid w:val="00BC1109"/>
    <w:rsid w:val="00BD0FA4"/>
    <w:rsid w:val="00BD3355"/>
    <w:rsid w:val="00BD56D4"/>
    <w:rsid w:val="00BD7868"/>
    <w:rsid w:val="00BD7B70"/>
    <w:rsid w:val="00BE60E1"/>
    <w:rsid w:val="00C11804"/>
    <w:rsid w:val="00C16E51"/>
    <w:rsid w:val="00C3238A"/>
    <w:rsid w:val="00C4067B"/>
    <w:rsid w:val="00C43D58"/>
    <w:rsid w:val="00C47669"/>
    <w:rsid w:val="00C478F9"/>
    <w:rsid w:val="00C6554A"/>
    <w:rsid w:val="00C71EF4"/>
    <w:rsid w:val="00C74C5E"/>
    <w:rsid w:val="00C75D5E"/>
    <w:rsid w:val="00C77444"/>
    <w:rsid w:val="00C86AD5"/>
    <w:rsid w:val="00C94855"/>
    <w:rsid w:val="00C979F3"/>
    <w:rsid w:val="00CA2105"/>
    <w:rsid w:val="00CA2DB7"/>
    <w:rsid w:val="00CB1239"/>
    <w:rsid w:val="00CB35AA"/>
    <w:rsid w:val="00CB6CB3"/>
    <w:rsid w:val="00CC1D5F"/>
    <w:rsid w:val="00CC4DD4"/>
    <w:rsid w:val="00CC6B9C"/>
    <w:rsid w:val="00CD1129"/>
    <w:rsid w:val="00CF7999"/>
    <w:rsid w:val="00D00A50"/>
    <w:rsid w:val="00D02930"/>
    <w:rsid w:val="00D11516"/>
    <w:rsid w:val="00D11B8D"/>
    <w:rsid w:val="00D11B97"/>
    <w:rsid w:val="00D23BC0"/>
    <w:rsid w:val="00D24D9D"/>
    <w:rsid w:val="00D255A5"/>
    <w:rsid w:val="00D360EC"/>
    <w:rsid w:val="00D37EA5"/>
    <w:rsid w:val="00D41C96"/>
    <w:rsid w:val="00D43555"/>
    <w:rsid w:val="00D455DE"/>
    <w:rsid w:val="00D5115E"/>
    <w:rsid w:val="00D61446"/>
    <w:rsid w:val="00D625B6"/>
    <w:rsid w:val="00D66FD7"/>
    <w:rsid w:val="00D718D2"/>
    <w:rsid w:val="00D90C7E"/>
    <w:rsid w:val="00DA1F56"/>
    <w:rsid w:val="00DC290F"/>
    <w:rsid w:val="00DD1CBD"/>
    <w:rsid w:val="00DD2C97"/>
    <w:rsid w:val="00DF34EA"/>
    <w:rsid w:val="00DF5785"/>
    <w:rsid w:val="00E23E03"/>
    <w:rsid w:val="00E25776"/>
    <w:rsid w:val="00E25A6E"/>
    <w:rsid w:val="00E34E70"/>
    <w:rsid w:val="00E35CD2"/>
    <w:rsid w:val="00E66CCD"/>
    <w:rsid w:val="00E736BA"/>
    <w:rsid w:val="00E74DCC"/>
    <w:rsid w:val="00E776BA"/>
    <w:rsid w:val="00E85D54"/>
    <w:rsid w:val="00E872BD"/>
    <w:rsid w:val="00E87BE1"/>
    <w:rsid w:val="00E87F9C"/>
    <w:rsid w:val="00E95C5E"/>
    <w:rsid w:val="00EB0FC6"/>
    <w:rsid w:val="00EB3D2D"/>
    <w:rsid w:val="00EB5785"/>
    <w:rsid w:val="00EB782F"/>
    <w:rsid w:val="00EB7DB6"/>
    <w:rsid w:val="00EC6009"/>
    <w:rsid w:val="00ED424C"/>
    <w:rsid w:val="00ED7C44"/>
    <w:rsid w:val="00EF3341"/>
    <w:rsid w:val="00F112EF"/>
    <w:rsid w:val="00F4132D"/>
    <w:rsid w:val="00F42873"/>
    <w:rsid w:val="00F435FB"/>
    <w:rsid w:val="00F47455"/>
    <w:rsid w:val="00F66F7F"/>
    <w:rsid w:val="00F773D6"/>
    <w:rsid w:val="00F844A6"/>
    <w:rsid w:val="00F87A47"/>
    <w:rsid w:val="00F97C99"/>
    <w:rsid w:val="00FA1A21"/>
    <w:rsid w:val="00FB100D"/>
    <w:rsid w:val="00FB264D"/>
    <w:rsid w:val="00FB684B"/>
    <w:rsid w:val="00FD2A40"/>
    <w:rsid w:val="00FE5875"/>
    <w:rsid w:val="00FE63FB"/>
    <w:rsid w:val="00FE750D"/>
    <w:rsid w:val="00F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4EA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it-joshi814/Learning-python/tree/main/collage/Task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24</TotalTime>
  <Pages>8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 joshi</cp:lastModifiedBy>
  <cp:revision>28</cp:revision>
  <cp:lastPrinted>2023-08-10T13:30:00Z</cp:lastPrinted>
  <dcterms:created xsi:type="dcterms:W3CDTF">2023-10-26T09:47:00Z</dcterms:created>
  <dcterms:modified xsi:type="dcterms:W3CDTF">2023-10-26T10:11:00Z</dcterms:modified>
</cp:coreProperties>
</file>