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03CB6" w14:textId="0F85CDB0" w:rsidR="007C09B5" w:rsidRDefault="007C09B5" w:rsidP="007C09B5">
      <w:pPr>
        <w:pStyle w:val="Title"/>
      </w:pPr>
      <w:r>
        <w:rPr>
          <w:noProof/>
        </w:rPr>
        <w:drawing>
          <wp:inline distT="0" distB="0" distL="0" distR="0" wp14:anchorId="1B309BED" wp14:editId="2234FD45">
            <wp:extent cx="3657600" cy="3657600"/>
            <wp:effectExtent l="0" t="0" r="0" b="0"/>
            <wp:docPr id="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"/>
                    <pic:cNvPicPr>
                      <a:picLocks noChangeAspect="1"/>
                    </pic:cNvPicPr>
                  </pic:nvPicPr>
                  <pic:blipFill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1AF1B595" w14:textId="27527F09" w:rsidR="00C6554A" w:rsidRDefault="0078198E" w:rsidP="007C09B5">
      <w:pPr>
        <w:pStyle w:val="Title"/>
      </w:pPr>
      <w:r>
        <w:t>Python Practical’s</w:t>
      </w:r>
    </w:p>
    <w:p w14:paraId="7448020E" w14:textId="6B01A7AF" w:rsidR="00864589" w:rsidRPr="00CB1239" w:rsidRDefault="00864589" w:rsidP="00864589">
      <w:pPr>
        <w:pStyle w:val="Heading1"/>
        <w:jc w:val="center"/>
        <w:rPr>
          <w:color w:val="FF0000"/>
        </w:rPr>
      </w:pPr>
      <w:r w:rsidRPr="00CB1239">
        <w:rPr>
          <w:color w:val="FF0000"/>
        </w:rPr>
        <w:t>T</w:t>
      </w:r>
      <w:r w:rsidR="00CB1239">
        <w:rPr>
          <w:color w:val="FF0000"/>
        </w:rPr>
        <w:t xml:space="preserve">ASK </w:t>
      </w:r>
      <w:r w:rsidR="00D66FD7">
        <w:rPr>
          <w:color w:val="FF0000"/>
        </w:rPr>
        <w:t>2</w:t>
      </w:r>
    </w:p>
    <w:p w14:paraId="35DC35BD" w14:textId="66D6D897" w:rsidR="007E1F9D" w:rsidRDefault="0078198E" w:rsidP="00D625B6">
      <w:pPr>
        <w:pStyle w:val="ContactInfo"/>
      </w:pPr>
      <w:r>
        <w:t>Smit Joshi</w:t>
      </w:r>
      <w:r w:rsidR="00C6554A">
        <w:t xml:space="preserve"> |</w:t>
      </w:r>
      <w:r w:rsidR="00C6554A" w:rsidRPr="00D5413C">
        <w:t xml:space="preserve"> </w:t>
      </w:r>
      <w:r w:rsidR="00CC4DD4">
        <w:t>06</w:t>
      </w:r>
      <w:r>
        <w:t>-0</w:t>
      </w:r>
      <w:r w:rsidR="00CC4DD4">
        <w:t>8</w:t>
      </w:r>
      <w:r>
        <w:t>-2023</w:t>
      </w:r>
    </w:p>
    <w:p w14:paraId="7B2855C0" w14:textId="77777777" w:rsidR="007E1F9D" w:rsidRDefault="007E1F9D" w:rsidP="00D625B6">
      <w:pPr>
        <w:pStyle w:val="ContactInfo"/>
      </w:pPr>
    </w:p>
    <w:p w14:paraId="56E4D508" w14:textId="2A1FCDBE" w:rsidR="00D625B6" w:rsidRDefault="00C6554A" w:rsidP="007E1F9D">
      <w:pPr>
        <w:pStyle w:val="ContactInfo"/>
        <w:jc w:val="left"/>
      </w:pPr>
      <w:r>
        <w:br w:type="page"/>
      </w:r>
    </w:p>
    <w:p w14:paraId="701D6305" w14:textId="3FB25202" w:rsidR="00D625B6" w:rsidRDefault="00D625B6" w:rsidP="00EB7DB6">
      <w:pPr>
        <w:pStyle w:val="Heading1"/>
        <w:spacing w:before="0" w:after="0"/>
      </w:pPr>
      <w:r>
        <w:lastRenderedPageBreak/>
        <w:t>Practical 1</w:t>
      </w:r>
    </w:p>
    <w:p w14:paraId="77DB8B96" w14:textId="798F0E42" w:rsidR="005B3B60" w:rsidRPr="005B3B60" w:rsidRDefault="005B3B60" w:rsidP="005B3B60">
      <w:r w:rsidRPr="005B3B60">
        <w:rPr>
          <w:rFonts w:asciiTheme="majorHAnsi" w:eastAsiaTheme="majorEastAsia" w:hAnsiTheme="majorHAnsi" w:cstheme="majorBidi"/>
          <w:caps/>
          <w:color w:val="007789" w:themeColor="accent1" w:themeShade="BF"/>
          <w:szCs w:val="20"/>
        </w:rPr>
        <w:t>1. Write a python program to find whether the given number is perfect or not .</w:t>
      </w:r>
    </w:p>
    <w:p w14:paraId="6E2C3B73" w14:textId="77777777" w:rsidR="00FE63FB" w:rsidRPr="00FE63FB" w:rsidRDefault="00FE63FB" w:rsidP="00FE63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E63F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sum</w:t>
      </w:r>
      <w:r w:rsidRPr="00FE63F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E63F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</w:p>
    <w:p w14:paraId="31F19567" w14:textId="77777777" w:rsidR="00FE63FB" w:rsidRPr="00FE63FB" w:rsidRDefault="00FE63FB" w:rsidP="00FE63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E63F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FE63F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E63F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FE63F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E63F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FE63F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E63F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range</w:t>
      </w:r>
      <w:r w:rsidRPr="00FE63F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E63F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FE63F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FE63F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number</w:t>
      </w:r>
      <w:r w:rsidRPr="00FE63F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1BFD562E" w14:textId="77777777" w:rsidR="00FE63FB" w:rsidRPr="00FE63FB" w:rsidRDefault="00FE63FB" w:rsidP="00FE63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E63F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FE63F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FE63F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E63F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number</w:t>
      </w:r>
      <w:r w:rsidRPr="00FE63F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%</w:t>
      </w:r>
      <w:r w:rsidRPr="00FE63F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FE63F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FE63F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FE63F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60DFDA4E" w14:textId="77777777" w:rsidR="00FE63FB" w:rsidRPr="00FE63FB" w:rsidRDefault="00FE63FB" w:rsidP="00FE63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E63F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FE63F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sum</w:t>
      </w:r>
      <w:r w:rsidRPr="00FE63F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+=</w:t>
      </w:r>
      <w:proofErr w:type="spellStart"/>
      <w:r w:rsidRPr="00FE63F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</w:p>
    <w:p w14:paraId="06C6DA00" w14:textId="77777777" w:rsidR="00FE63FB" w:rsidRPr="00FE63FB" w:rsidRDefault="00FE63FB" w:rsidP="00FE63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5A5E88D" w14:textId="77777777" w:rsidR="00FE63FB" w:rsidRPr="00FE63FB" w:rsidRDefault="00FE63FB" w:rsidP="00FE63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E63F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FE63F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E63F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sum</w:t>
      </w:r>
      <w:r w:rsidRPr="00FE63F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FE63F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number</w:t>
      </w:r>
      <w:r w:rsidRPr="00FE63F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18D725B1" w14:textId="77777777" w:rsidR="00FE63FB" w:rsidRPr="00FE63FB" w:rsidRDefault="00FE63FB" w:rsidP="00FE63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E63F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FE63F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FE63F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E63F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FE63F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E63F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FE63F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number</w:t>
      </w:r>
      <w:r w:rsidRPr="00FE63F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FE63F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is </w:t>
      </w:r>
      <w:proofErr w:type="spellStart"/>
      <w:r w:rsidRPr="00FE63F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perfact</w:t>
      </w:r>
      <w:proofErr w:type="spellEnd"/>
      <w:r w:rsidRPr="00FE63F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number"</w:t>
      </w:r>
      <w:r w:rsidRPr="00FE63F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0CDC12F" w14:textId="77777777" w:rsidR="00FE63FB" w:rsidRPr="00FE63FB" w:rsidRDefault="00FE63FB" w:rsidP="00FE63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E63F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FE63F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4078DF4C" w14:textId="77777777" w:rsidR="00FE63FB" w:rsidRPr="00FE63FB" w:rsidRDefault="00FE63FB" w:rsidP="00FE63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E63F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FE63F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FE63F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E63F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FE63F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E63F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FE63F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number</w:t>
      </w:r>
      <w:r w:rsidRPr="00FE63F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FE63F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is not </w:t>
      </w:r>
      <w:proofErr w:type="spellStart"/>
      <w:r w:rsidRPr="00FE63F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perfact</w:t>
      </w:r>
      <w:proofErr w:type="spellEnd"/>
      <w:r w:rsidRPr="00FE63F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number"</w:t>
      </w:r>
      <w:r w:rsidRPr="00FE63F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A55BDC0" w14:textId="77777777" w:rsidR="00275995" w:rsidRDefault="00275995" w:rsidP="00EB7DB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8B3CCC0" w14:textId="72853FC9" w:rsidR="00885925" w:rsidRDefault="0026041B" w:rsidP="00EB7DB6">
      <w:pPr>
        <w:pStyle w:val="Heading3"/>
        <w:spacing w:before="0"/>
      </w:pPr>
      <w:r>
        <w:t>Output:</w:t>
      </w:r>
    </w:p>
    <w:p w14:paraId="6E171763" w14:textId="7B2E21E4" w:rsidR="0078198E" w:rsidRDefault="00FE63FB" w:rsidP="00EB7DB6">
      <w:pPr>
        <w:pStyle w:val="ListBullet"/>
        <w:numPr>
          <w:ilvl w:val="0"/>
          <w:numId w:val="0"/>
        </w:numPr>
        <w:spacing w:before="0" w:after="0"/>
      </w:pPr>
      <w:r w:rsidRPr="00FE63FB">
        <w:drawing>
          <wp:inline distT="0" distB="0" distL="0" distR="0" wp14:anchorId="33D72DA7" wp14:editId="60FF2307">
            <wp:extent cx="4778154" cy="922100"/>
            <wp:effectExtent l="0" t="0" r="3810" b="0"/>
            <wp:docPr id="66546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464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6B249" w14:textId="77777777" w:rsidR="00EB7DB6" w:rsidRDefault="00EB7DB6" w:rsidP="00EB7DB6">
      <w:pPr>
        <w:pStyle w:val="ListBullet"/>
        <w:numPr>
          <w:ilvl w:val="0"/>
          <w:numId w:val="0"/>
        </w:numPr>
        <w:spacing w:before="0" w:after="0"/>
      </w:pPr>
    </w:p>
    <w:p w14:paraId="2E356C6F" w14:textId="77777777" w:rsidR="00F112EF" w:rsidRPr="00514122" w:rsidRDefault="00F112EF" w:rsidP="00EB7DB6">
      <w:pPr>
        <w:pStyle w:val="ListBullet"/>
        <w:numPr>
          <w:ilvl w:val="0"/>
          <w:numId w:val="0"/>
        </w:numPr>
        <w:spacing w:before="0" w:after="0"/>
      </w:pPr>
    </w:p>
    <w:p w14:paraId="3217EB50" w14:textId="40D0D9C9" w:rsidR="00D625B6" w:rsidRPr="00EB7DB6" w:rsidRDefault="00D625B6" w:rsidP="00EB7DB6">
      <w:pPr>
        <w:pStyle w:val="Heading1"/>
        <w:spacing w:before="0" w:after="0"/>
        <w:rPr>
          <w:sz w:val="28"/>
          <w:szCs w:val="20"/>
        </w:rPr>
      </w:pPr>
      <w:r>
        <w:t>Practical 2</w:t>
      </w:r>
    </w:p>
    <w:p w14:paraId="0DD5D5B0" w14:textId="3A3FCC17" w:rsidR="00FE63FB" w:rsidRPr="00FE63FB" w:rsidRDefault="00FE63FB" w:rsidP="00FE63FB">
      <w:r w:rsidRPr="00FE63FB">
        <w:rPr>
          <w:rFonts w:asciiTheme="majorHAnsi" w:eastAsiaTheme="majorEastAsia" w:hAnsiTheme="majorHAnsi" w:cstheme="majorBidi"/>
          <w:caps/>
          <w:color w:val="007789" w:themeColor="accent1" w:themeShade="BF"/>
          <w:szCs w:val="20"/>
        </w:rPr>
        <w:t>Write a python program to find the given number is palindrome or not .</w:t>
      </w:r>
    </w:p>
    <w:p w14:paraId="5C4BA10F" w14:textId="77777777" w:rsidR="00C47669" w:rsidRPr="00C47669" w:rsidRDefault="00C47669" w:rsidP="00EB7DB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AA3078F" w14:textId="77777777" w:rsidR="001676DC" w:rsidRPr="001676DC" w:rsidRDefault="001676DC" w:rsidP="001676D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76D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number</w:t>
      </w:r>
      <w:r w:rsidRPr="001676D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676D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1676D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676D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1676D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676D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The number "</w:t>
      </w:r>
      <w:r w:rsidRPr="001676D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3B65D6AF" w14:textId="77777777" w:rsidR="001676DC" w:rsidRPr="001676DC" w:rsidRDefault="001676DC" w:rsidP="001676D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76D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num2</w:t>
      </w:r>
      <w:r w:rsidRPr="001676D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676D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number</w:t>
      </w:r>
    </w:p>
    <w:p w14:paraId="4CE9DA54" w14:textId="77777777" w:rsidR="001676DC" w:rsidRPr="001676DC" w:rsidRDefault="001676DC" w:rsidP="001676D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76D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reverse</w:t>
      </w:r>
      <w:r w:rsidRPr="001676D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676D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</w:p>
    <w:p w14:paraId="4269B1CA" w14:textId="77777777" w:rsidR="001676DC" w:rsidRPr="001676DC" w:rsidRDefault="001676DC" w:rsidP="001676D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76D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1676D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676D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num2</w:t>
      </w:r>
      <w:r w:rsidRPr="001676D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&gt; </w:t>
      </w:r>
      <w:r w:rsidRPr="001676DC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1676D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6BD67416" w14:textId="77777777" w:rsidR="001676DC" w:rsidRPr="001676DC" w:rsidRDefault="001676DC" w:rsidP="001676D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76D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676D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digit</w:t>
      </w:r>
      <w:r w:rsidRPr="001676D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676D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</w:t>
      </w:r>
      <w:r w:rsidRPr="001676D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676D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1676D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676D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num2</w:t>
      </w:r>
      <w:r w:rsidRPr="001676D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%</w:t>
      </w:r>
      <w:r w:rsidRPr="001676DC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1676D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1D306ACD" w14:textId="77777777" w:rsidR="001676DC" w:rsidRPr="001676DC" w:rsidRDefault="001676DC" w:rsidP="001676D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76D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676D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reverse</w:t>
      </w:r>
      <w:r w:rsidRPr="001676D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+=</w:t>
      </w:r>
      <w:r w:rsidRPr="001676D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digit</w:t>
      </w:r>
    </w:p>
    <w:p w14:paraId="657E0938" w14:textId="77777777" w:rsidR="001676DC" w:rsidRPr="001676DC" w:rsidRDefault="001676DC" w:rsidP="001676D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76D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676D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num2</w:t>
      </w:r>
      <w:r w:rsidRPr="001676D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//=</w:t>
      </w:r>
      <w:r w:rsidRPr="001676DC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</w:p>
    <w:p w14:paraId="2F34A5E0" w14:textId="77777777" w:rsidR="001676DC" w:rsidRPr="001676DC" w:rsidRDefault="001676DC" w:rsidP="001676D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76D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1676D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676D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reverse</w:t>
      </w:r>
      <w:r w:rsidRPr="001676D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1676D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</w:t>
      </w:r>
      <w:r w:rsidRPr="001676D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676D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number</w:t>
      </w:r>
      <w:r w:rsidRPr="001676D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11CC57DF" w14:textId="77777777" w:rsidR="001676DC" w:rsidRPr="001676DC" w:rsidRDefault="001676DC" w:rsidP="001676D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76D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676D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1676D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676D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1676D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1676D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1676D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number</w:t>
      </w:r>
      <w:r w:rsidRPr="001676D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1676D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is </w:t>
      </w:r>
      <w:proofErr w:type="spellStart"/>
      <w:r w:rsidRPr="001676D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Pellindrom</w:t>
      </w:r>
      <w:proofErr w:type="spellEnd"/>
      <w:r w:rsidRPr="001676D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number"</w:t>
      </w:r>
      <w:r w:rsidRPr="001676D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753C327" w14:textId="77777777" w:rsidR="001676DC" w:rsidRPr="001676DC" w:rsidRDefault="001676DC" w:rsidP="001676D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76D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1676D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13729167" w14:textId="77777777" w:rsidR="001676DC" w:rsidRPr="001676DC" w:rsidRDefault="001676DC" w:rsidP="001676D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76D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676D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1676D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676D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1676D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1676D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1676D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reverse</w:t>
      </w:r>
      <w:r w:rsidRPr="001676D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1676D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is not a </w:t>
      </w:r>
      <w:proofErr w:type="spellStart"/>
      <w:r w:rsidRPr="001676D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Pellindrom</w:t>
      </w:r>
      <w:proofErr w:type="spellEnd"/>
      <w:r w:rsidRPr="001676D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number"</w:t>
      </w:r>
      <w:r w:rsidRPr="001676D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D40D4EA" w14:textId="77777777" w:rsidR="001676DC" w:rsidRPr="001676DC" w:rsidRDefault="001676DC" w:rsidP="001676D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46932ED" w14:textId="77777777" w:rsidR="00C47669" w:rsidRPr="00C47669" w:rsidRDefault="00C47669" w:rsidP="00EB7DB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C78ED0A" w14:textId="2A338D5A" w:rsidR="00C47669" w:rsidRDefault="00C47669" w:rsidP="00EB7DB6">
      <w:pPr>
        <w:pStyle w:val="Heading3"/>
        <w:spacing w:before="0"/>
      </w:pPr>
      <w:r>
        <w:t>Output:</w:t>
      </w:r>
    </w:p>
    <w:p w14:paraId="26E17898" w14:textId="09812BA9" w:rsidR="00C47669" w:rsidRDefault="001676DC" w:rsidP="00EB7DB6">
      <w:pPr>
        <w:spacing w:before="0" w:after="0"/>
      </w:pPr>
      <w:r w:rsidRPr="001676DC">
        <w:drawing>
          <wp:inline distT="0" distB="0" distL="0" distR="0" wp14:anchorId="3B7497DC" wp14:editId="02F2A5DF">
            <wp:extent cx="4633362" cy="823031"/>
            <wp:effectExtent l="0" t="0" r="0" b="0"/>
            <wp:docPr id="1635701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7019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43FAF" w14:textId="77777777" w:rsidR="00EB7DB6" w:rsidRDefault="00EB7DB6" w:rsidP="00EB7DB6">
      <w:pPr>
        <w:spacing w:before="0" w:after="0"/>
      </w:pPr>
    </w:p>
    <w:p w14:paraId="21607A9F" w14:textId="77777777" w:rsidR="00F112EF" w:rsidRPr="00C47669" w:rsidRDefault="00F112EF" w:rsidP="00EB7DB6">
      <w:pPr>
        <w:spacing w:before="0" w:after="0"/>
      </w:pPr>
    </w:p>
    <w:p w14:paraId="23AF731E" w14:textId="12DD8322" w:rsidR="00887886" w:rsidRDefault="00887886" w:rsidP="00887886">
      <w:pPr>
        <w:pStyle w:val="Heading1"/>
        <w:spacing w:before="0" w:after="0"/>
      </w:pPr>
      <w:r>
        <w:t xml:space="preserve">Practical </w:t>
      </w:r>
      <w:r>
        <w:t>3</w:t>
      </w:r>
    </w:p>
    <w:p w14:paraId="1CE00344" w14:textId="77777777" w:rsidR="00887886" w:rsidRPr="00137876" w:rsidRDefault="00887886" w:rsidP="00887886">
      <w:pPr>
        <w:spacing w:before="0" w:after="0"/>
        <w:rPr>
          <w:rFonts w:asciiTheme="majorHAnsi" w:eastAsiaTheme="majorEastAsia" w:hAnsiTheme="majorHAnsi" w:cstheme="majorBidi"/>
          <w:caps/>
          <w:color w:val="007789" w:themeColor="accent1" w:themeShade="BF"/>
          <w:sz w:val="20"/>
          <w:szCs w:val="18"/>
        </w:rPr>
      </w:pPr>
      <w:r w:rsidRPr="00137876">
        <w:rPr>
          <w:rFonts w:asciiTheme="majorHAnsi" w:eastAsiaTheme="majorEastAsia" w:hAnsiTheme="majorHAnsi" w:cstheme="majorBidi"/>
          <w:caps/>
          <w:color w:val="007789" w:themeColor="accent1" w:themeShade="BF"/>
          <w:sz w:val="20"/>
          <w:szCs w:val="18"/>
        </w:rPr>
        <w:t>Write a python program to display the following pattern</w:t>
      </w:r>
    </w:p>
    <w:p w14:paraId="58EA187A" w14:textId="77777777" w:rsidR="00887886" w:rsidRPr="0020256C" w:rsidRDefault="00887886" w:rsidP="00887886">
      <w:pPr>
        <w:spacing w:before="0" w:after="0"/>
        <w:rPr>
          <w:rFonts w:asciiTheme="majorHAnsi" w:eastAsiaTheme="majorEastAsia" w:hAnsiTheme="majorHAnsi" w:cstheme="majorBidi"/>
          <w:caps/>
          <w:color w:val="007789" w:themeColor="accent1" w:themeShade="BF"/>
          <w:sz w:val="14"/>
          <w:szCs w:val="12"/>
        </w:rPr>
      </w:pPr>
      <w:r w:rsidRPr="0020256C">
        <w:rPr>
          <w:rFonts w:asciiTheme="majorHAnsi" w:eastAsiaTheme="majorEastAsia" w:hAnsiTheme="majorHAnsi" w:cstheme="majorBidi"/>
          <w:caps/>
          <w:color w:val="007789" w:themeColor="accent1" w:themeShade="BF"/>
          <w:sz w:val="14"/>
          <w:szCs w:val="12"/>
        </w:rPr>
        <w:t>*</w:t>
      </w:r>
    </w:p>
    <w:p w14:paraId="27B9D2D1" w14:textId="77777777" w:rsidR="00887886" w:rsidRPr="0020256C" w:rsidRDefault="00887886" w:rsidP="00887886">
      <w:pPr>
        <w:spacing w:before="0" w:after="0"/>
        <w:rPr>
          <w:rFonts w:asciiTheme="majorHAnsi" w:eastAsiaTheme="majorEastAsia" w:hAnsiTheme="majorHAnsi" w:cstheme="majorBidi"/>
          <w:caps/>
          <w:color w:val="007789" w:themeColor="accent1" w:themeShade="BF"/>
          <w:sz w:val="14"/>
          <w:szCs w:val="12"/>
        </w:rPr>
      </w:pPr>
      <w:r w:rsidRPr="0020256C">
        <w:rPr>
          <w:rFonts w:asciiTheme="majorHAnsi" w:eastAsiaTheme="majorEastAsia" w:hAnsiTheme="majorHAnsi" w:cstheme="majorBidi"/>
          <w:caps/>
          <w:color w:val="007789" w:themeColor="accent1" w:themeShade="BF"/>
          <w:sz w:val="14"/>
          <w:szCs w:val="12"/>
        </w:rPr>
        <w:t>* *</w:t>
      </w:r>
    </w:p>
    <w:p w14:paraId="1ED9753E" w14:textId="77777777" w:rsidR="00887886" w:rsidRPr="0020256C" w:rsidRDefault="00887886" w:rsidP="00887886">
      <w:pPr>
        <w:spacing w:before="0" w:after="0"/>
        <w:rPr>
          <w:rFonts w:asciiTheme="majorHAnsi" w:eastAsiaTheme="majorEastAsia" w:hAnsiTheme="majorHAnsi" w:cstheme="majorBidi"/>
          <w:caps/>
          <w:color w:val="007789" w:themeColor="accent1" w:themeShade="BF"/>
          <w:sz w:val="14"/>
          <w:szCs w:val="12"/>
        </w:rPr>
      </w:pPr>
      <w:r w:rsidRPr="0020256C">
        <w:rPr>
          <w:rFonts w:asciiTheme="majorHAnsi" w:eastAsiaTheme="majorEastAsia" w:hAnsiTheme="majorHAnsi" w:cstheme="majorBidi"/>
          <w:caps/>
          <w:color w:val="007789" w:themeColor="accent1" w:themeShade="BF"/>
          <w:sz w:val="14"/>
          <w:szCs w:val="12"/>
        </w:rPr>
        <w:t>* * *</w:t>
      </w:r>
    </w:p>
    <w:p w14:paraId="177392C8" w14:textId="77777777" w:rsidR="00887886" w:rsidRPr="0020256C" w:rsidRDefault="00887886" w:rsidP="00887886">
      <w:pPr>
        <w:spacing w:before="0" w:after="0"/>
        <w:rPr>
          <w:rFonts w:asciiTheme="majorHAnsi" w:eastAsiaTheme="majorEastAsia" w:hAnsiTheme="majorHAnsi" w:cstheme="majorBidi"/>
          <w:caps/>
          <w:color w:val="007789" w:themeColor="accent1" w:themeShade="BF"/>
          <w:sz w:val="14"/>
          <w:szCs w:val="12"/>
        </w:rPr>
      </w:pPr>
      <w:r w:rsidRPr="0020256C">
        <w:rPr>
          <w:rFonts w:asciiTheme="majorHAnsi" w:eastAsiaTheme="majorEastAsia" w:hAnsiTheme="majorHAnsi" w:cstheme="majorBidi"/>
          <w:caps/>
          <w:color w:val="007789" w:themeColor="accent1" w:themeShade="BF"/>
          <w:sz w:val="14"/>
          <w:szCs w:val="12"/>
        </w:rPr>
        <w:t>* * * *</w:t>
      </w:r>
    </w:p>
    <w:p w14:paraId="47D2D288" w14:textId="77777777" w:rsidR="00887886" w:rsidRPr="0020256C" w:rsidRDefault="00887886" w:rsidP="00887886">
      <w:pPr>
        <w:spacing w:before="0" w:after="0"/>
        <w:rPr>
          <w:sz w:val="14"/>
          <w:szCs w:val="14"/>
        </w:rPr>
      </w:pPr>
      <w:r w:rsidRPr="0020256C">
        <w:rPr>
          <w:rFonts w:asciiTheme="majorHAnsi" w:eastAsiaTheme="majorEastAsia" w:hAnsiTheme="majorHAnsi" w:cstheme="majorBidi"/>
          <w:caps/>
          <w:color w:val="007789" w:themeColor="accent1" w:themeShade="BF"/>
          <w:sz w:val="14"/>
          <w:szCs w:val="12"/>
        </w:rPr>
        <w:t>* * * * *</w:t>
      </w:r>
    </w:p>
    <w:p w14:paraId="6A5C6BA5" w14:textId="77777777" w:rsidR="00860516" w:rsidRDefault="00860516" w:rsidP="00BD335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</w:pPr>
    </w:p>
    <w:p w14:paraId="087E65E0" w14:textId="50D73015" w:rsidR="00BD3355" w:rsidRPr="00BD3355" w:rsidRDefault="00BD3355" w:rsidP="00BD335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D335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BD33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D335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BD33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D335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BD33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D335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Number: "</w:t>
      </w:r>
      <w:r w:rsidRPr="00BD33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74170163" w14:textId="77777777" w:rsidR="00BD3355" w:rsidRPr="00BD3355" w:rsidRDefault="00BD3355" w:rsidP="00BD335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D335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BD33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BD335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BD33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D335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BD33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D335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range</w:t>
      </w:r>
      <w:r w:rsidRPr="00BD33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D335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BD33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BD335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BD33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BD335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BD33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319D29F4" w14:textId="77777777" w:rsidR="00BD3355" w:rsidRPr="00BD3355" w:rsidRDefault="00BD3355" w:rsidP="00BD335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D33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BD335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BD33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D335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BD33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D335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BD33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D335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range</w:t>
      </w:r>
      <w:r w:rsidRPr="00BD33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BD335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BD33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755F3A32" w14:textId="77777777" w:rsidR="00BD3355" w:rsidRPr="00BD3355" w:rsidRDefault="00BD3355" w:rsidP="00BD335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D33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BD335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BD33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D335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"*"</w:t>
      </w:r>
      <w:r w:rsidRPr="00BD33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BD335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end</w:t>
      </w:r>
      <w:r w:rsidRPr="00BD33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D335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BD33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1489815" w14:textId="77777777" w:rsidR="00BD3355" w:rsidRPr="00BD3355" w:rsidRDefault="00BD3355" w:rsidP="00BD335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D33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BD335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BD335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</w:p>
    <w:p w14:paraId="5C8BE9E0" w14:textId="77777777" w:rsidR="00CC4DD4" w:rsidRPr="00CC4DD4" w:rsidRDefault="00CC4DD4" w:rsidP="00EB7DB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C402A1F" w14:textId="07092879" w:rsidR="002370AF" w:rsidRDefault="00EB7DB6" w:rsidP="00EB7DB6">
      <w:pPr>
        <w:pStyle w:val="Heading3"/>
      </w:pPr>
      <w:r>
        <w:t>Output:</w:t>
      </w:r>
    </w:p>
    <w:p w14:paraId="70F4B811" w14:textId="67E97E4B" w:rsidR="002370AF" w:rsidRDefault="00BD3355" w:rsidP="002370AF">
      <w:r w:rsidRPr="00BD3355">
        <w:drawing>
          <wp:inline distT="0" distB="0" distL="0" distR="0" wp14:anchorId="0D87621E" wp14:editId="3B8E94A6">
            <wp:extent cx="3947160" cy="919115"/>
            <wp:effectExtent l="0" t="0" r="0" b="0"/>
            <wp:docPr id="1401805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8051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2120" cy="9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0AD62" w14:textId="4A007CFE" w:rsidR="0022691A" w:rsidRDefault="0022691A" w:rsidP="0022691A">
      <w:pPr>
        <w:pStyle w:val="Heading1"/>
        <w:spacing w:before="0" w:after="0"/>
      </w:pPr>
      <w:r>
        <w:t xml:space="preserve">Practical </w:t>
      </w:r>
      <w:r w:rsidR="00DA1F56">
        <w:t>4</w:t>
      </w:r>
    </w:p>
    <w:p w14:paraId="66CA95CF" w14:textId="23DAB286" w:rsidR="00933539" w:rsidRPr="00EB3D2D" w:rsidRDefault="00933539" w:rsidP="00933539">
      <w:pPr>
        <w:spacing w:before="0" w:after="0"/>
        <w:rPr>
          <w:sz w:val="18"/>
          <w:szCs w:val="18"/>
        </w:rPr>
      </w:pPr>
      <w:r w:rsidRPr="00EB3D2D">
        <w:rPr>
          <w:rFonts w:asciiTheme="majorHAnsi" w:eastAsiaTheme="majorEastAsia" w:hAnsiTheme="majorHAnsi" w:cstheme="majorBidi"/>
          <w:caps/>
          <w:color w:val="007789" w:themeColor="accent1" w:themeShade="BF"/>
          <w:sz w:val="18"/>
          <w:szCs w:val="16"/>
        </w:rPr>
        <w:t>Write a python program to take two numbers from user and apply inbuilt</w:t>
      </w:r>
      <w:r w:rsidR="00B854CE" w:rsidRPr="00EB3D2D">
        <w:rPr>
          <w:rFonts w:asciiTheme="majorHAnsi" w:eastAsiaTheme="majorEastAsia" w:hAnsiTheme="majorHAnsi" w:cstheme="majorBidi"/>
          <w:caps/>
          <w:color w:val="007789" w:themeColor="accent1" w:themeShade="BF"/>
          <w:sz w:val="18"/>
          <w:szCs w:val="16"/>
        </w:rPr>
        <w:t xml:space="preserve"> </w:t>
      </w:r>
      <w:r w:rsidRPr="00EB3D2D">
        <w:rPr>
          <w:rFonts w:asciiTheme="majorHAnsi" w:eastAsiaTheme="majorEastAsia" w:hAnsiTheme="majorHAnsi" w:cstheme="majorBidi"/>
          <w:caps/>
          <w:color w:val="007789" w:themeColor="accent1" w:themeShade="BF"/>
          <w:sz w:val="18"/>
          <w:szCs w:val="16"/>
        </w:rPr>
        <w:t xml:space="preserve">function to find absolute of no, ceil of </w:t>
      </w:r>
      <w:r w:rsidR="005116B1" w:rsidRPr="00EB3D2D">
        <w:rPr>
          <w:rFonts w:asciiTheme="majorHAnsi" w:eastAsiaTheme="majorEastAsia" w:hAnsiTheme="majorHAnsi" w:cstheme="majorBidi"/>
          <w:caps/>
          <w:color w:val="007789" w:themeColor="accent1" w:themeShade="BF"/>
          <w:sz w:val="18"/>
          <w:szCs w:val="16"/>
        </w:rPr>
        <w:t>NUMBER,</w:t>
      </w:r>
      <w:r w:rsidRPr="00EB3D2D">
        <w:rPr>
          <w:rFonts w:asciiTheme="majorHAnsi" w:eastAsiaTheme="majorEastAsia" w:hAnsiTheme="majorHAnsi" w:cstheme="majorBidi"/>
          <w:caps/>
          <w:color w:val="007789" w:themeColor="accent1" w:themeShade="BF"/>
          <w:sz w:val="18"/>
          <w:szCs w:val="16"/>
        </w:rPr>
        <w:t xml:space="preserve"> floor, max, min, power, sqrt,</w:t>
      </w:r>
      <w:r w:rsidRPr="00EB3D2D">
        <w:rPr>
          <w:rFonts w:asciiTheme="majorHAnsi" w:eastAsiaTheme="majorEastAsia" w:hAnsiTheme="majorHAnsi" w:cstheme="majorBidi"/>
          <w:caps/>
          <w:color w:val="007789" w:themeColor="accent1" w:themeShade="BF"/>
          <w:sz w:val="18"/>
          <w:szCs w:val="16"/>
        </w:rPr>
        <w:t xml:space="preserve"> </w:t>
      </w:r>
      <w:r w:rsidRPr="00EB3D2D">
        <w:rPr>
          <w:rFonts w:asciiTheme="majorHAnsi" w:eastAsiaTheme="majorEastAsia" w:hAnsiTheme="majorHAnsi" w:cstheme="majorBidi"/>
          <w:caps/>
          <w:color w:val="007789" w:themeColor="accent1" w:themeShade="BF"/>
          <w:sz w:val="18"/>
          <w:szCs w:val="16"/>
        </w:rPr>
        <w:t>round off the two numbers.</w:t>
      </w:r>
    </w:p>
    <w:p w14:paraId="4695E65C" w14:textId="77777777" w:rsidR="00CF7999" w:rsidRDefault="00CF7999" w:rsidP="00CF79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</w:pPr>
    </w:p>
    <w:p w14:paraId="5E24C3DA" w14:textId="318B42FE" w:rsidR="00CF7999" w:rsidRPr="00CF7999" w:rsidRDefault="00CF7999" w:rsidP="00CF79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F799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CF79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F799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math</w:t>
      </w:r>
    </w:p>
    <w:p w14:paraId="437A6B3F" w14:textId="77777777" w:rsidR="00CF7999" w:rsidRPr="00CF7999" w:rsidRDefault="00CF7999" w:rsidP="00CF79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F79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num1</w:t>
      </w:r>
      <w:r w:rsidRPr="00CF79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F799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CF79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CF799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CF79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CF79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Number 1 "</w:t>
      </w:r>
      <w:r w:rsidRPr="00CF79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4A711CB0" w14:textId="77777777" w:rsidR="00CF7999" w:rsidRPr="00CF7999" w:rsidRDefault="00CF7999" w:rsidP="00CF79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F79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num2</w:t>
      </w:r>
      <w:r w:rsidRPr="00CF79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F799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CF79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CF799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CF79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CF79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Number 2 "</w:t>
      </w:r>
      <w:r w:rsidRPr="00CF79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70666CBE" w14:textId="77777777" w:rsidR="00CF7999" w:rsidRPr="00CF7999" w:rsidRDefault="00CF7999" w:rsidP="00CF79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466A8F1" w14:textId="77777777" w:rsidR="00CF7999" w:rsidRPr="00CF7999" w:rsidRDefault="00CF7999" w:rsidP="00CF79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F799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Applying functions</w:t>
      </w:r>
    </w:p>
    <w:p w14:paraId="116BD908" w14:textId="77777777" w:rsidR="00CF7999" w:rsidRPr="00CF7999" w:rsidRDefault="00CF7999" w:rsidP="00CF79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F799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CF79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CF799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CF79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"Absolute</w:t>
      </w:r>
      <w:proofErr w:type="spellEnd"/>
      <w:r w:rsidRPr="00CF79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of </w:t>
      </w:r>
      <w:r w:rsidRPr="00CF799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CF79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num1</w:t>
      </w:r>
      <w:r w:rsidRPr="00CF799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CF79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</w:t>
      </w:r>
      <w:r w:rsidRPr="00CF799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CF79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num2</w:t>
      </w:r>
      <w:r w:rsidRPr="00CF799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CF79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:"</w:t>
      </w:r>
      <w:r w:rsidRPr="00CF79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CF799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abs</w:t>
      </w:r>
      <w:r w:rsidRPr="00CF79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CF79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num1</w:t>
      </w:r>
      <w:r w:rsidRPr="00CF79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/</w:t>
      </w:r>
      <w:r w:rsidRPr="00CF79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num2</w:t>
      </w:r>
      <w:r w:rsidRPr="00CF79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7171B336" w14:textId="77777777" w:rsidR="00CF7999" w:rsidRPr="00CF7999" w:rsidRDefault="00CF7999" w:rsidP="00CF79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F799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CF79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CF799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CF79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"Ceil</w:t>
      </w:r>
      <w:proofErr w:type="spellEnd"/>
      <w:r w:rsidRPr="00CF79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of : </w:t>
      </w:r>
      <w:r w:rsidRPr="00CF799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CF79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num1</w:t>
      </w:r>
      <w:r w:rsidRPr="00CF799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CF79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</w:t>
      </w:r>
      <w:r w:rsidRPr="00CF799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CF79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num2</w:t>
      </w:r>
      <w:r w:rsidRPr="00CF799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CF79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:"</w:t>
      </w:r>
      <w:r w:rsidRPr="00CF79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proofErr w:type="spellStart"/>
      <w:r w:rsidRPr="00CF799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math</w:t>
      </w:r>
      <w:r w:rsidRPr="00CF79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F799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ceil</w:t>
      </w:r>
      <w:proofErr w:type="spellEnd"/>
      <w:r w:rsidRPr="00CF79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CF79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num1</w:t>
      </w:r>
      <w:r w:rsidRPr="00CF79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/</w:t>
      </w:r>
      <w:r w:rsidRPr="00CF79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num2</w:t>
      </w:r>
      <w:r w:rsidRPr="00CF79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31F51E5F" w14:textId="77777777" w:rsidR="00CF7999" w:rsidRPr="00CF7999" w:rsidRDefault="00CF7999" w:rsidP="00CF79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F799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CF79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CF799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CF79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"floor</w:t>
      </w:r>
      <w:proofErr w:type="spellEnd"/>
      <w:r w:rsidRPr="00CF79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of : </w:t>
      </w:r>
      <w:r w:rsidRPr="00CF799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CF79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num1</w:t>
      </w:r>
      <w:r w:rsidRPr="00CF799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CF79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</w:t>
      </w:r>
      <w:r w:rsidRPr="00CF799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CF79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num2</w:t>
      </w:r>
      <w:r w:rsidRPr="00CF799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CF79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:"</w:t>
      </w:r>
      <w:r w:rsidRPr="00CF79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proofErr w:type="spellStart"/>
      <w:r w:rsidRPr="00CF799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math</w:t>
      </w:r>
      <w:r w:rsidRPr="00CF79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F799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floor</w:t>
      </w:r>
      <w:proofErr w:type="spellEnd"/>
      <w:r w:rsidRPr="00CF79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CF79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num1</w:t>
      </w:r>
      <w:r w:rsidRPr="00CF79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/</w:t>
      </w:r>
      <w:r w:rsidRPr="00CF79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num2</w:t>
      </w:r>
      <w:r w:rsidRPr="00CF79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239AF0D0" w14:textId="77777777" w:rsidR="00CF7999" w:rsidRPr="00CF7999" w:rsidRDefault="00CF7999" w:rsidP="00CF79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F799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CF79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CF799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CF79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"Max</w:t>
      </w:r>
      <w:proofErr w:type="spellEnd"/>
      <w:r w:rsidRPr="00CF79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between : </w:t>
      </w:r>
      <w:r w:rsidRPr="00CF799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CF79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num1</w:t>
      </w:r>
      <w:r w:rsidRPr="00CF799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CF79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and </w:t>
      </w:r>
      <w:r w:rsidRPr="00CF799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CF79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num2</w:t>
      </w:r>
      <w:r w:rsidRPr="00CF799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CF79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:"</w:t>
      </w:r>
      <w:r w:rsidRPr="00CF79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CF799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max</w:t>
      </w:r>
      <w:r w:rsidRPr="00CF79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CF79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num1</w:t>
      </w:r>
      <w:r w:rsidRPr="00CF79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CF79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num2</w:t>
      </w:r>
      <w:r w:rsidRPr="00CF79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0A152E49" w14:textId="77777777" w:rsidR="00CF7999" w:rsidRPr="00CF7999" w:rsidRDefault="00CF7999" w:rsidP="00CF79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F799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CF79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CF799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CF79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"Min</w:t>
      </w:r>
      <w:proofErr w:type="spellEnd"/>
      <w:r w:rsidRPr="00CF79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between : </w:t>
      </w:r>
      <w:r w:rsidRPr="00CF799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CF79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num1</w:t>
      </w:r>
      <w:r w:rsidRPr="00CF799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CF79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and </w:t>
      </w:r>
      <w:r w:rsidRPr="00CF799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CF79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num2</w:t>
      </w:r>
      <w:r w:rsidRPr="00CF799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CF79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:"</w:t>
      </w:r>
      <w:r w:rsidRPr="00CF79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CF799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min</w:t>
      </w:r>
      <w:r w:rsidRPr="00CF79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CF79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num1</w:t>
      </w:r>
      <w:r w:rsidRPr="00CF79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CF79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num2</w:t>
      </w:r>
      <w:r w:rsidRPr="00CF79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699D6E60" w14:textId="77777777" w:rsidR="00CF7999" w:rsidRPr="00CF7999" w:rsidRDefault="00CF7999" w:rsidP="00CF79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F799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CF79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CF799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CF79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"power</w:t>
      </w:r>
      <w:proofErr w:type="spellEnd"/>
      <w:r w:rsidRPr="00CF79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of : </w:t>
      </w:r>
      <w:r w:rsidRPr="00CF799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CF79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num1</w:t>
      </w:r>
      <w:r w:rsidRPr="00CF799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CF79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is </w:t>
      </w:r>
      <w:r w:rsidRPr="00CF799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CF799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pow</w:t>
      </w:r>
      <w:r w:rsidRPr="00CF79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CF79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num1</w:t>
      </w:r>
      <w:r w:rsidRPr="00CF79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CF799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CF79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  <w:r w:rsidRPr="00CF799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CF79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and </w:t>
      </w:r>
      <w:r w:rsidRPr="00CF799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CF79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num2</w:t>
      </w:r>
      <w:r w:rsidRPr="00CF799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CF79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is </w:t>
      </w:r>
      <w:r w:rsidRPr="00CF799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CF799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pow</w:t>
      </w:r>
      <w:r w:rsidRPr="00CF79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CF79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num2</w:t>
      </w:r>
      <w:r w:rsidRPr="00CF79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CF799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CF79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  <w:r w:rsidRPr="00CF799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CF79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F79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7A03A21" w14:textId="77777777" w:rsidR="00CF7999" w:rsidRPr="00CF7999" w:rsidRDefault="00CF7999" w:rsidP="00CF79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F799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CF79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CF799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CF79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"sqrt</w:t>
      </w:r>
      <w:proofErr w:type="spellEnd"/>
      <w:r w:rsidRPr="00CF79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of: </w:t>
      </w:r>
      <w:r w:rsidRPr="00CF799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CF79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num1</w:t>
      </w:r>
      <w:r w:rsidRPr="00CF799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CF79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is </w:t>
      </w:r>
      <w:r w:rsidRPr="00CF799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proofErr w:type="spellStart"/>
      <w:r w:rsidRPr="00CF799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math</w:t>
      </w:r>
      <w:r w:rsidRPr="00CF79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F799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sqrt</w:t>
      </w:r>
      <w:proofErr w:type="spellEnd"/>
      <w:r w:rsidRPr="00CF79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CF79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num1</w:t>
      </w:r>
      <w:r w:rsidRPr="00CF79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  <w:r w:rsidRPr="00CF799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CF79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and </w:t>
      </w:r>
      <w:r w:rsidRPr="00CF799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CF79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num2</w:t>
      </w:r>
      <w:r w:rsidRPr="00CF799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CF79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is </w:t>
      </w:r>
      <w:r w:rsidRPr="00CF799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proofErr w:type="spellStart"/>
      <w:r w:rsidRPr="00CF799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math</w:t>
      </w:r>
      <w:r w:rsidRPr="00CF79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F799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sqrt</w:t>
      </w:r>
      <w:proofErr w:type="spellEnd"/>
      <w:r w:rsidRPr="00CF79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CF79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num2</w:t>
      </w:r>
      <w:r w:rsidRPr="00CF79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  <w:r w:rsidRPr="00CF799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CF79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F79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8E2FB5A" w14:textId="77777777" w:rsidR="00CF7999" w:rsidRPr="00CF7999" w:rsidRDefault="00CF7999" w:rsidP="00CF79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F799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CF79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CF799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CF79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"Round</w:t>
      </w:r>
      <w:proofErr w:type="spellEnd"/>
      <w:r w:rsidRPr="00CF79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off Of </w:t>
      </w:r>
      <w:r w:rsidRPr="00CF799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CF79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num1</w:t>
      </w:r>
      <w:r w:rsidRPr="00CF799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CF79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</w:t>
      </w:r>
      <w:r w:rsidRPr="00CF799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CF79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num2</w:t>
      </w:r>
      <w:r w:rsidRPr="00CF799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CF79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is </w:t>
      </w:r>
      <w:r w:rsidRPr="00CF799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CF799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round</w:t>
      </w:r>
      <w:r w:rsidRPr="00CF79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CF79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num1</w:t>
      </w:r>
      <w:r w:rsidRPr="00CF79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/</w:t>
      </w:r>
      <w:r w:rsidRPr="00CF79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num2</w:t>
      </w:r>
      <w:r w:rsidRPr="00CF79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CF799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CF79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  <w:r w:rsidRPr="00CF799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CF79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F79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6D16CBB" w14:textId="77777777" w:rsidR="00CF7999" w:rsidRPr="00CF7999" w:rsidRDefault="00CF7999" w:rsidP="00CF79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D5C04A9" w14:textId="77777777" w:rsidR="005F6AC2" w:rsidRPr="005F6AC2" w:rsidRDefault="005F6AC2" w:rsidP="005F6AC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99A23CF" w14:textId="74BAC54E" w:rsidR="002370AF" w:rsidRDefault="005F6AC2" w:rsidP="005F6AC2">
      <w:pPr>
        <w:pStyle w:val="Heading3"/>
        <w:spacing w:before="0"/>
      </w:pPr>
      <w:r>
        <w:t>Output:</w:t>
      </w:r>
    </w:p>
    <w:p w14:paraId="79A8DC9A" w14:textId="12AAD898" w:rsidR="002370AF" w:rsidRDefault="00A42A0D" w:rsidP="00323CB8">
      <w:pPr>
        <w:spacing w:before="0"/>
      </w:pPr>
      <w:r w:rsidRPr="00A42A0D">
        <w:drawing>
          <wp:inline distT="0" distB="0" distL="0" distR="0" wp14:anchorId="3F4402E1" wp14:editId="5F6048B1">
            <wp:extent cx="3223260" cy="1175721"/>
            <wp:effectExtent l="0" t="0" r="0" b="5715"/>
            <wp:docPr id="89682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821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3887" cy="1216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B19F6" w14:textId="1CA8EDC0" w:rsidR="0065633B" w:rsidRDefault="0065633B" w:rsidP="005F6AC2">
      <w:pPr>
        <w:pStyle w:val="Heading1"/>
        <w:spacing w:before="0" w:after="0"/>
      </w:pPr>
      <w:r>
        <w:lastRenderedPageBreak/>
        <w:t>Practical 5</w:t>
      </w:r>
    </w:p>
    <w:p w14:paraId="22FEC7F8" w14:textId="45FF4710" w:rsidR="002370AF" w:rsidRPr="0020256C" w:rsidRDefault="000C4233" w:rsidP="000C4233">
      <w:pPr>
        <w:pStyle w:val="Heading2"/>
        <w:spacing w:before="0"/>
        <w:rPr>
          <w:sz w:val="16"/>
          <w:szCs w:val="16"/>
        </w:rPr>
      </w:pPr>
      <w:r w:rsidRPr="0020256C">
        <w:rPr>
          <w:sz w:val="16"/>
          <w:szCs w:val="16"/>
        </w:rPr>
        <w:t>Write a python program to generate 20 numbers randomly in between 41 to</w:t>
      </w:r>
      <w:r w:rsidR="0020256C">
        <w:rPr>
          <w:sz w:val="16"/>
          <w:szCs w:val="16"/>
        </w:rPr>
        <w:t xml:space="preserve"> </w:t>
      </w:r>
      <w:r w:rsidRPr="0020256C">
        <w:rPr>
          <w:sz w:val="16"/>
          <w:szCs w:val="16"/>
        </w:rPr>
        <w:t>75.</w:t>
      </w:r>
    </w:p>
    <w:p w14:paraId="63684488" w14:textId="77777777" w:rsidR="005F6AC2" w:rsidRDefault="005F6AC2" w:rsidP="005F6AC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</w:pPr>
    </w:p>
    <w:p w14:paraId="1643C885" w14:textId="77777777" w:rsidR="00B57733" w:rsidRPr="00B57733" w:rsidRDefault="00B57733" w:rsidP="00B5773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5773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B577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5773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random</w:t>
      </w:r>
    </w:p>
    <w:p w14:paraId="41705183" w14:textId="77777777" w:rsidR="00B57733" w:rsidRPr="00B57733" w:rsidRDefault="00B57733" w:rsidP="00B5773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5773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B577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B5773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B577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5773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B577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5773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range</w:t>
      </w:r>
      <w:r w:rsidRPr="00B577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5773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41</w:t>
      </w:r>
      <w:r w:rsidRPr="00B577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B5773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76</w:t>
      </w:r>
      <w:r w:rsidRPr="00B577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0CF3D51A" w14:textId="77777777" w:rsidR="00B57733" w:rsidRPr="00B57733" w:rsidRDefault="00B57733" w:rsidP="00B5773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577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B5773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B577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B5773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random</w:t>
      </w:r>
      <w:r w:rsidRPr="00B577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5773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randrange</w:t>
      </w:r>
      <w:proofErr w:type="spellEnd"/>
      <w:r w:rsidRPr="00B577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5773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41</w:t>
      </w:r>
      <w:r w:rsidRPr="00B577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B5773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76</w:t>
      </w:r>
      <w:r w:rsidRPr="00B577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),</w:t>
      </w:r>
      <w:r w:rsidRPr="00B5773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end</w:t>
      </w:r>
      <w:r w:rsidRPr="00B577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5773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"</w:t>
      </w:r>
      <w:r w:rsidRPr="00B577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540EAF3" w14:textId="77777777" w:rsidR="00B57733" w:rsidRPr="005F6AC2" w:rsidRDefault="00B57733" w:rsidP="005F6AC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59CF55F" w14:textId="580C75E8" w:rsidR="00583490" w:rsidRDefault="00323CB8" w:rsidP="00323CB8">
      <w:pPr>
        <w:pStyle w:val="Heading3"/>
      </w:pPr>
      <w:r>
        <w:t>Output:</w:t>
      </w:r>
    </w:p>
    <w:p w14:paraId="2B8BBF37" w14:textId="62815AB6" w:rsidR="00583490" w:rsidRDefault="00D24D9D" w:rsidP="00583490">
      <w:r w:rsidRPr="00D24D9D">
        <w:drawing>
          <wp:inline distT="0" distB="0" distL="0" distR="0" wp14:anchorId="0191E290" wp14:editId="5247653D">
            <wp:extent cx="5972175" cy="487045"/>
            <wp:effectExtent l="0" t="0" r="9525" b="8255"/>
            <wp:docPr id="564772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77224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C7EF2" w14:textId="77777777" w:rsidR="00230BFC" w:rsidRDefault="00230BFC" w:rsidP="00583490"/>
    <w:p w14:paraId="076D388E" w14:textId="35990887" w:rsidR="00711061" w:rsidRPr="002745EA" w:rsidRDefault="00711061" w:rsidP="002745EA">
      <w:pPr>
        <w:pStyle w:val="Heading1"/>
        <w:spacing w:before="0" w:after="0"/>
        <w:rPr>
          <w:sz w:val="28"/>
          <w:szCs w:val="20"/>
        </w:rPr>
      </w:pPr>
      <w:r w:rsidRPr="002745EA">
        <w:rPr>
          <w:sz w:val="28"/>
          <w:szCs w:val="20"/>
        </w:rPr>
        <w:t>Practical 6</w:t>
      </w:r>
    </w:p>
    <w:p w14:paraId="3CDBED01" w14:textId="44C6972F" w:rsidR="00D24D9D" w:rsidRPr="00D24D9D" w:rsidRDefault="00D24D9D" w:rsidP="00474891">
      <w:pPr>
        <w:spacing w:before="0" w:after="0"/>
        <w:rPr>
          <w:rFonts w:asciiTheme="majorHAnsi" w:eastAsiaTheme="majorEastAsia" w:hAnsiTheme="majorHAnsi" w:cstheme="majorBidi"/>
          <w:caps/>
          <w:color w:val="007789" w:themeColor="accent1" w:themeShade="BF"/>
          <w:szCs w:val="20"/>
        </w:rPr>
      </w:pPr>
      <w:r w:rsidRPr="00D24D9D">
        <w:rPr>
          <w:rFonts w:asciiTheme="majorHAnsi" w:eastAsiaTheme="majorEastAsia" w:hAnsiTheme="majorHAnsi" w:cstheme="majorBidi"/>
          <w:caps/>
          <w:color w:val="007789" w:themeColor="accent1" w:themeShade="BF"/>
          <w:szCs w:val="20"/>
        </w:rPr>
        <w:t xml:space="preserve">Write a python program to find input string is </w:t>
      </w:r>
      <w:r w:rsidRPr="00D24D9D">
        <w:rPr>
          <w:rFonts w:asciiTheme="majorHAnsi" w:eastAsiaTheme="majorEastAsia" w:hAnsiTheme="majorHAnsi" w:cstheme="majorBidi"/>
          <w:caps/>
          <w:color w:val="007789" w:themeColor="accent1" w:themeShade="BF"/>
          <w:szCs w:val="20"/>
        </w:rPr>
        <w:t>ALPHABET, NUMERIC</w:t>
      </w:r>
      <w:r w:rsidRPr="00D24D9D">
        <w:rPr>
          <w:rFonts w:asciiTheme="majorHAnsi" w:eastAsiaTheme="majorEastAsia" w:hAnsiTheme="majorHAnsi" w:cstheme="majorBidi"/>
          <w:caps/>
          <w:color w:val="007789" w:themeColor="accent1" w:themeShade="BF"/>
          <w:szCs w:val="20"/>
        </w:rPr>
        <w:t xml:space="preserve"> and</w:t>
      </w:r>
    </w:p>
    <w:p w14:paraId="5FF02996" w14:textId="5C20184D" w:rsidR="00D24D9D" w:rsidRPr="00D24D9D" w:rsidRDefault="00D24D9D" w:rsidP="00474891">
      <w:pPr>
        <w:spacing w:before="0" w:after="0"/>
      </w:pPr>
      <w:r w:rsidRPr="00D24D9D">
        <w:rPr>
          <w:rFonts w:asciiTheme="majorHAnsi" w:eastAsiaTheme="majorEastAsia" w:hAnsiTheme="majorHAnsi" w:cstheme="majorBidi"/>
          <w:caps/>
          <w:color w:val="007789" w:themeColor="accent1" w:themeShade="BF"/>
          <w:szCs w:val="20"/>
        </w:rPr>
        <w:t>alphanumeric or is space.</w:t>
      </w:r>
    </w:p>
    <w:p w14:paraId="3F38E8A9" w14:textId="77777777" w:rsidR="00474891" w:rsidRDefault="00474891" w:rsidP="004748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</w:pPr>
    </w:p>
    <w:p w14:paraId="58524ECB" w14:textId="77777777" w:rsidR="006D15ED" w:rsidRPr="006D15ED" w:rsidRDefault="006D15ED" w:rsidP="006D15E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6D15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testString</w:t>
      </w:r>
      <w:proofErr w:type="spellEnd"/>
      <w:r w:rsidRPr="006D15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D15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6D15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D15E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Something... "</w:t>
      </w:r>
      <w:r w:rsidRPr="006D15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8A59B6F" w14:textId="77777777" w:rsidR="006D15ED" w:rsidRPr="006D15ED" w:rsidRDefault="006D15ED" w:rsidP="006D15E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448DB6C" w14:textId="77777777" w:rsidR="006D15ED" w:rsidRPr="006D15ED" w:rsidRDefault="006D15ED" w:rsidP="006D15E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D15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6D15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D15E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6D15E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D15E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proofErr w:type="spellStart"/>
      <w:r w:rsidRPr="006D15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testString</w:t>
      </w:r>
      <w:proofErr w:type="spellEnd"/>
      <w:r w:rsidRPr="006D15E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6D15E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is Alphabet: </w:t>
      </w:r>
      <w:r w:rsidRPr="006D15E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proofErr w:type="spellStart"/>
      <w:r w:rsidRPr="006D15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testString</w:t>
      </w:r>
      <w:r w:rsidRPr="006D15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D15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isalpha</w:t>
      </w:r>
      <w:proofErr w:type="spellEnd"/>
      <w:r w:rsidRPr="006D15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  <w:r w:rsidRPr="006D15E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6D15E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D15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A169FDD" w14:textId="77777777" w:rsidR="006D15ED" w:rsidRPr="006D15ED" w:rsidRDefault="006D15ED" w:rsidP="006D15E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D15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6D15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D15E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6D15E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D15E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proofErr w:type="spellStart"/>
      <w:r w:rsidRPr="006D15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testString</w:t>
      </w:r>
      <w:proofErr w:type="spellEnd"/>
      <w:r w:rsidRPr="006D15E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6D15E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is Numeric: </w:t>
      </w:r>
      <w:r w:rsidRPr="006D15E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proofErr w:type="spellStart"/>
      <w:r w:rsidRPr="006D15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testString</w:t>
      </w:r>
      <w:r w:rsidRPr="006D15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D15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isnumeric</w:t>
      </w:r>
      <w:proofErr w:type="spellEnd"/>
      <w:r w:rsidRPr="006D15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  <w:r w:rsidRPr="006D15E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6D15E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D15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0FFD521" w14:textId="77777777" w:rsidR="006D15ED" w:rsidRPr="006D15ED" w:rsidRDefault="006D15ED" w:rsidP="006D15E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D15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6D15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D15E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6D15E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D15E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proofErr w:type="spellStart"/>
      <w:r w:rsidRPr="006D15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testString</w:t>
      </w:r>
      <w:proofErr w:type="spellEnd"/>
      <w:r w:rsidRPr="006D15E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6D15E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is Alpha Numeric: </w:t>
      </w:r>
      <w:r w:rsidRPr="006D15E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proofErr w:type="spellStart"/>
      <w:r w:rsidRPr="006D15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testString</w:t>
      </w:r>
      <w:r w:rsidRPr="006D15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D15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isalnum</w:t>
      </w:r>
      <w:proofErr w:type="spellEnd"/>
      <w:r w:rsidRPr="006D15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  <w:r w:rsidRPr="006D15E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6D15E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D15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19FFF6B" w14:textId="77777777" w:rsidR="006D15ED" w:rsidRPr="006D15ED" w:rsidRDefault="006D15ED" w:rsidP="006D15E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D15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6D15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D15E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6D15E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D15E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proofErr w:type="spellStart"/>
      <w:r w:rsidRPr="006D15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testString</w:t>
      </w:r>
      <w:proofErr w:type="spellEnd"/>
      <w:r w:rsidRPr="006D15E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6D15E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is Space: </w:t>
      </w:r>
      <w:r w:rsidRPr="006D15E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proofErr w:type="spellStart"/>
      <w:r w:rsidRPr="006D15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testString</w:t>
      </w:r>
      <w:r w:rsidRPr="006D15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D15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isspace</w:t>
      </w:r>
      <w:proofErr w:type="spellEnd"/>
      <w:r w:rsidRPr="006D15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  <w:r w:rsidRPr="006D15E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6D15E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D15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014AC30" w14:textId="77777777" w:rsidR="002745EA" w:rsidRPr="002745EA" w:rsidRDefault="002745EA" w:rsidP="002745E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A463395" w14:textId="20537C2B" w:rsidR="00583490" w:rsidRDefault="002745EA" w:rsidP="002745EA">
      <w:pPr>
        <w:pStyle w:val="Heading3"/>
      </w:pPr>
      <w:r>
        <w:t>Output:</w:t>
      </w:r>
    </w:p>
    <w:p w14:paraId="0077B54D" w14:textId="470749F6" w:rsidR="00583490" w:rsidRDefault="00037366" w:rsidP="00583490">
      <w:r w:rsidRPr="00037366">
        <w:drawing>
          <wp:inline distT="0" distB="0" distL="0" distR="0" wp14:anchorId="7DAD4498" wp14:editId="7B2D8070">
            <wp:extent cx="4785775" cy="1082134"/>
            <wp:effectExtent l="0" t="0" r="0" b="3810"/>
            <wp:docPr id="1417992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99252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0A72A" w14:textId="77777777" w:rsidR="00037366" w:rsidRDefault="00037366" w:rsidP="00583490"/>
    <w:p w14:paraId="7B8F8202" w14:textId="4B7B8787" w:rsidR="003D1712" w:rsidRDefault="0094514A" w:rsidP="00583490">
      <w:r>
        <w:br w:type="page"/>
      </w:r>
    </w:p>
    <w:p w14:paraId="42FA24C3" w14:textId="59675DBA" w:rsidR="005E0490" w:rsidRDefault="005E0490" w:rsidP="00D5115E">
      <w:pPr>
        <w:pStyle w:val="Heading1"/>
        <w:spacing w:before="0" w:after="0"/>
      </w:pPr>
      <w:r>
        <w:lastRenderedPageBreak/>
        <w:t>Practical 7</w:t>
      </w:r>
    </w:p>
    <w:p w14:paraId="0ED0E6A6" w14:textId="7577F16F" w:rsidR="00852749" w:rsidRPr="00852749" w:rsidRDefault="00852749" w:rsidP="00852749">
      <w:pPr>
        <w:spacing w:before="0" w:after="0"/>
        <w:rPr>
          <w:rFonts w:asciiTheme="majorHAnsi" w:eastAsiaTheme="majorEastAsia" w:hAnsiTheme="majorHAnsi" w:cstheme="majorBidi"/>
          <w:caps/>
          <w:color w:val="007789" w:themeColor="accent1" w:themeShade="BF"/>
          <w:szCs w:val="20"/>
        </w:rPr>
      </w:pPr>
      <w:r w:rsidRPr="00852749">
        <w:rPr>
          <w:rFonts w:asciiTheme="majorHAnsi" w:eastAsiaTheme="majorEastAsia" w:hAnsiTheme="majorHAnsi" w:cstheme="majorBidi"/>
          <w:caps/>
          <w:color w:val="007789" w:themeColor="accent1" w:themeShade="BF"/>
          <w:szCs w:val="20"/>
        </w:rPr>
        <w:t>Write a python program to implements function on the string</w:t>
      </w:r>
    </w:p>
    <w:p w14:paraId="60DFE429" w14:textId="77777777" w:rsidR="00C4067B" w:rsidRDefault="00852749" w:rsidP="00852749">
      <w:pPr>
        <w:spacing w:before="0" w:after="0"/>
        <w:rPr>
          <w:rFonts w:asciiTheme="majorHAnsi" w:eastAsiaTheme="majorEastAsia" w:hAnsiTheme="majorHAnsi" w:cstheme="majorBidi"/>
          <w:caps/>
          <w:color w:val="007789" w:themeColor="accent1" w:themeShade="BF"/>
          <w:szCs w:val="20"/>
        </w:rPr>
      </w:pPr>
      <w:r w:rsidRPr="00852749">
        <w:rPr>
          <w:rFonts w:asciiTheme="majorHAnsi" w:eastAsiaTheme="majorEastAsia" w:hAnsiTheme="majorHAnsi" w:cstheme="majorBidi"/>
          <w:caps/>
          <w:color w:val="007789" w:themeColor="accent1" w:themeShade="BF"/>
          <w:szCs w:val="20"/>
        </w:rPr>
        <w:t>- capitalize</w:t>
      </w:r>
      <w:r w:rsidR="00F42873">
        <w:rPr>
          <w:rFonts w:asciiTheme="majorHAnsi" w:eastAsiaTheme="majorEastAsia" w:hAnsiTheme="majorHAnsi" w:cstheme="majorBidi"/>
          <w:caps/>
          <w:color w:val="007789" w:themeColor="accent1" w:themeShade="BF"/>
          <w:szCs w:val="20"/>
        </w:rPr>
        <w:tab/>
      </w:r>
      <w:r w:rsidR="00F42873">
        <w:rPr>
          <w:rFonts w:asciiTheme="majorHAnsi" w:eastAsiaTheme="majorEastAsia" w:hAnsiTheme="majorHAnsi" w:cstheme="majorBidi"/>
          <w:caps/>
          <w:color w:val="007789" w:themeColor="accent1" w:themeShade="BF"/>
          <w:szCs w:val="20"/>
        </w:rPr>
        <w:tab/>
      </w:r>
      <w:r w:rsidRPr="00852749">
        <w:rPr>
          <w:rFonts w:asciiTheme="majorHAnsi" w:eastAsiaTheme="majorEastAsia" w:hAnsiTheme="majorHAnsi" w:cstheme="majorBidi"/>
          <w:caps/>
          <w:color w:val="007789" w:themeColor="accent1" w:themeShade="BF"/>
          <w:szCs w:val="20"/>
        </w:rPr>
        <w:t>- center</w:t>
      </w:r>
      <w:r w:rsidR="00F42873">
        <w:rPr>
          <w:rFonts w:asciiTheme="majorHAnsi" w:eastAsiaTheme="majorEastAsia" w:hAnsiTheme="majorHAnsi" w:cstheme="majorBidi"/>
          <w:caps/>
          <w:color w:val="007789" w:themeColor="accent1" w:themeShade="BF"/>
          <w:szCs w:val="20"/>
        </w:rPr>
        <w:tab/>
      </w:r>
      <w:r w:rsidRPr="00852749">
        <w:rPr>
          <w:rFonts w:asciiTheme="majorHAnsi" w:eastAsiaTheme="majorEastAsia" w:hAnsiTheme="majorHAnsi" w:cstheme="majorBidi"/>
          <w:caps/>
          <w:color w:val="007789" w:themeColor="accent1" w:themeShade="BF"/>
          <w:szCs w:val="20"/>
        </w:rPr>
        <w:t>- count</w:t>
      </w:r>
      <w:r w:rsidR="00F42873">
        <w:rPr>
          <w:rFonts w:asciiTheme="majorHAnsi" w:eastAsiaTheme="majorEastAsia" w:hAnsiTheme="majorHAnsi" w:cstheme="majorBidi"/>
          <w:caps/>
          <w:color w:val="007789" w:themeColor="accent1" w:themeShade="BF"/>
          <w:szCs w:val="20"/>
        </w:rPr>
        <w:tab/>
      </w:r>
      <w:r w:rsidRPr="00852749">
        <w:rPr>
          <w:rFonts w:asciiTheme="majorHAnsi" w:eastAsiaTheme="majorEastAsia" w:hAnsiTheme="majorHAnsi" w:cstheme="majorBidi"/>
          <w:caps/>
          <w:color w:val="007789" w:themeColor="accent1" w:themeShade="BF"/>
          <w:szCs w:val="20"/>
        </w:rPr>
        <w:t>- find</w:t>
      </w:r>
      <w:r w:rsidR="00C4067B">
        <w:rPr>
          <w:rFonts w:asciiTheme="majorHAnsi" w:eastAsiaTheme="majorEastAsia" w:hAnsiTheme="majorHAnsi" w:cstheme="majorBidi"/>
          <w:caps/>
          <w:color w:val="007789" w:themeColor="accent1" w:themeShade="BF"/>
          <w:szCs w:val="20"/>
        </w:rPr>
        <w:tab/>
      </w:r>
      <w:r w:rsidR="00C4067B">
        <w:rPr>
          <w:rFonts w:asciiTheme="majorHAnsi" w:eastAsiaTheme="majorEastAsia" w:hAnsiTheme="majorHAnsi" w:cstheme="majorBidi"/>
          <w:caps/>
          <w:color w:val="007789" w:themeColor="accent1" w:themeShade="BF"/>
          <w:szCs w:val="20"/>
        </w:rPr>
        <w:tab/>
      </w:r>
      <w:r w:rsidRPr="00852749">
        <w:rPr>
          <w:rFonts w:asciiTheme="majorHAnsi" w:eastAsiaTheme="majorEastAsia" w:hAnsiTheme="majorHAnsi" w:cstheme="majorBidi"/>
          <w:caps/>
          <w:color w:val="007789" w:themeColor="accent1" w:themeShade="BF"/>
          <w:szCs w:val="20"/>
        </w:rPr>
        <w:t>- lower</w:t>
      </w:r>
      <w:r w:rsidR="00F42873">
        <w:rPr>
          <w:rFonts w:asciiTheme="majorHAnsi" w:eastAsiaTheme="majorEastAsia" w:hAnsiTheme="majorHAnsi" w:cstheme="majorBidi"/>
          <w:caps/>
          <w:color w:val="007789" w:themeColor="accent1" w:themeShade="BF"/>
          <w:szCs w:val="20"/>
        </w:rPr>
        <w:tab/>
      </w:r>
      <w:r w:rsidR="00F42873">
        <w:rPr>
          <w:rFonts w:asciiTheme="majorHAnsi" w:eastAsiaTheme="majorEastAsia" w:hAnsiTheme="majorHAnsi" w:cstheme="majorBidi"/>
          <w:caps/>
          <w:color w:val="007789" w:themeColor="accent1" w:themeShade="BF"/>
          <w:szCs w:val="20"/>
        </w:rPr>
        <w:tab/>
      </w:r>
    </w:p>
    <w:p w14:paraId="00E5C527" w14:textId="00958E62" w:rsidR="00852749" w:rsidRDefault="00852749" w:rsidP="00852749">
      <w:pPr>
        <w:spacing w:before="0" w:after="0"/>
        <w:rPr>
          <w:rFonts w:asciiTheme="majorHAnsi" w:eastAsiaTheme="majorEastAsia" w:hAnsiTheme="majorHAnsi" w:cstheme="majorBidi"/>
          <w:caps/>
          <w:color w:val="007789" w:themeColor="accent1" w:themeShade="BF"/>
          <w:szCs w:val="20"/>
        </w:rPr>
      </w:pPr>
      <w:r w:rsidRPr="00852749">
        <w:rPr>
          <w:rFonts w:asciiTheme="majorHAnsi" w:eastAsiaTheme="majorEastAsia" w:hAnsiTheme="majorHAnsi" w:cstheme="majorBidi"/>
          <w:caps/>
          <w:color w:val="007789" w:themeColor="accent1" w:themeShade="BF"/>
          <w:szCs w:val="20"/>
        </w:rPr>
        <w:t>- upper</w:t>
      </w:r>
      <w:r w:rsidR="00F42873">
        <w:rPr>
          <w:rFonts w:asciiTheme="majorHAnsi" w:eastAsiaTheme="majorEastAsia" w:hAnsiTheme="majorHAnsi" w:cstheme="majorBidi"/>
          <w:caps/>
          <w:color w:val="007789" w:themeColor="accent1" w:themeShade="BF"/>
          <w:szCs w:val="20"/>
        </w:rPr>
        <w:tab/>
      </w:r>
      <w:r w:rsidR="00C4067B">
        <w:rPr>
          <w:rFonts w:asciiTheme="majorHAnsi" w:eastAsiaTheme="majorEastAsia" w:hAnsiTheme="majorHAnsi" w:cstheme="majorBidi"/>
          <w:caps/>
          <w:color w:val="007789" w:themeColor="accent1" w:themeShade="BF"/>
          <w:szCs w:val="20"/>
        </w:rPr>
        <w:tab/>
      </w:r>
      <w:r w:rsidRPr="00852749">
        <w:rPr>
          <w:rFonts w:asciiTheme="majorHAnsi" w:eastAsiaTheme="majorEastAsia" w:hAnsiTheme="majorHAnsi" w:cstheme="majorBidi"/>
          <w:caps/>
          <w:color w:val="007789" w:themeColor="accent1" w:themeShade="BF"/>
          <w:szCs w:val="20"/>
        </w:rPr>
        <w:t>- replace</w:t>
      </w:r>
      <w:r w:rsidR="00F42873">
        <w:rPr>
          <w:rFonts w:asciiTheme="majorHAnsi" w:eastAsiaTheme="majorEastAsia" w:hAnsiTheme="majorHAnsi" w:cstheme="majorBidi"/>
          <w:caps/>
          <w:color w:val="007789" w:themeColor="accent1" w:themeShade="BF"/>
          <w:szCs w:val="20"/>
        </w:rPr>
        <w:tab/>
      </w:r>
      <w:r w:rsidRPr="00852749">
        <w:rPr>
          <w:rFonts w:asciiTheme="majorHAnsi" w:eastAsiaTheme="majorEastAsia" w:hAnsiTheme="majorHAnsi" w:cstheme="majorBidi"/>
          <w:caps/>
          <w:color w:val="007789" w:themeColor="accent1" w:themeShade="BF"/>
          <w:szCs w:val="20"/>
        </w:rPr>
        <w:t>- split</w:t>
      </w:r>
      <w:r w:rsidR="00C4067B">
        <w:rPr>
          <w:rFonts w:asciiTheme="majorHAnsi" w:eastAsiaTheme="majorEastAsia" w:hAnsiTheme="majorHAnsi" w:cstheme="majorBidi"/>
          <w:caps/>
          <w:color w:val="007789" w:themeColor="accent1" w:themeShade="BF"/>
          <w:szCs w:val="20"/>
        </w:rPr>
        <w:tab/>
      </w:r>
      <w:r w:rsidR="00C4067B">
        <w:rPr>
          <w:rFonts w:asciiTheme="majorHAnsi" w:eastAsiaTheme="majorEastAsia" w:hAnsiTheme="majorHAnsi" w:cstheme="majorBidi"/>
          <w:caps/>
          <w:color w:val="007789" w:themeColor="accent1" w:themeShade="BF"/>
          <w:szCs w:val="20"/>
        </w:rPr>
        <w:tab/>
      </w:r>
      <w:r w:rsidRPr="00852749">
        <w:rPr>
          <w:rFonts w:asciiTheme="majorHAnsi" w:eastAsiaTheme="majorEastAsia" w:hAnsiTheme="majorHAnsi" w:cstheme="majorBidi"/>
          <w:caps/>
          <w:color w:val="007789" w:themeColor="accent1" w:themeShade="BF"/>
          <w:szCs w:val="20"/>
        </w:rPr>
        <w:t>- swap-case</w:t>
      </w:r>
    </w:p>
    <w:p w14:paraId="02CD5DEB" w14:textId="77777777" w:rsidR="00852749" w:rsidRPr="00852749" w:rsidRDefault="00852749" w:rsidP="00852749">
      <w:pPr>
        <w:spacing w:before="0" w:after="0"/>
      </w:pPr>
    </w:p>
    <w:p w14:paraId="7CB516A5" w14:textId="77777777" w:rsidR="002745EA" w:rsidRPr="002745EA" w:rsidRDefault="002745EA" w:rsidP="00D5115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54CCB72" w14:textId="77777777" w:rsidR="003E5144" w:rsidRPr="003E5144" w:rsidRDefault="003E5144" w:rsidP="003E51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3E514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testString</w:t>
      </w:r>
      <w:proofErr w:type="spellEnd"/>
      <w:r w:rsidRPr="003E51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E514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3E51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E514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String: "</w:t>
      </w:r>
      <w:r w:rsidRPr="003E51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E25AAB2" w14:textId="77777777" w:rsidR="003E5144" w:rsidRPr="003E5144" w:rsidRDefault="003E5144" w:rsidP="003E51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6123B63" w14:textId="77777777" w:rsidR="003E5144" w:rsidRPr="003E5144" w:rsidRDefault="003E5144" w:rsidP="003E51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E514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3E51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3E514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3E514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"Capitalize</w:t>
      </w:r>
      <w:proofErr w:type="spellEnd"/>
      <w:r w:rsidRPr="003E514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: </w:t>
      </w:r>
      <w:r w:rsidRPr="003E514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proofErr w:type="spellStart"/>
      <w:r w:rsidRPr="003E514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testString</w:t>
      </w:r>
      <w:r w:rsidRPr="003E51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E514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capitalize</w:t>
      </w:r>
      <w:proofErr w:type="spellEnd"/>
      <w:r w:rsidRPr="003E51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  <w:r w:rsidRPr="003E514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3E514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3E51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47D452B" w14:textId="77777777" w:rsidR="003E5144" w:rsidRPr="003E5144" w:rsidRDefault="003E5144" w:rsidP="003E51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E514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3E51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3E514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3E514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"Center</w:t>
      </w:r>
      <w:proofErr w:type="spellEnd"/>
      <w:r w:rsidRPr="003E514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: </w:t>
      </w:r>
      <w:r w:rsidRPr="003E514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proofErr w:type="spellStart"/>
      <w:r w:rsidRPr="003E514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testString</w:t>
      </w:r>
      <w:r w:rsidRPr="003E51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E514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center</w:t>
      </w:r>
      <w:proofErr w:type="spellEnd"/>
      <w:r w:rsidRPr="003E51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E514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50</w:t>
      </w:r>
      <w:r w:rsidRPr="003E51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  <w:r w:rsidRPr="003E514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3E514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3E51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4D3545E" w14:textId="77777777" w:rsidR="003E5144" w:rsidRPr="003E5144" w:rsidRDefault="003E5144" w:rsidP="003E51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E514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3E51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3E514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3E514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"count</w:t>
      </w:r>
      <w:proofErr w:type="spellEnd"/>
      <w:r w:rsidRPr="003E514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: </w:t>
      </w:r>
      <w:r w:rsidRPr="003E514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proofErr w:type="spellStart"/>
      <w:r w:rsidRPr="003E514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testString</w:t>
      </w:r>
      <w:r w:rsidRPr="003E51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E514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count</w:t>
      </w:r>
      <w:proofErr w:type="spellEnd"/>
      <w:r w:rsidRPr="003E51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E514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's'</w:t>
      </w:r>
      <w:r w:rsidRPr="003E51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  <w:r w:rsidRPr="003E514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3E514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3E51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A587A81" w14:textId="77777777" w:rsidR="003E5144" w:rsidRPr="003E5144" w:rsidRDefault="003E5144" w:rsidP="003E51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E514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3E51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3E514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3E514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"find</w:t>
      </w:r>
      <w:proofErr w:type="spellEnd"/>
      <w:r w:rsidRPr="003E514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: </w:t>
      </w:r>
      <w:r w:rsidRPr="003E514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proofErr w:type="spellStart"/>
      <w:r w:rsidRPr="003E514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testString</w:t>
      </w:r>
      <w:r w:rsidRPr="003E51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E514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find</w:t>
      </w:r>
      <w:proofErr w:type="spellEnd"/>
      <w:r w:rsidRPr="003E51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E514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's'</w:t>
      </w:r>
      <w:r w:rsidRPr="003E51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  <w:r w:rsidRPr="003E514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3E514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3E51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F609755" w14:textId="77777777" w:rsidR="003E5144" w:rsidRPr="003E5144" w:rsidRDefault="003E5144" w:rsidP="003E51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E514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3E51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3E514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3E514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"lower</w:t>
      </w:r>
      <w:proofErr w:type="spellEnd"/>
      <w:r w:rsidRPr="003E514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: </w:t>
      </w:r>
      <w:r w:rsidRPr="003E514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proofErr w:type="spellStart"/>
      <w:r w:rsidRPr="003E514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testString</w:t>
      </w:r>
      <w:r w:rsidRPr="003E51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E514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lower</w:t>
      </w:r>
      <w:proofErr w:type="spellEnd"/>
      <w:r w:rsidRPr="003E51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  <w:r w:rsidRPr="003E514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3E514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3E51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79A6415" w14:textId="77777777" w:rsidR="003E5144" w:rsidRPr="003E5144" w:rsidRDefault="003E5144" w:rsidP="003E51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E514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3E51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3E514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3E514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"upper</w:t>
      </w:r>
      <w:proofErr w:type="spellEnd"/>
      <w:r w:rsidRPr="003E514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: </w:t>
      </w:r>
      <w:r w:rsidRPr="003E514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proofErr w:type="spellStart"/>
      <w:r w:rsidRPr="003E514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testString</w:t>
      </w:r>
      <w:r w:rsidRPr="003E51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E514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upper</w:t>
      </w:r>
      <w:proofErr w:type="spellEnd"/>
      <w:r w:rsidRPr="003E51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  <w:r w:rsidRPr="003E514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3E514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3E51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8FE490D" w14:textId="77777777" w:rsidR="003E5144" w:rsidRPr="003E5144" w:rsidRDefault="003E5144" w:rsidP="003E51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E514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3E51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3E514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3E514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"replace</w:t>
      </w:r>
      <w:proofErr w:type="spellEnd"/>
      <w:r w:rsidRPr="003E514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: </w:t>
      </w:r>
      <w:r w:rsidRPr="003E514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proofErr w:type="spellStart"/>
      <w:r w:rsidRPr="003E514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testString</w:t>
      </w:r>
      <w:r w:rsidRPr="003E51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E514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replace</w:t>
      </w:r>
      <w:proofErr w:type="spellEnd"/>
      <w:r w:rsidRPr="003E51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E514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'M'</w:t>
      </w:r>
      <w:r w:rsidRPr="003E51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E514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'S'</w:t>
      </w:r>
      <w:r w:rsidRPr="003E51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  <w:r w:rsidRPr="003E514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3E514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3E51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E45663D" w14:textId="77777777" w:rsidR="003E5144" w:rsidRPr="003E5144" w:rsidRDefault="003E5144" w:rsidP="003E51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E514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3E51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3E514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3E514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"split</w:t>
      </w:r>
      <w:proofErr w:type="spellEnd"/>
      <w:r w:rsidRPr="003E514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: </w:t>
      </w:r>
      <w:r w:rsidRPr="003E514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proofErr w:type="spellStart"/>
      <w:r w:rsidRPr="003E514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testString</w:t>
      </w:r>
      <w:r w:rsidRPr="003E51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E514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split</w:t>
      </w:r>
      <w:proofErr w:type="spellEnd"/>
      <w:r w:rsidRPr="003E51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E514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 '</w:t>
      </w:r>
      <w:r w:rsidRPr="003E51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  <w:r w:rsidRPr="003E514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3E514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3E51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7702F4A" w14:textId="77777777" w:rsidR="003E5144" w:rsidRPr="003E5144" w:rsidRDefault="003E5144" w:rsidP="003E51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E514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3E51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3E514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3E514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"swap</w:t>
      </w:r>
      <w:proofErr w:type="spellEnd"/>
      <w:r w:rsidRPr="003E514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-case: </w:t>
      </w:r>
      <w:r w:rsidRPr="003E514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proofErr w:type="spellStart"/>
      <w:r w:rsidRPr="003E514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testString</w:t>
      </w:r>
      <w:r w:rsidRPr="003E51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E514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swapcase</w:t>
      </w:r>
      <w:proofErr w:type="spellEnd"/>
      <w:r w:rsidRPr="003E51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  <w:r w:rsidRPr="003E514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3E514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3E51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4158D34" w14:textId="77777777" w:rsidR="002745EA" w:rsidRPr="002745EA" w:rsidRDefault="002745EA" w:rsidP="00D5115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ED571FB" w14:textId="2B08A089" w:rsidR="00583490" w:rsidRDefault="00B059CC" w:rsidP="00D5115E">
      <w:pPr>
        <w:pStyle w:val="Heading3"/>
        <w:spacing w:before="0"/>
      </w:pPr>
      <w:r>
        <w:t>Output:</w:t>
      </w:r>
    </w:p>
    <w:p w14:paraId="1BA1ACD3" w14:textId="7BE7242F" w:rsidR="00B059CC" w:rsidRPr="00B059CC" w:rsidRDefault="00C4067B" w:rsidP="00D5115E">
      <w:pPr>
        <w:spacing w:before="0" w:after="0"/>
      </w:pPr>
      <w:r w:rsidRPr="00C4067B">
        <w:drawing>
          <wp:inline distT="0" distB="0" distL="0" distR="0" wp14:anchorId="6D642113" wp14:editId="3555B570">
            <wp:extent cx="4785775" cy="1836579"/>
            <wp:effectExtent l="0" t="0" r="0" b="0"/>
            <wp:docPr id="850350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35000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6EDAE" w14:textId="77777777" w:rsidR="00583490" w:rsidRDefault="00583490" w:rsidP="00583490"/>
    <w:p w14:paraId="317A9D6D" w14:textId="77777777" w:rsidR="00776711" w:rsidRDefault="00776711" w:rsidP="00583490"/>
    <w:p w14:paraId="4781C4AB" w14:textId="77777777" w:rsidR="00776711" w:rsidRDefault="00776711" w:rsidP="00583490"/>
    <w:p w14:paraId="6B3D2E5A" w14:textId="4F03A896" w:rsidR="00D5115E" w:rsidRPr="00D5115E" w:rsidRDefault="00D5115E" w:rsidP="00D5115E">
      <w:pPr>
        <w:spacing w:before="0" w:after="0"/>
      </w:pPr>
    </w:p>
    <w:sectPr w:rsidR="00D5115E" w:rsidRPr="00D5115E" w:rsidSect="005F6AC2">
      <w:footerReference w:type="default" r:id="rId17"/>
      <w:pgSz w:w="12240" w:h="15840"/>
      <w:pgMar w:top="851" w:right="1134" w:bottom="1247" w:left="1701" w:header="720" w:footer="720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2128CD" w14:textId="77777777" w:rsidR="00B74127" w:rsidRDefault="00B74127" w:rsidP="00C6554A">
      <w:pPr>
        <w:spacing w:before="0" w:after="0" w:line="240" w:lineRule="auto"/>
      </w:pPr>
      <w:r>
        <w:separator/>
      </w:r>
    </w:p>
  </w:endnote>
  <w:endnote w:type="continuationSeparator" w:id="0">
    <w:p w14:paraId="67D97265" w14:textId="77777777" w:rsidR="00B74127" w:rsidRDefault="00B74127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282C9" w14:textId="77777777" w:rsidR="00004D98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A12EEB" w14:textId="77777777" w:rsidR="00B74127" w:rsidRDefault="00B74127" w:rsidP="00C6554A">
      <w:pPr>
        <w:spacing w:before="0" w:after="0" w:line="240" w:lineRule="auto"/>
      </w:pPr>
      <w:r>
        <w:separator/>
      </w:r>
    </w:p>
  </w:footnote>
  <w:footnote w:type="continuationSeparator" w:id="0">
    <w:p w14:paraId="0BF8A442" w14:textId="77777777" w:rsidR="00B74127" w:rsidRDefault="00B74127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37594807">
    <w:abstractNumId w:val="9"/>
  </w:num>
  <w:num w:numId="2" w16cid:durableId="720446855">
    <w:abstractNumId w:val="8"/>
  </w:num>
  <w:num w:numId="3" w16cid:durableId="1360206211">
    <w:abstractNumId w:val="8"/>
  </w:num>
  <w:num w:numId="4" w16cid:durableId="1487436895">
    <w:abstractNumId w:val="9"/>
  </w:num>
  <w:num w:numId="5" w16cid:durableId="1673755542">
    <w:abstractNumId w:val="12"/>
  </w:num>
  <w:num w:numId="6" w16cid:durableId="117450793">
    <w:abstractNumId w:val="10"/>
  </w:num>
  <w:num w:numId="7" w16cid:durableId="360984164">
    <w:abstractNumId w:val="11"/>
  </w:num>
  <w:num w:numId="8" w16cid:durableId="139930839">
    <w:abstractNumId w:val="7"/>
  </w:num>
  <w:num w:numId="9" w16cid:durableId="1522470432">
    <w:abstractNumId w:val="6"/>
  </w:num>
  <w:num w:numId="10" w16cid:durableId="770976746">
    <w:abstractNumId w:val="5"/>
  </w:num>
  <w:num w:numId="11" w16cid:durableId="1355577959">
    <w:abstractNumId w:val="4"/>
  </w:num>
  <w:num w:numId="12" w16cid:durableId="170995909">
    <w:abstractNumId w:val="3"/>
  </w:num>
  <w:num w:numId="13" w16cid:durableId="1016466171">
    <w:abstractNumId w:val="2"/>
  </w:num>
  <w:num w:numId="14" w16cid:durableId="1490175399">
    <w:abstractNumId w:val="1"/>
  </w:num>
  <w:num w:numId="15" w16cid:durableId="1728527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98E"/>
    <w:rsid w:val="00004D98"/>
    <w:rsid w:val="00010A06"/>
    <w:rsid w:val="00037366"/>
    <w:rsid w:val="000B3AE3"/>
    <w:rsid w:val="000C4233"/>
    <w:rsid w:val="0011639F"/>
    <w:rsid w:val="00137876"/>
    <w:rsid w:val="001518F8"/>
    <w:rsid w:val="001676DC"/>
    <w:rsid w:val="0017126A"/>
    <w:rsid w:val="0020256C"/>
    <w:rsid w:val="0022691A"/>
    <w:rsid w:val="00230BFC"/>
    <w:rsid w:val="002370AF"/>
    <w:rsid w:val="002554CD"/>
    <w:rsid w:val="0026041B"/>
    <w:rsid w:val="002745EA"/>
    <w:rsid w:val="00275995"/>
    <w:rsid w:val="00293B83"/>
    <w:rsid w:val="002A066C"/>
    <w:rsid w:val="002B4294"/>
    <w:rsid w:val="00323CB8"/>
    <w:rsid w:val="00333D0D"/>
    <w:rsid w:val="0037025C"/>
    <w:rsid w:val="0038641E"/>
    <w:rsid w:val="003B1BCD"/>
    <w:rsid w:val="003D1712"/>
    <w:rsid w:val="003E5144"/>
    <w:rsid w:val="004356F1"/>
    <w:rsid w:val="00472BF1"/>
    <w:rsid w:val="00474891"/>
    <w:rsid w:val="004C049F"/>
    <w:rsid w:val="005000E2"/>
    <w:rsid w:val="005116B1"/>
    <w:rsid w:val="005401CF"/>
    <w:rsid w:val="00551C63"/>
    <w:rsid w:val="00583490"/>
    <w:rsid w:val="00584E3C"/>
    <w:rsid w:val="00587EFF"/>
    <w:rsid w:val="005B3B60"/>
    <w:rsid w:val="005C54BE"/>
    <w:rsid w:val="005E0231"/>
    <w:rsid w:val="005E0490"/>
    <w:rsid w:val="005F6AC2"/>
    <w:rsid w:val="0065633B"/>
    <w:rsid w:val="006A3CE7"/>
    <w:rsid w:val="006D15ED"/>
    <w:rsid w:val="006D4FDB"/>
    <w:rsid w:val="00711061"/>
    <w:rsid w:val="00721691"/>
    <w:rsid w:val="00776711"/>
    <w:rsid w:val="0078198E"/>
    <w:rsid w:val="007C09B5"/>
    <w:rsid w:val="007E1F9D"/>
    <w:rsid w:val="007F56D5"/>
    <w:rsid w:val="00834496"/>
    <w:rsid w:val="00852749"/>
    <w:rsid w:val="008556EF"/>
    <w:rsid w:val="00860516"/>
    <w:rsid w:val="00864589"/>
    <w:rsid w:val="00885925"/>
    <w:rsid w:val="00887886"/>
    <w:rsid w:val="008B41C0"/>
    <w:rsid w:val="0092168C"/>
    <w:rsid w:val="00933539"/>
    <w:rsid w:val="0094514A"/>
    <w:rsid w:val="009B39C5"/>
    <w:rsid w:val="009C781B"/>
    <w:rsid w:val="00A42A0D"/>
    <w:rsid w:val="00AA6DBE"/>
    <w:rsid w:val="00AD2314"/>
    <w:rsid w:val="00AF0C91"/>
    <w:rsid w:val="00B059CC"/>
    <w:rsid w:val="00B06CC5"/>
    <w:rsid w:val="00B57733"/>
    <w:rsid w:val="00B74127"/>
    <w:rsid w:val="00B854CE"/>
    <w:rsid w:val="00BC033E"/>
    <w:rsid w:val="00BD3355"/>
    <w:rsid w:val="00BD7868"/>
    <w:rsid w:val="00C4067B"/>
    <w:rsid w:val="00C47669"/>
    <w:rsid w:val="00C6554A"/>
    <w:rsid w:val="00CB1239"/>
    <w:rsid w:val="00CC4DD4"/>
    <w:rsid w:val="00CF7999"/>
    <w:rsid w:val="00D23BC0"/>
    <w:rsid w:val="00D24D9D"/>
    <w:rsid w:val="00D5115E"/>
    <w:rsid w:val="00D625B6"/>
    <w:rsid w:val="00D66FD7"/>
    <w:rsid w:val="00D90C7E"/>
    <w:rsid w:val="00DA1F56"/>
    <w:rsid w:val="00E23E03"/>
    <w:rsid w:val="00E85D54"/>
    <w:rsid w:val="00EB3D2D"/>
    <w:rsid w:val="00EB7DB6"/>
    <w:rsid w:val="00ED7C44"/>
    <w:rsid w:val="00F112EF"/>
    <w:rsid w:val="00F42873"/>
    <w:rsid w:val="00F47455"/>
    <w:rsid w:val="00FE6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3CE7B8"/>
  <w15:chartTrackingRefBased/>
  <w15:docId w15:val="{7F1281D7-5995-4407-B4A1-3521067BB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691A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character" w:styleId="UnresolvedMention">
    <w:name w:val="Unresolved Mention"/>
    <w:basedOn w:val="DefaultParagraphFont"/>
    <w:uiPriority w:val="99"/>
    <w:semiHidden/>
    <w:unhideWhenUsed/>
    <w:rsid w:val="0078198E"/>
    <w:rPr>
      <w:color w:val="605E5C"/>
      <w:shd w:val="clear" w:color="auto" w:fill="E1DFDD"/>
    </w:rPr>
  </w:style>
  <w:style w:type="paragraph" w:customStyle="1" w:styleId="210D3DA2052B42A4822153C8CE2D766C">
    <w:name w:val="210D3DA2052B42A4822153C8CE2D766C"/>
    <w:rsid w:val="0078198E"/>
    <w:pPr>
      <w:spacing w:before="0" w:after="160" w:line="259" w:lineRule="auto"/>
    </w:pPr>
    <w:rPr>
      <w:rFonts w:eastAsiaTheme="minorEastAsia"/>
      <w:color w:val="auto"/>
      <w:kern w:val="2"/>
      <w:lang w:val="en-IN" w:eastAsia="en-IN"/>
      <w14:ligatures w14:val="standardContextual"/>
    </w:rPr>
  </w:style>
  <w:style w:type="paragraph" w:styleId="ListParagraph">
    <w:name w:val="List Paragraph"/>
    <w:basedOn w:val="Normal"/>
    <w:uiPriority w:val="34"/>
    <w:unhideWhenUsed/>
    <w:qFormat/>
    <w:rsid w:val="00FE63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0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9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5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23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7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2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0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0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1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24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5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6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1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89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2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86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20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86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0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9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1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3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8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4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4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1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46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2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6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1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1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38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7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7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3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0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9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2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6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07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71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6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5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8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8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44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0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9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7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03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84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1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48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30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67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40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2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0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c3d2.de/news/event-20170824-pydd.html" TargetMode="External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mitj\AppData\Local\Microsoft\Office\16.0\DTS\en-IN%7bF76BA5A1-986E-4C1B-B832-EF92A5E6FFFF%7d\%7b31230193-64F1-43E1-8C6F-5BBC6FBB3E5E%7dtf02835058_win32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729C81-AC2B-4317-A6AB-16E002A76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{31230193-64F1-43E1-8C6F-5BBC6FBB3E5E}tf02835058_win32</Template>
  <TotalTime>266</TotalTime>
  <Pages>5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 joshi</dc:creator>
  <cp:keywords/>
  <dc:description/>
  <cp:lastModifiedBy>smit</cp:lastModifiedBy>
  <cp:revision>147</cp:revision>
  <dcterms:created xsi:type="dcterms:W3CDTF">2023-07-20T13:37:00Z</dcterms:created>
  <dcterms:modified xsi:type="dcterms:W3CDTF">2023-08-06T17:07:00Z</dcterms:modified>
</cp:coreProperties>
</file>