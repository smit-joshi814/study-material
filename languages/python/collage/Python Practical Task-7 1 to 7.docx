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0DBFB26D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402365">
        <w:rPr>
          <w:color w:val="FF0000"/>
        </w:rPr>
        <w:t>7</w:t>
      </w:r>
    </w:p>
    <w:p w14:paraId="7EDE3AD3" w14:textId="0B41568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1D7CE9">
        <w:t>21</w:t>
      </w:r>
      <w:r>
        <w:t>-0</w:t>
      </w:r>
      <w:r w:rsidR="005B7DDE">
        <w:t>9</w:t>
      </w:r>
      <w:r>
        <w:t>-2023</w:t>
      </w:r>
    </w:p>
    <w:p w14:paraId="7AA2EB5B" w14:textId="29C14F2C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03981CF" w14:textId="442A0831" w:rsidR="001D7CE9" w:rsidRDefault="006B0258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for creating Student Management System</w:t>
      </w:r>
      <w:r w:rsidR="001D7CE9"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0C536C54" w14:textId="77777777" w:rsidR="00183894" w:rsidRPr="005B3B60" w:rsidRDefault="00183894" w:rsidP="001D7CE9">
      <w:pPr>
        <w:spacing w:before="0" w:after="0"/>
      </w:pP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383DD0" w14:textId="404B7BE9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Student Management System</w:t>
      </w:r>
    </w:p>
    <w:p w14:paraId="09A84FA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19053DB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91E8E1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</w:p>
    <w:p w14:paraId="243D1F8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57EF79E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</w:p>
    <w:p w14:paraId="19245010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</w:p>
    <w:p w14:paraId="212031A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1EBF1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accept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594EDB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Will Add the current Student to list</w:t>
      </w:r>
    </w:p>
    <w:p w14:paraId="0D70F0D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D3E34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! Student Details Added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SuccessFully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!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C435E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15591F9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display the given Student details</w:t>
      </w:r>
    </w:p>
    <w:p w14:paraId="5ACDE53B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DFF83A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642A33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.rollNo</w:t>
      </w:r>
      <w:proofErr w:type="spellEnd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7C15C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5D2262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"Marks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 :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.marks1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FCB2F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"Marks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2: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.marks2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6A6B6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DA6EE57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12419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searches for Student by </w:t>
      </w:r>
      <w:proofErr w:type="spellStart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</w:p>
    <w:p w14:paraId="6F6C253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2DC6827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C946A6B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4C38B4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3CC3C95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E0FC33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Deletes the Student by </w:t>
      </w:r>
      <w:proofErr w:type="spellStart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</w:p>
    <w:p w14:paraId="7DC08F5B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48A4B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E4210E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D4D360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BDFA0B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removed Successfully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2E5A14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D42823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oldRollNo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 Student Found With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894BD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307B1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Updates the Student </w:t>
      </w:r>
      <w:proofErr w:type="spellStart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with </w:t>
      </w:r>
      <w:proofErr w:type="spellStart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newRollNo</w:t>
      </w:r>
      <w:proofErr w:type="spellEnd"/>
    </w:p>
    <w:p w14:paraId="47EEC300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oldNo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BB9FE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F25702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00A56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newRollNo</w:t>
      </w:r>
      <w:proofErr w:type="spellEnd"/>
    </w:p>
    <w:p w14:paraId="48D5D9F9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Successfully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D77F31" w14:textId="47D39A1C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="008337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oldRollNo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 Student Found With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oldNo</w:t>
      </w:r>
      <w:proofErr w:type="spellEnd"/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375A56" w14:textId="77777777" w:rsidR="00197FD5" w:rsidRPr="00197FD5" w:rsidRDefault="00197FD5" w:rsidP="00197FD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915F6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# Global list </w:t>
      </w:r>
    </w:p>
    <w:p w14:paraId="1006855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6535D23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CE54A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To get the Student Details From User</w:t>
      </w:r>
    </w:p>
    <w:p w14:paraId="72919DB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getStudentDetails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575C9800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Roll No: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40111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DC7812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Marks 1: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EF726C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Marks 2: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A976AC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</w:p>
    <w:p w14:paraId="1DE7F68A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E9C00E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Get Student </w:t>
      </w:r>
      <w:proofErr w:type="spellStart"/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</w:p>
    <w:p w14:paraId="3079D492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bool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DCA5B4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bool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 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7CDBAD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new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A868D4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E679D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method</w:t>
      </w:r>
    </w:p>
    <w:p w14:paraId="62DDFF6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799C16B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21485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BE04EC7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Enter Student Details: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3AEBCE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See Available Students: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750A91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"3. Search Student by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231028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"4. Update Student </w:t>
      </w:r>
      <w:proofErr w:type="spellStart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rollno</w:t>
      </w:r>
      <w:proofErr w:type="spellEnd"/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2F79D7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Delete Student: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62067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</w:t>
      </w:r>
      <w:r w:rsidRPr="00197FD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A0045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choice: 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FD42F89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308D1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A24C0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getStudentDetails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44C899A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7F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C15FB8" w14:textId="484F7D51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accept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            </w:t>
      </w:r>
    </w:p>
    <w:p w14:paraId="1A81EFD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DA9DFE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5CD426D" w14:textId="2C87581B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7A144E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               </w:t>
      </w:r>
    </w:p>
    <w:p w14:paraId="455620A5" w14:textId="5F4BC8D1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42F319C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AC5278C" w14:textId="374294A6" w:rsidR="0004170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9C068A0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57AA746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getRollNo</w:t>
      </w:r>
      <w:proofErr w:type="spellEnd"/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540FD25F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B656D4" w14:textId="1D35CAFB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092DEDA4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7F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7F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2027243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97F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Try Again"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E64B54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E4D14D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Calling</w:t>
      </w:r>
    </w:p>
    <w:p w14:paraId="703E2D25" w14:textId="77777777" w:rsidR="00197FD5" w:rsidRPr="00197FD5" w:rsidRDefault="00197FD5" w:rsidP="00197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7F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97F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lastRenderedPageBreak/>
        <w:t>Output:</w:t>
      </w:r>
    </w:p>
    <w:p w14:paraId="59870531" w14:textId="77777777" w:rsidR="003053A8" w:rsidRDefault="003053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EAF487A" w14:textId="1C6E9641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PS D:\LEARNING\COLLAGE\SAM7\Python\collage\Task7&gt; </w:t>
      </w:r>
      <w:proofErr w:type="spellStart"/>
      <w:r w:rsidRPr="003D20A8">
        <w:rPr>
          <w:color w:val="FFFFFF" w:themeColor="background1"/>
        </w:rPr>
        <w:t>py</w:t>
      </w:r>
      <w:proofErr w:type="spellEnd"/>
      <w:r w:rsidRPr="003D20A8">
        <w:rPr>
          <w:color w:val="FFFFFF" w:themeColor="background1"/>
        </w:rPr>
        <w:t xml:space="preserve"> practical1.py</w:t>
      </w:r>
    </w:p>
    <w:p w14:paraId="157C322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89E01F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40BDAF0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47F1758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1536231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58ED16E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1A9464D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49ECC26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1AE9C0E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49A4A9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1</w:t>
      </w:r>
    </w:p>
    <w:p w14:paraId="7E2B5EA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Roll No: 101</w:t>
      </w:r>
    </w:p>
    <w:p w14:paraId="60DC60C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name: Smit Joshi</w:t>
      </w:r>
    </w:p>
    <w:p w14:paraId="0178854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Marks 1: 90</w:t>
      </w:r>
    </w:p>
    <w:p w14:paraId="079E0BB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Marks 2: 90</w:t>
      </w:r>
    </w:p>
    <w:p w14:paraId="5533A51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9528C7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! Student Details Added </w:t>
      </w:r>
      <w:proofErr w:type="spellStart"/>
      <w:r w:rsidRPr="003D20A8">
        <w:rPr>
          <w:color w:val="FFFFFF" w:themeColor="background1"/>
        </w:rPr>
        <w:t>SuccessFully</w:t>
      </w:r>
      <w:proofErr w:type="spellEnd"/>
      <w:r w:rsidRPr="003D20A8">
        <w:rPr>
          <w:color w:val="FFFFFF" w:themeColor="background1"/>
        </w:rPr>
        <w:t xml:space="preserve"> !</w:t>
      </w:r>
    </w:p>
    <w:p w14:paraId="2EE3662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4D1E2F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2FD1BE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23248EF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4C8E557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0B7213C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326E30D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485520C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04D7E06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68C9261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7C7033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1</w:t>
      </w:r>
    </w:p>
    <w:p w14:paraId="78D2498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Roll No: 201</w:t>
      </w:r>
    </w:p>
    <w:p w14:paraId="365C0BB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Enter name: </w:t>
      </w:r>
      <w:proofErr w:type="spellStart"/>
      <w:r w:rsidRPr="003D20A8">
        <w:rPr>
          <w:color w:val="FFFFFF" w:themeColor="background1"/>
        </w:rPr>
        <w:t>Switi</w:t>
      </w:r>
      <w:proofErr w:type="spellEnd"/>
      <w:r w:rsidRPr="003D20A8">
        <w:rPr>
          <w:color w:val="FFFFFF" w:themeColor="background1"/>
        </w:rPr>
        <w:t xml:space="preserve"> Patel</w:t>
      </w:r>
    </w:p>
    <w:p w14:paraId="0439A07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Marks 1: 89</w:t>
      </w:r>
    </w:p>
    <w:p w14:paraId="31CE48F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Marks 2: 92</w:t>
      </w:r>
    </w:p>
    <w:p w14:paraId="51D284C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43D681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! Student Details Added </w:t>
      </w:r>
      <w:proofErr w:type="spellStart"/>
      <w:r w:rsidRPr="003D20A8">
        <w:rPr>
          <w:color w:val="FFFFFF" w:themeColor="background1"/>
        </w:rPr>
        <w:t>SuccessFully</w:t>
      </w:r>
      <w:proofErr w:type="spellEnd"/>
      <w:r w:rsidRPr="003D20A8">
        <w:rPr>
          <w:color w:val="FFFFFF" w:themeColor="background1"/>
        </w:rPr>
        <w:t xml:space="preserve"> !</w:t>
      </w:r>
    </w:p>
    <w:p w14:paraId="12D010D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3235FC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F1D197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6A661C4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6A58B9C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68DBA7C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4DC1A9F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19A1FC3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7655862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4A08342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7C66A3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2</w:t>
      </w:r>
    </w:p>
    <w:p w14:paraId="51E52E2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02838C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101</w:t>
      </w:r>
    </w:p>
    <w:p w14:paraId="0217F7E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Name : Smit Joshi</w:t>
      </w:r>
    </w:p>
    <w:p w14:paraId="6C8D195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90</w:t>
      </w:r>
    </w:p>
    <w:p w14:paraId="7C1173E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2: 90</w:t>
      </w:r>
    </w:p>
    <w:p w14:paraId="44981AF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4E680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CFA355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201</w:t>
      </w:r>
    </w:p>
    <w:p w14:paraId="35DCAE5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Name : </w:t>
      </w:r>
      <w:proofErr w:type="spellStart"/>
      <w:r w:rsidRPr="003D20A8">
        <w:rPr>
          <w:color w:val="FFFFFF" w:themeColor="background1"/>
        </w:rPr>
        <w:t>Switi</w:t>
      </w:r>
      <w:proofErr w:type="spellEnd"/>
      <w:r w:rsidRPr="003D20A8">
        <w:rPr>
          <w:color w:val="FFFFFF" w:themeColor="background1"/>
        </w:rPr>
        <w:t xml:space="preserve"> Patel</w:t>
      </w:r>
    </w:p>
    <w:p w14:paraId="6E19C6E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89</w:t>
      </w:r>
    </w:p>
    <w:p w14:paraId="6DF070B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2: 92</w:t>
      </w:r>
    </w:p>
    <w:p w14:paraId="3C20425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C9DF02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213CFC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1D15FE0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6FBFF18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31A1490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137B063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71AACED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40CECE6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58D1F2D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95E8B7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3</w:t>
      </w:r>
    </w:p>
    <w:p w14:paraId="0B17ECE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Enter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 101</w:t>
      </w:r>
    </w:p>
    <w:p w14:paraId="2FE9248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E2A2BA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101</w:t>
      </w:r>
    </w:p>
    <w:p w14:paraId="52D86CE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Name : Smit Joshi</w:t>
      </w:r>
    </w:p>
    <w:p w14:paraId="53D669E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90</w:t>
      </w:r>
    </w:p>
    <w:p w14:paraId="63A8AAA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2: 90</w:t>
      </w:r>
    </w:p>
    <w:p w14:paraId="58A8120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2C7667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6B29C3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3D2125D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1. Enter Student Details: </w:t>
      </w:r>
    </w:p>
    <w:p w14:paraId="3BB61DE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2. See Available Students: </w:t>
      </w:r>
    </w:p>
    <w:p w14:paraId="54A5C42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: </w:t>
      </w:r>
    </w:p>
    <w:p w14:paraId="76626CC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: </w:t>
      </w:r>
    </w:p>
    <w:p w14:paraId="38F3BDA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79BF5B5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3D20619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E4BB17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4</w:t>
      </w:r>
    </w:p>
    <w:p w14:paraId="58E33DF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Enter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 201</w:t>
      </w:r>
    </w:p>
    <w:p w14:paraId="20CD785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Enter new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 102</w:t>
      </w:r>
    </w:p>
    <w:p w14:paraId="058D5C6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B1E658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Student Updated Successfully</w:t>
      </w:r>
    </w:p>
    <w:p w14:paraId="782A003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E587C0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39AFE3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0C1796E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0005706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lastRenderedPageBreak/>
        <w:t>2. See Available Students:</w:t>
      </w:r>
    </w:p>
    <w:p w14:paraId="6BB6717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512ADB3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7428824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5119D71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675CB74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AEF6A7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2</w:t>
      </w:r>
    </w:p>
    <w:p w14:paraId="7DD545D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9E5B38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101</w:t>
      </w:r>
    </w:p>
    <w:p w14:paraId="7C26360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Name : Smit Joshi</w:t>
      </w:r>
    </w:p>
    <w:p w14:paraId="60F4D7C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90</w:t>
      </w:r>
    </w:p>
    <w:p w14:paraId="2C07EB8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2: 90</w:t>
      </w:r>
    </w:p>
    <w:p w14:paraId="46E27C6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9CB01E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C16267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102</w:t>
      </w:r>
    </w:p>
    <w:p w14:paraId="78CE416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Name : </w:t>
      </w:r>
      <w:proofErr w:type="spellStart"/>
      <w:r w:rsidRPr="003D20A8">
        <w:rPr>
          <w:color w:val="FFFFFF" w:themeColor="background1"/>
        </w:rPr>
        <w:t>Switi</w:t>
      </w:r>
      <w:proofErr w:type="spellEnd"/>
      <w:r w:rsidRPr="003D20A8">
        <w:rPr>
          <w:color w:val="FFFFFF" w:themeColor="background1"/>
        </w:rPr>
        <w:t xml:space="preserve"> Patel</w:t>
      </w:r>
    </w:p>
    <w:p w14:paraId="1BB0D43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89</w:t>
      </w:r>
    </w:p>
    <w:p w14:paraId="69CAA8F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2: 92</w:t>
      </w:r>
    </w:p>
    <w:p w14:paraId="1EC1A55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5EFB8C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89014B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2A777E5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4536522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4FFA82C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5876DEC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634C9E9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0D6D69E4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3984118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A1C07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5</w:t>
      </w:r>
    </w:p>
    <w:p w14:paraId="4A60525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Enter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 101</w:t>
      </w:r>
    </w:p>
    <w:p w14:paraId="6C43C2A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E8F3B7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Student removed Successfully</w:t>
      </w:r>
    </w:p>
    <w:p w14:paraId="57E9F48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556382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7B525F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1B7DF02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49732BA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625ED945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6BC214F7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0FAB2CF6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34E89C21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5ABA71C2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DAAFC2A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2</w:t>
      </w:r>
    </w:p>
    <w:p w14:paraId="6398A52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205D25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 xml:space="preserve"> : 102</w:t>
      </w:r>
    </w:p>
    <w:p w14:paraId="646249E3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Name : </w:t>
      </w:r>
      <w:proofErr w:type="spellStart"/>
      <w:r w:rsidRPr="003D20A8">
        <w:rPr>
          <w:color w:val="FFFFFF" w:themeColor="background1"/>
        </w:rPr>
        <w:t>Switi</w:t>
      </w:r>
      <w:proofErr w:type="spellEnd"/>
      <w:r w:rsidRPr="003D20A8">
        <w:rPr>
          <w:color w:val="FFFFFF" w:themeColor="background1"/>
        </w:rPr>
        <w:t xml:space="preserve"> Patel</w:t>
      </w:r>
    </w:p>
    <w:p w14:paraId="29B9690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Marks 1 : 89</w:t>
      </w:r>
    </w:p>
    <w:p w14:paraId="48FDEF2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lastRenderedPageBreak/>
        <w:t>Marks 2: 92</w:t>
      </w:r>
    </w:p>
    <w:p w14:paraId="50CD8ACE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852EB88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022B36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-----------------------</w:t>
      </w:r>
    </w:p>
    <w:p w14:paraId="6E4A092D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1. Enter Student Details:</w:t>
      </w:r>
    </w:p>
    <w:p w14:paraId="294F067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2. See Available Students:</w:t>
      </w:r>
    </w:p>
    <w:p w14:paraId="57B8250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3. Search Student by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4E70510F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 xml:space="preserve">4. Update Student </w:t>
      </w:r>
      <w:proofErr w:type="spellStart"/>
      <w:r w:rsidRPr="003D20A8">
        <w:rPr>
          <w:color w:val="FFFFFF" w:themeColor="background1"/>
        </w:rPr>
        <w:t>rollno</w:t>
      </w:r>
      <w:proofErr w:type="spellEnd"/>
      <w:r w:rsidRPr="003D20A8">
        <w:rPr>
          <w:color w:val="FFFFFF" w:themeColor="background1"/>
        </w:rPr>
        <w:t>:</w:t>
      </w:r>
    </w:p>
    <w:p w14:paraId="45E2810B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5. Delete Student:</w:t>
      </w:r>
    </w:p>
    <w:p w14:paraId="1D7D5F9C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6. exit</w:t>
      </w:r>
    </w:p>
    <w:p w14:paraId="6DC9AAA0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CA3BCD9" w14:textId="77777777" w:rsidR="003D20A8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Enter choice: 6</w:t>
      </w:r>
    </w:p>
    <w:p w14:paraId="2E356C6F" w14:textId="6090D36E" w:rsidR="00F112EF" w:rsidRPr="003D20A8" w:rsidRDefault="003D20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3D20A8">
        <w:rPr>
          <w:color w:val="FFFFFF" w:themeColor="background1"/>
        </w:rPr>
        <w:t>PS D:\LEARNING\COLLAGE\SAM7\Python\collage\Task7&gt;</w:t>
      </w:r>
    </w:p>
    <w:p w14:paraId="2A64B51B" w14:textId="77777777" w:rsidR="00184B3F" w:rsidRPr="00514122" w:rsidRDefault="00184B3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73EECE2A" w14:textId="4335B102" w:rsidR="006B0258" w:rsidRPr="0021356D" w:rsidRDefault="006B0258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create a</w:t>
      </w:r>
      <w:r w:rsidR="0001728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n</w:t>
      </w: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Employee management System.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21D31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Employee management System</w:t>
      </w:r>
    </w:p>
    <w:p w14:paraId="14AC008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259D3FD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experiance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A609AC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</w:p>
    <w:p w14:paraId="28CDCFAC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</w:p>
    <w:p w14:paraId="7AA4B83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experiance</w:t>
      </w:r>
      <w:proofErr w:type="spellEnd"/>
    </w:p>
    <w:p w14:paraId="1C3B57A5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</w:p>
    <w:p w14:paraId="2B9E03A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</w:p>
    <w:p w14:paraId="67FDCAD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E5AAEE3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adds Employee To List</w:t>
      </w:r>
    </w:p>
    <w:p w14:paraId="47F3F0B6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466636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019A0E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 Added Successfully"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7FC0F6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71A67D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removes Employee</w:t>
      </w:r>
    </w:p>
    <w:p w14:paraId="5B0EB87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EC67AE6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65BE1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397D5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89A967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Removed Successfully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678A2C" w14:textId="0334E780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Employee Id </w:t>
      </w:r>
      <w:proofErr w:type="spellStart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ca't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Delete Employee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2C7A7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64430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Updates Employee</w:t>
      </w:r>
    </w:p>
    <w:p w14:paraId="036C958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7B0122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B6883D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D956D0B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newEmpId</w:t>
      </w:r>
      <w:proofErr w:type="spellEnd"/>
    </w:p>
    <w:p w14:paraId="78851383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Updated Successfully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4A849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9CDACBC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Employee Id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2C94E7" w14:textId="77777777" w:rsidR="00E34E70" w:rsidRDefault="00E34E70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F3E858" w14:textId="77777777" w:rsidR="00BD56D4" w:rsidRDefault="00BD56D4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665E1A" w14:textId="5694224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 Search Employee By </w:t>
      </w:r>
      <w:proofErr w:type="spellStart"/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empId</w:t>
      </w:r>
      <w:proofErr w:type="spellEnd"/>
    </w:p>
    <w:p w14:paraId="5534DCF7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80DE18B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928E53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C6AF785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3EA67C6A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FFB2D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Disployee</w:t>
      </w:r>
      <w:proofErr w:type="spellEnd"/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Employee Details</w:t>
      </w:r>
    </w:p>
    <w:p w14:paraId="537CD51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708D92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97EC325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Id: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.empId</w:t>
      </w:r>
      <w:proofErr w:type="spellEnd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113B87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Name: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.empName</w:t>
      </w:r>
      <w:proofErr w:type="spellEnd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25A91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Experience: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.experience</w:t>
      </w:r>
      <w:proofErr w:type="spellEnd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 Years"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D5E67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salary: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.salary</w:t>
      </w:r>
      <w:proofErr w:type="spellEnd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F886FB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</w:t>
      </w:r>
      <w:proofErr w:type="spellEnd"/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Designation: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.designation</w:t>
      </w:r>
      <w:proofErr w:type="spellEnd"/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5F13C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587069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14E9BB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55579615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2573E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To </w:t>
      </w:r>
      <w:proofErr w:type="spellStart"/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GetEmployeeDetails</w:t>
      </w:r>
      <w:proofErr w:type="spellEnd"/>
    </w:p>
    <w:p w14:paraId="63DB46D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getEmployeeDetails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6E38B616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Employee Id: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0AE54FE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Employee name: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FF567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Experience in Years: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A3C914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Employee Salary: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665B53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Employee Designation: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E50A1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</w:p>
    <w:p w14:paraId="3BC11246" w14:textId="77777777" w:rsidR="00307FD7" w:rsidRPr="00307FD7" w:rsidRDefault="00307FD7" w:rsidP="00307FD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E6D79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bool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E8A673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bool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Employee Id: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A465C6C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New Id: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854827C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1EB46D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5DFC8A3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4F7144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EB91F4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Enter Employee Details: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F113D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See Available Employees: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9342B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Search Employee by Id: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748E33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Update Employee Id: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801B4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Delete Employee: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A29FED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</w:t>
      </w:r>
      <w:r w:rsidRPr="00307FD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DDFE9F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choice: 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7DE41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A42762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887E36B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getEmployeeDetails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02C73C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F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62BFC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B644CE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E5F28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D963E5A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employees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5CDFB6" w14:textId="3EC546CC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FF21C1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               </w:t>
      </w:r>
    </w:p>
    <w:p w14:paraId="425A41FD" w14:textId="3139C5A5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BA24F38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A37936" w14:textId="10601400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6DCFE6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CDAF1A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removeEmployee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getEmployeeId</w:t>
      </w:r>
      <w:proofErr w:type="spellEnd"/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1015B6CD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344A93" w14:textId="08146E66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511DD2C0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F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F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02AF86E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7F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Try Again"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893DED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1955C9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Calling</w:t>
      </w:r>
    </w:p>
    <w:p w14:paraId="05FCDA14" w14:textId="77777777" w:rsidR="00307FD7" w:rsidRPr="00307FD7" w:rsidRDefault="00307FD7" w:rsidP="00307F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F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07F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EAD89F4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047D1D67" w14:textId="77777777" w:rsidR="009B3323" w:rsidRDefault="009B3323" w:rsidP="009B3323">
      <w:pPr>
        <w:spacing w:before="0" w:after="0"/>
        <w:rPr>
          <w:noProof/>
        </w:rPr>
      </w:pPr>
    </w:p>
    <w:p w14:paraId="29743DBA" w14:textId="77777777" w:rsid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68D735B9" w14:textId="4EDDAE4A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PS D:\LEARNING\COLLAGE\SAM7\Python\collage\Task7&gt; py practical2.py</w:t>
      </w:r>
    </w:p>
    <w:p w14:paraId="2334FA4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4271A01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1C16DA8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 xml:space="preserve">1. Enter Employee Details: </w:t>
      </w:r>
    </w:p>
    <w:p w14:paraId="33CA873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 xml:space="preserve">2. See Available Employees: </w:t>
      </w:r>
    </w:p>
    <w:p w14:paraId="7BB34EAE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 xml:space="preserve">3. Search Employee by Id: </w:t>
      </w:r>
    </w:p>
    <w:p w14:paraId="28DE5E6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 xml:space="preserve">4. Update Employee Id: </w:t>
      </w:r>
    </w:p>
    <w:p w14:paraId="75D84C3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 xml:space="preserve">5. Delete Employee: </w:t>
      </w:r>
    </w:p>
    <w:p w14:paraId="05EFC52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5A6C0D0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7E3C18B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1</w:t>
      </w:r>
    </w:p>
    <w:p w14:paraId="628DCCA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Id: 101</w:t>
      </w:r>
    </w:p>
    <w:p w14:paraId="74F1BD5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name: Smit Joshi</w:t>
      </w:r>
    </w:p>
    <w:p w14:paraId="78FACC0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Experience in Years: 9</w:t>
      </w:r>
    </w:p>
    <w:p w14:paraId="48717B8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Salary: 1200000</w:t>
      </w:r>
    </w:p>
    <w:p w14:paraId="449C242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Designation: Product Manager</w:t>
      </w:r>
    </w:p>
    <w:p w14:paraId="35231A7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Added Successfully</w:t>
      </w:r>
    </w:p>
    <w:p w14:paraId="1EBC546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39FFAEB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20DE898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144E10B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11E3800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5FB2DCE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6BD0DC9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46AB447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336DE79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A5A505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1</w:t>
      </w:r>
    </w:p>
    <w:p w14:paraId="15C8F43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Id: 201</w:t>
      </w:r>
    </w:p>
    <w:p w14:paraId="594CECC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lastRenderedPageBreak/>
        <w:t>Enter Employee name: Switi Patel</w:t>
      </w:r>
    </w:p>
    <w:p w14:paraId="7724FE4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Experience in Years: 2</w:t>
      </w:r>
    </w:p>
    <w:p w14:paraId="613C2ED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Salary: 60000</w:t>
      </w:r>
    </w:p>
    <w:p w14:paraId="5CDE569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Designation: Software Engineer</w:t>
      </w:r>
    </w:p>
    <w:p w14:paraId="58AD6A5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Added Successfully</w:t>
      </w:r>
    </w:p>
    <w:p w14:paraId="0FD5C3B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6C1B56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2058B7D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069165E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12FF54F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686B5FD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7A48D2A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56C76F0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3BFAFEF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7131B2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2</w:t>
      </w:r>
    </w:p>
    <w:p w14:paraId="2305521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E2B8C5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101</w:t>
      </w:r>
    </w:p>
    <w:p w14:paraId="07B461E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Smit Joshi</w:t>
      </w:r>
    </w:p>
    <w:p w14:paraId="2E1C31B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9+ Years</w:t>
      </w:r>
    </w:p>
    <w:p w14:paraId="0AABCA5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1200000</w:t>
      </w:r>
    </w:p>
    <w:p w14:paraId="7B7E406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Product Manager</w:t>
      </w:r>
    </w:p>
    <w:p w14:paraId="357A60C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32DE86C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DE5891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201</w:t>
      </w:r>
    </w:p>
    <w:p w14:paraId="09C9EAF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Switi Patel</w:t>
      </w:r>
    </w:p>
    <w:p w14:paraId="2246C50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2+ Years</w:t>
      </w:r>
    </w:p>
    <w:p w14:paraId="1000FD6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60000</w:t>
      </w:r>
    </w:p>
    <w:p w14:paraId="11060ED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Software Engineer</w:t>
      </w:r>
    </w:p>
    <w:p w14:paraId="30733CD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4FF1166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6EF596F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5EADF70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52EB558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293C476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088AFDF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573E19F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0476F0C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61FF9FD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6A2DE2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3</w:t>
      </w:r>
    </w:p>
    <w:p w14:paraId="5130839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Id: 101</w:t>
      </w:r>
    </w:p>
    <w:p w14:paraId="4D34E50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143786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101</w:t>
      </w:r>
    </w:p>
    <w:p w14:paraId="146F54C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Smit Joshi</w:t>
      </w:r>
    </w:p>
    <w:p w14:paraId="0E14EB3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9+ Years</w:t>
      </w:r>
    </w:p>
    <w:p w14:paraId="5391029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1200000</w:t>
      </w:r>
    </w:p>
    <w:p w14:paraId="7D1D86B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Product Manager</w:t>
      </w:r>
    </w:p>
    <w:p w14:paraId="70C584C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6482A02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247C3E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163246F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21D8218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7B8A4B2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0372B3C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62667B6E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109A0B0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00A5936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6B14FFC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4</w:t>
      </w:r>
    </w:p>
    <w:p w14:paraId="1FA47C7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Id: 201</w:t>
      </w:r>
    </w:p>
    <w:p w14:paraId="0446944E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New Id: 102</w:t>
      </w:r>
    </w:p>
    <w:p w14:paraId="22B42FF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75A17A2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Id Updated Successfully</w:t>
      </w:r>
    </w:p>
    <w:p w14:paraId="4ED7754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3ABAA8E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5EEF27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5AD8E12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4D425CC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05EEF0D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3A99AC0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3468D55E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34CE4EA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69ACAF9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0D919E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2</w:t>
      </w:r>
    </w:p>
    <w:p w14:paraId="43C3C24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480023C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101</w:t>
      </w:r>
    </w:p>
    <w:p w14:paraId="486AA12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Smit Joshi</w:t>
      </w:r>
    </w:p>
    <w:p w14:paraId="3DB43C2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9+ Years</w:t>
      </w:r>
    </w:p>
    <w:p w14:paraId="4674F48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1200000</w:t>
      </w:r>
    </w:p>
    <w:p w14:paraId="0FD657C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Product Manager</w:t>
      </w:r>
    </w:p>
    <w:p w14:paraId="2CF3557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E22E26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6B54E614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102</w:t>
      </w:r>
    </w:p>
    <w:p w14:paraId="330B8AD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Switi Patel</w:t>
      </w:r>
    </w:p>
    <w:p w14:paraId="5CDA6AC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2+ Years</w:t>
      </w:r>
    </w:p>
    <w:p w14:paraId="423FBDE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60000</w:t>
      </w:r>
    </w:p>
    <w:p w14:paraId="2265C7D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Software Engineer</w:t>
      </w:r>
    </w:p>
    <w:p w14:paraId="35B0A3C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5486E75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5667138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4B662BF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29B091F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75DCB3A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2EE40DD7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7DF3CFB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0D756F5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6D3C080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330D0F0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5</w:t>
      </w:r>
    </w:p>
    <w:p w14:paraId="170707D1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Employee Id: 102</w:t>
      </w:r>
    </w:p>
    <w:p w14:paraId="03C3A93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43F064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Removed Successfully</w:t>
      </w:r>
    </w:p>
    <w:p w14:paraId="00E0E28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4E6038B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5C6D1AE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60AED5DB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2E4F11A5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2A64ADA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73678B4E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665817C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5C955BF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68F562A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8D57CC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2</w:t>
      </w:r>
    </w:p>
    <w:p w14:paraId="212194C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056252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Eployee Id: 101</w:t>
      </w:r>
    </w:p>
    <w:p w14:paraId="23DC619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Name: Smit Joshi</w:t>
      </w:r>
    </w:p>
    <w:p w14:paraId="58980969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Experience: 9+ Years</w:t>
      </w:r>
    </w:p>
    <w:p w14:paraId="5BADE626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salary: 1200000</w:t>
      </w:r>
    </w:p>
    <w:p w14:paraId="396313F3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Employee Designation: Product Manager</w:t>
      </w:r>
    </w:p>
    <w:p w14:paraId="29012A72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CC610B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457CD46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-----------------------</w:t>
      </w:r>
    </w:p>
    <w:p w14:paraId="60EDB15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1. Enter Employee Details:</w:t>
      </w:r>
    </w:p>
    <w:p w14:paraId="19BA01D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2. See Available Employees:</w:t>
      </w:r>
    </w:p>
    <w:p w14:paraId="0FE68DA0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3. Search Employee by Id:</w:t>
      </w:r>
    </w:p>
    <w:p w14:paraId="1AD3DCCA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4. Update Employee Id:</w:t>
      </w:r>
    </w:p>
    <w:p w14:paraId="4CC9E48F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5. Delete Employee:</w:t>
      </w:r>
    </w:p>
    <w:p w14:paraId="78521E1C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6. exit</w:t>
      </w:r>
    </w:p>
    <w:p w14:paraId="015A020D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750D5328" w14:textId="77777777" w:rsidR="009B3323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Enter choice: 6</w:t>
      </w:r>
    </w:p>
    <w:p w14:paraId="46A2578F" w14:textId="1B3C2CB5" w:rsidR="00986B3A" w:rsidRPr="009B3323" w:rsidRDefault="009B3323" w:rsidP="009B3323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9B3323">
        <w:rPr>
          <w:noProof/>
          <w:color w:val="FFFFFF" w:themeColor="background1"/>
        </w:rPr>
        <w:t>PS D:\LEARNING\COLLAGE\SAM7\Python\collage\Task7&gt;</w:t>
      </w: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3752F101" w14:textId="77777777" w:rsidR="009B3323" w:rsidRDefault="009B3323" w:rsidP="00EB7DB6">
      <w:pPr>
        <w:spacing w:before="0" w:after="0"/>
      </w:pPr>
    </w:p>
    <w:p w14:paraId="5F9071D7" w14:textId="77777777" w:rsidR="009D6A9D" w:rsidRDefault="009D6A9D" w:rsidP="00EB7DB6">
      <w:pPr>
        <w:spacing w:before="0" w:after="0"/>
      </w:pPr>
    </w:p>
    <w:p w14:paraId="27534B6C" w14:textId="77777777" w:rsidR="009D6A9D" w:rsidRDefault="009D6A9D" w:rsidP="00EB7DB6">
      <w:pPr>
        <w:spacing w:before="0" w:after="0"/>
      </w:pPr>
    </w:p>
    <w:p w14:paraId="15300FAD" w14:textId="77777777" w:rsidR="009D6A9D" w:rsidRDefault="009D6A9D" w:rsidP="00EB7DB6">
      <w:pPr>
        <w:spacing w:before="0" w:after="0"/>
      </w:pPr>
    </w:p>
    <w:p w14:paraId="0398FE5A" w14:textId="77777777" w:rsidR="009D6A9D" w:rsidRDefault="009D6A9D" w:rsidP="00EB7DB6">
      <w:pPr>
        <w:spacing w:before="0" w:after="0"/>
      </w:pPr>
    </w:p>
    <w:p w14:paraId="2105B485" w14:textId="77777777" w:rsidR="009D6A9D" w:rsidRDefault="009D6A9D" w:rsidP="00EB7DB6">
      <w:pPr>
        <w:spacing w:before="0" w:after="0"/>
      </w:pPr>
    </w:p>
    <w:p w14:paraId="3DCE4878" w14:textId="77777777" w:rsidR="009D6A9D" w:rsidRDefault="009D6A9D" w:rsidP="00EB7DB6">
      <w:pPr>
        <w:spacing w:before="0" w:after="0"/>
      </w:pPr>
    </w:p>
    <w:p w14:paraId="135259E5" w14:textId="77777777" w:rsidR="009D6A9D" w:rsidRDefault="009D6A9D" w:rsidP="00EB7DB6">
      <w:pPr>
        <w:spacing w:before="0" w:after="0"/>
      </w:pPr>
    </w:p>
    <w:p w14:paraId="568B6BA2" w14:textId="77777777" w:rsidR="009D6A9D" w:rsidRDefault="009D6A9D" w:rsidP="00EB7DB6">
      <w:pPr>
        <w:spacing w:before="0" w:after="0"/>
      </w:pPr>
    </w:p>
    <w:p w14:paraId="33525E86" w14:textId="77777777" w:rsidR="009D6A9D" w:rsidRDefault="009D6A9D" w:rsidP="00EB7DB6">
      <w:pPr>
        <w:spacing w:before="0" w:after="0"/>
      </w:pPr>
    </w:p>
    <w:p w14:paraId="12C86EAB" w14:textId="77777777" w:rsidR="009D6A9D" w:rsidRPr="00C47669" w:rsidRDefault="009D6A9D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lastRenderedPageBreak/>
        <w:t>Practical 3</w:t>
      </w:r>
    </w:p>
    <w:p w14:paraId="3E9B010F" w14:textId="77777777" w:rsidR="006B0258" w:rsidRPr="006B0258" w:rsidRDefault="006B0258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demonstrate the concept of lambda function for finding the</w:t>
      </w:r>
    </w:p>
    <w:p w14:paraId="1F621C76" w14:textId="5B846F2B" w:rsidR="006B0258" w:rsidRPr="00CC6B9C" w:rsidRDefault="006B0258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multiple of 7 from the list and adding 10 to all the members of the list.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5AC68A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67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57F6E54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multiples of 7</w:t>
      </w:r>
    </w:p>
    <w:p w14:paraId="34B87BC9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multiples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A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4719DD2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"Multiples Of 7: "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multiples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C045ED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475743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A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D6A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7EB67BA" w14:textId="77777777" w:rsidR="009D6A9D" w:rsidRPr="009D6A9D" w:rsidRDefault="009D6A9D" w:rsidP="009D6A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A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A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"Added 10: "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6A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9D6A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3F9CCC7" w14:textId="330B6C73" w:rsidR="00207648" w:rsidRDefault="00EB7DB6" w:rsidP="00207648">
      <w:pPr>
        <w:pStyle w:val="Heading3"/>
      </w:pPr>
      <w:r>
        <w:t>Output:</w:t>
      </w:r>
    </w:p>
    <w:p w14:paraId="03E0E0B2" w14:textId="77777777" w:rsidR="00207648" w:rsidRDefault="00207648" w:rsidP="00207648">
      <w:pPr>
        <w:shd w:val="clear" w:color="auto" w:fill="000000" w:themeFill="text1"/>
        <w:rPr>
          <w:color w:val="FFFFFF" w:themeColor="background1"/>
        </w:rPr>
      </w:pPr>
    </w:p>
    <w:p w14:paraId="63125077" w14:textId="584C5835" w:rsidR="00207648" w:rsidRPr="00207648" w:rsidRDefault="00207648" w:rsidP="00207648">
      <w:pPr>
        <w:shd w:val="clear" w:color="auto" w:fill="000000" w:themeFill="text1"/>
        <w:rPr>
          <w:color w:val="FFFFFF" w:themeColor="background1"/>
        </w:rPr>
      </w:pPr>
      <w:r w:rsidRPr="00207648">
        <w:rPr>
          <w:color w:val="FFFFFF" w:themeColor="background1"/>
        </w:rPr>
        <w:t xml:space="preserve">PS D:\LEARNING\COLLAGE\SAM7\Python\collage\Task7&gt; </w:t>
      </w:r>
      <w:proofErr w:type="spellStart"/>
      <w:r w:rsidRPr="00207648">
        <w:rPr>
          <w:color w:val="FFFFFF" w:themeColor="background1"/>
        </w:rPr>
        <w:t>py</w:t>
      </w:r>
      <w:proofErr w:type="spellEnd"/>
      <w:r w:rsidRPr="00207648">
        <w:rPr>
          <w:color w:val="FFFFFF" w:themeColor="background1"/>
        </w:rPr>
        <w:t xml:space="preserve"> practical3.py</w:t>
      </w:r>
    </w:p>
    <w:p w14:paraId="50A5DC11" w14:textId="77777777" w:rsidR="00207648" w:rsidRPr="00207648" w:rsidRDefault="00207648" w:rsidP="00207648">
      <w:pPr>
        <w:shd w:val="clear" w:color="auto" w:fill="000000" w:themeFill="text1"/>
        <w:rPr>
          <w:color w:val="FFFFFF" w:themeColor="background1"/>
        </w:rPr>
      </w:pPr>
      <w:r w:rsidRPr="00207648">
        <w:rPr>
          <w:color w:val="FFFFFF" w:themeColor="background1"/>
        </w:rPr>
        <w:t>Multiples Of 7:  [7, 14, 21]</w:t>
      </w:r>
    </w:p>
    <w:p w14:paraId="05F8552A" w14:textId="77777777" w:rsidR="00207648" w:rsidRPr="00207648" w:rsidRDefault="00207648" w:rsidP="00207648">
      <w:pPr>
        <w:shd w:val="clear" w:color="auto" w:fill="000000" w:themeFill="text1"/>
        <w:rPr>
          <w:color w:val="FFFFFF" w:themeColor="background1"/>
        </w:rPr>
      </w:pPr>
      <w:r w:rsidRPr="00207648">
        <w:rPr>
          <w:color w:val="FFFFFF" w:themeColor="background1"/>
        </w:rPr>
        <w:t>Added 10:  [15, 12, 17, 20, 24, 77, 31]</w:t>
      </w:r>
    </w:p>
    <w:p w14:paraId="6A313FB6" w14:textId="6518AE4E" w:rsidR="00130390" w:rsidRDefault="00207648" w:rsidP="00207648">
      <w:pPr>
        <w:shd w:val="clear" w:color="auto" w:fill="000000" w:themeFill="text1"/>
        <w:rPr>
          <w:color w:val="FFFFFF" w:themeColor="background1"/>
        </w:rPr>
      </w:pPr>
      <w:r w:rsidRPr="00207648">
        <w:rPr>
          <w:color w:val="FFFFFF" w:themeColor="background1"/>
        </w:rPr>
        <w:t>PS D:\LEARNING\COLLAGE\SAM7\Python\collage\Task7&gt;</w:t>
      </w:r>
    </w:p>
    <w:p w14:paraId="227E8C1F" w14:textId="77777777" w:rsidR="00207648" w:rsidRPr="00207648" w:rsidRDefault="00207648" w:rsidP="00207648">
      <w:pPr>
        <w:shd w:val="clear" w:color="auto" w:fill="000000" w:themeFill="text1"/>
        <w:rPr>
          <w:color w:val="FFFFFF" w:themeColor="background1"/>
        </w:rPr>
      </w:pPr>
    </w:p>
    <w:p w14:paraId="6F308280" w14:textId="77777777" w:rsidR="00207648" w:rsidRDefault="00207648" w:rsidP="00207648"/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4234CB6A" w14:textId="77777777" w:rsidR="006B0258" w:rsidRPr="006B0258" w:rsidRDefault="006B0258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demonstrate the concept of method overloading. Write three</w:t>
      </w:r>
    </w:p>
    <w:p w14:paraId="433EC35D" w14:textId="7E6C7965" w:rsidR="006B0258" w:rsidRPr="0021404D" w:rsidRDefault="006B0258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functions named surface area() for calculating the surface area of cube, sphere and cylinder.</w:t>
      </w:r>
    </w:p>
    <w:p w14:paraId="50FA9B4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FBA050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multipledispatch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dispatch</w:t>
      </w:r>
    </w:p>
    <w:p w14:paraId="4D41EA8A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4CF82ED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DEB349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90D4A9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3B0267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@dispatch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D80D4D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582FB65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cube is: "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F322EB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8F40F4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@dispatch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BB913B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radious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6BF4DF1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"Area of </w:t>
      </w:r>
      <w:proofErr w:type="spellStart"/>
      <w:r w:rsidRPr="00620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Shpare</w:t>
      </w:r>
      <w:proofErr w:type="spellEnd"/>
      <w:r w:rsidRPr="00620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is: "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radious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1DD14C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F313AB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@dispatch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4676C4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0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radious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8470968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cylinder is: "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radious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</w:t>
      </w: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radious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840AA34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4E00D2" w14:textId="77777777" w:rsid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63CE7B68" w14:textId="6F7792F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0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36141FE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2D4E64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25371B" w14:textId="77777777" w:rsidR="006201AB" w:rsidRPr="006201AB" w:rsidRDefault="006201AB" w:rsidP="006201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20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0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201A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20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1F81A7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2DC84D82" w:rsidR="002F44DB" w:rsidRDefault="005F6AC2" w:rsidP="00061B44">
      <w:pPr>
        <w:pStyle w:val="Heading3"/>
        <w:spacing w:before="0"/>
      </w:pPr>
      <w:r>
        <w:t>Output:</w:t>
      </w:r>
    </w:p>
    <w:p w14:paraId="49F8294B" w14:textId="77777777" w:rsid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408B1A86" w14:textId="11FA4A11" w:rsidR="00DF5785" w:rsidRP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DF5785">
        <w:rPr>
          <w:color w:val="FFFFFF" w:themeColor="background1"/>
        </w:rPr>
        <w:t xml:space="preserve">PS D:\LEARNING\COLLAGE\SAM7\Python\collage\task7&gt; </w:t>
      </w:r>
      <w:proofErr w:type="spellStart"/>
      <w:r w:rsidRPr="00DF5785">
        <w:rPr>
          <w:color w:val="FFFFFF" w:themeColor="background1"/>
        </w:rPr>
        <w:t>py</w:t>
      </w:r>
      <w:proofErr w:type="spellEnd"/>
      <w:r w:rsidRPr="00DF5785">
        <w:rPr>
          <w:color w:val="FFFFFF" w:themeColor="background1"/>
        </w:rPr>
        <w:t xml:space="preserve"> practical4.py</w:t>
      </w:r>
    </w:p>
    <w:p w14:paraId="33855475" w14:textId="77777777" w:rsidR="00DF5785" w:rsidRP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DF5785">
        <w:rPr>
          <w:color w:val="FFFFFF" w:themeColor="background1"/>
        </w:rPr>
        <w:t>Area of cube is:  600</w:t>
      </w:r>
    </w:p>
    <w:p w14:paraId="1D05D4D0" w14:textId="77777777" w:rsidR="00DF5785" w:rsidRP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DF5785">
        <w:rPr>
          <w:color w:val="FFFFFF" w:themeColor="background1"/>
        </w:rPr>
        <w:t xml:space="preserve">Area of </w:t>
      </w:r>
      <w:proofErr w:type="spellStart"/>
      <w:r w:rsidRPr="00DF5785">
        <w:rPr>
          <w:color w:val="FFFFFF" w:themeColor="background1"/>
        </w:rPr>
        <w:t>Shpare</w:t>
      </w:r>
      <w:proofErr w:type="spellEnd"/>
      <w:r w:rsidRPr="00DF5785">
        <w:rPr>
          <w:color w:val="FFFFFF" w:themeColor="background1"/>
        </w:rPr>
        <w:t xml:space="preserve"> is:  50.26548245743669</w:t>
      </w:r>
    </w:p>
    <w:p w14:paraId="03C1EDE8" w14:textId="77777777" w:rsidR="00DF5785" w:rsidRP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DF5785">
        <w:rPr>
          <w:color w:val="FFFFFF" w:themeColor="background1"/>
        </w:rPr>
        <w:t>Area of cylinder is:  50.26548245743669</w:t>
      </w:r>
    </w:p>
    <w:p w14:paraId="3A8D6888" w14:textId="41D0958D" w:rsid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DF5785">
        <w:rPr>
          <w:color w:val="FFFFFF" w:themeColor="background1"/>
        </w:rPr>
        <w:t>PS D:\LEARNING\COLLAGE\SAM7\Python\collage\task7&gt;</w:t>
      </w:r>
    </w:p>
    <w:p w14:paraId="692674D7" w14:textId="77777777" w:rsidR="00DF5785" w:rsidRPr="00DF5785" w:rsidRDefault="00DF5785" w:rsidP="00DF5785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A94E78A" w14:textId="77777777" w:rsidR="00A02EFF" w:rsidRDefault="00A02EFF" w:rsidP="00323CB8">
      <w:pPr>
        <w:spacing w:before="0"/>
      </w:pPr>
    </w:p>
    <w:p w14:paraId="1F8EEC2B" w14:textId="77777777" w:rsidR="00BD7B70" w:rsidRDefault="00BD7B70" w:rsidP="00323CB8">
      <w:pPr>
        <w:spacing w:before="0"/>
      </w:pP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2127D89B" w14:textId="01A568B0" w:rsidR="00183894" w:rsidRDefault="006B0258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6B0258">
        <w:rPr>
          <w:rFonts w:asciiTheme="majorHAnsi" w:eastAsiaTheme="majorEastAsia" w:hAnsiTheme="majorHAnsi" w:cstheme="majorBidi"/>
          <w:color w:val="007789" w:themeColor="accent1" w:themeShade="BF"/>
        </w:rPr>
        <w:t>Write a python program to implement the following hierarchy</w:t>
      </w:r>
      <w:r>
        <w:rPr>
          <w:rFonts w:asciiTheme="majorHAnsi" w:eastAsiaTheme="majorEastAsia" w:hAnsiTheme="majorHAnsi" w:cstheme="majorBidi"/>
          <w:color w:val="007789" w:themeColor="accent1" w:themeShade="BF"/>
        </w:rPr>
        <w:t>.</w:t>
      </w:r>
    </w:p>
    <w:p w14:paraId="78D82420" w14:textId="31C9527F" w:rsidR="006B0258" w:rsidRDefault="006B0258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6B0258">
        <w:rPr>
          <w:rFonts w:asciiTheme="majorHAnsi" w:eastAsiaTheme="majorEastAsia" w:hAnsiTheme="majorHAnsi" w:cstheme="majorBidi"/>
          <w:noProof/>
          <w:color w:val="007789" w:themeColor="accent1" w:themeShade="BF"/>
        </w:rPr>
        <w:drawing>
          <wp:inline distT="0" distB="0" distL="0" distR="0" wp14:anchorId="136E95BA" wp14:editId="528111BB">
            <wp:extent cx="3528060" cy="1687262"/>
            <wp:effectExtent l="0" t="0" r="0" b="8255"/>
            <wp:docPr id="1433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317" cy="1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11D" w14:textId="77777777" w:rsidR="006B0258" w:rsidRPr="001F7525" w:rsidRDefault="006B0258" w:rsidP="001D7CE9">
      <w:pPr>
        <w:spacing w:before="0" w:after="0"/>
        <w:rPr>
          <w:sz w:val="28"/>
          <w:szCs w:val="28"/>
        </w:rPr>
      </w:pPr>
    </w:p>
    <w:p w14:paraId="2A6BC8A3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FCE791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184C4AB1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1DA37CD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6B9B8298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</w:p>
    <w:p w14:paraId="47EDFA3A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A56A66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7EF9109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9BF923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super().__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__(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self,name,code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  -- Error</w:t>
      </w:r>
    </w:p>
    <w:p w14:paraId="26B178A7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6E5658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</w:p>
    <w:p w14:paraId="00F31FE0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1A86CE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6B2552E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27A83B9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super().__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name,code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     -- Error</w:t>
      </w:r>
    </w:p>
    <w:p w14:paraId="611C31E9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B3B275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</w:p>
    <w:p w14:paraId="35D1DAD1" w14:textId="77777777" w:rsid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6448B" w14:textId="77777777" w:rsidR="00263EF2" w:rsidRDefault="00263EF2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294EEB" w14:textId="77777777" w:rsidR="00263EF2" w:rsidRPr="0034780C" w:rsidRDefault="00263EF2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C45320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Master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CB5CC3D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69234A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super().__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__(</w:t>
      </w:r>
      <w:proofErr w:type="spellStart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name,code,pay,experience</w:t>
      </w:r>
      <w:proofErr w:type="spellEnd"/>
      <w:r w:rsidRPr="003478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    --Error</w:t>
      </w:r>
    </w:p>
    <w:p w14:paraId="6D7BB3A2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A74151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8196D1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A2B9D1" w14:textId="77777777" w:rsid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83BA54" w14:textId="74A24E4C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display_details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A8FD94A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spellEnd"/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8FF599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</w:t>
      </w:r>
      <w:proofErr w:type="spellEnd"/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CDE963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</w:t>
      </w:r>
      <w:proofErr w:type="spellEnd"/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</w:t>
      </w:r>
      <w:proofErr w:type="spellEnd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7F7013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"Experience</w:t>
      </w:r>
      <w:proofErr w:type="spellEnd"/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</w:t>
      </w:r>
      <w:proofErr w:type="spellEnd"/>
      <w:r w:rsidRPr="003478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FB856F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3AC8D1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master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78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Master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78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"Joshi Smit"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78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36DD6D" w14:textId="77777777" w:rsidR="0034780C" w:rsidRPr="0034780C" w:rsidRDefault="0034780C" w:rsidP="003478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78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master</w:t>
      </w:r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78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display_details</w:t>
      </w:r>
      <w:proofErr w:type="spellEnd"/>
      <w:r w:rsidRPr="003478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2D9A732" w14:textId="77777777" w:rsidR="0034780C" w:rsidRPr="0034780C" w:rsidRDefault="0034780C" w:rsidP="0034780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08B9BD" w14:textId="77777777" w:rsidR="008D5DDE" w:rsidRPr="005F6AC2" w:rsidRDefault="008D5DDE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53C49CCC" w14:textId="77777777" w:rsid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2F22AF8" w14:textId="0BB90369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 xml:space="preserve">PS D:\LEARNING\COLLAGE\SAM7\Python\collage\Task7&gt; </w:t>
      </w:r>
      <w:proofErr w:type="spellStart"/>
      <w:r w:rsidRPr="0034780C">
        <w:rPr>
          <w:color w:val="FFFFFF" w:themeColor="background1"/>
        </w:rPr>
        <w:t>py</w:t>
      </w:r>
      <w:proofErr w:type="spellEnd"/>
      <w:r w:rsidRPr="0034780C">
        <w:rPr>
          <w:color w:val="FFFFFF" w:themeColor="background1"/>
        </w:rPr>
        <w:t xml:space="preserve"> practical5.py</w:t>
      </w:r>
    </w:p>
    <w:p w14:paraId="7F6769E5" w14:textId="77777777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>Name: Joshi Smit</w:t>
      </w:r>
    </w:p>
    <w:p w14:paraId="3D56756C" w14:textId="77777777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>Code: 123</w:t>
      </w:r>
    </w:p>
    <w:p w14:paraId="38E37432" w14:textId="77777777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>Pay: 50000</w:t>
      </w:r>
    </w:p>
    <w:p w14:paraId="08ED7257" w14:textId="77777777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>Experience: 5</w:t>
      </w:r>
    </w:p>
    <w:p w14:paraId="35228684" w14:textId="184834B9" w:rsidR="00183894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34780C">
        <w:rPr>
          <w:color w:val="FFFFFF" w:themeColor="background1"/>
        </w:rPr>
        <w:t>PS D:\LEARNING\COLLAGE\SAM7\Python\collage\Task7&gt;</w:t>
      </w:r>
    </w:p>
    <w:p w14:paraId="3F91125A" w14:textId="77777777" w:rsidR="0034780C" w:rsidRPr="0034780C" w:rsidRDefault="0034780C" w:rsidP="0034780C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03F9E110" w14:textId="77777777" w:rsidR="0034780C" w:rsidRDefault="0034780C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4D35FEAB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for creating class Vehicle with members Model no, type and price.</w:t>
      </w:r>
    </w:p>
    <w:p w14:paraId="2B77B446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Derive class car and bike from class vehicle. Class car has members engine number, color</w:t>
      </w:r>
    </w:p>
    <w:p w14:paraId="2A4BA637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and </w:t>
      </w:r>
      <w:proofErr w:type="spellStart"/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fueltype</w:t>
      </w:r>
      <w:proofErr w:type="spellEnd"/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 Class Bike has members as machine CC and mileage. Write proper</w:t>
      </w:r>
    </w:p>
    <w:p w14:paraId="2C8B18FE" w14:textId="572B81C4" w:rsidR="00BD7B70" w:rsidRPr="00D24D9D" w:rsidRDefault="00BD7B70" w:rsidP="00BD7B70">
      <w:pPr>
        <w:spacing w:before="0" w:after="0"/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constructors and display functions to display all the </w:t>
      </w:r>
      <w:r w:rsidR="00592D9E"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details</w:t>
      </w: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62D3726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7DC96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48364F2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87F4F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</w:p>
    <w:p w14:paraId="08CCB6F8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</w:p>
    <w:p w14:paraId="3093ED6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</w:p>
    <w:p w14:paraId="36079A28" w14:textId="77777777" w:rsid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C0F929" w14:textId="77777777" w:rsidR="00D11B97" w:rsidRPr="000E2D89" w:rsidRDefault="00D11B97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B1AF2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99FF2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DD6E27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"Model No:"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D7ADD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2333EB" w14:textId="78EE0B8B" w:rsidR="000E2D89" w:rsidRDefault="000E2D89" w:rsidP="002F5E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₹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E44EBF" w14:textId="77777777" w:rsidR="002F5EF7" w:rsidRPr="000E2D89" w:rsidRDefault="002F5EF7" w:rsidP="002F5E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779FFC" w14:textId="77777777" w:rsidR="00644BC0" w:rsidRDefault="00644BC0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7E8B8374" w14:textId="3AF52420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93EE5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E859A3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C37C5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</w:p>
    <w:p w14:paraId="0E86AD77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</w:p>
    <w:p w14:paraId="5FB972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</w:p>
    <w:p w14:paraId="5FF47855" w14:textId="54E2580C" w:rsidR="00B0214E" w:rsidRDefault="00B0214E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C7B0B" w14:textId="5AC8AF28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99288A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1B52448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 Number:"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3D921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1A04B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"Fuel Type:"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34FA6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77850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2384E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199B2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631C3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</w:p>
    <w:p w14:paraId="5F3F129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</w:p>
    <w:p w14:paraId="11BA3C1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A058D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27DB83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C116DC5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"Machine CC:"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3A3509" w14:textId="6992586B" w:rsidR="000E2D89" w:rsidRDefault="000E2D89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"Mileage:"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730564" w14:textId="77777777" w:rsidR="00C16E51" w:rsidRPr="000E2D89" w:rsidRDefault="00C16E51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117F6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Bike Objects</w:t>
      </w:r>
    </w:p>
    <w:p w14:paraId="4252345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Hero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"Hero </w:t>
      </w:r>
      <w:proofErr w:type="spellStart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Splendor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Plus"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"Commuter"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97.2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ADD85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Bajaj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"Bajaj Pulsar 180"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"StreetFighter"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178.6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51AEC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AA6646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Car Objects</w:t>
      </w:r>
    </w:p>
    <w:p w14:paraId="022279C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Sedun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'Sedan'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'1234567890'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'Red'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'Gasoline'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A77660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SUV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'SUV'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'9876543210'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'Diesel'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CA7679" w14:textId="706FAAC2" w:rsidR="000E2D89" w:rsidRDefault="000E2D89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Truck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'Truck'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'0987654321'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'Electric'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897D22" w14:textId="77777777" w:rsidR="00C16E51" w:rsidRPr="000E2D89" w:rsidRDefault="00C16E51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2FEA82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printing All The Objects Data</w:t>
      </w:r>
    </w:p>
    <w:p w14:paraId="24443BF2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------HERO------'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788C8D" w14:textId="42413C6A" w:rsidR="00B0214E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Hero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5B56FD" w14:textId="77777777" w:rsidR="00276BCC" w:rsidRPr="000E2D89" w:rsidRDefault="00276BCC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E1B9C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------BAJAJ------'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24BB18" w14:textId="75471017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Bajaj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E56AF00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------SEDUN------'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4F8F3E" w14:textId="1219726A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Sedun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9BAA0F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------SUV------'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28BE32" w14:textId="3E2AFC2F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SUV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707EB7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------TRUCK------'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E08B9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Truck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BFC578F" w14:textId="08E6F340" w:rsidR="00E872BD" w:rsidRDefault="00E872BD" w:rsidP="008D5D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8A8263" w14:textId="77777777" w:rsidR="00276BCC" w:rsidRDefault="00276BCC" w:rsidP="002745EA">
      <w:pPr>
        <w:pStyle w:val="Heading3"/>
      </w:pPr>
    </w:p>
    <w:p w14:paraId="7A463395" w14:textId="0D24F9A9" w:rsidR="00583490" w:rsidRDefault="002745EA" w:rsidP="002745EA">
      <w:pPr>
        <w:pStyle w:val="Heading3"/>
      </w:pPr>
      <w:r>
        <w:t>Output:</w:t>
      </w:r>
    </w:p>
    <w:p w14:paraId="4610E026" w14:textId="77777777" w:rsidR="00FB264D" w:rsidRDefault="00FB264D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096414A6" w14:textId="0B0E7E53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PS D:\LEARNING\COLLAGE\SAM7\Python\collage\Task7&gt; </w:t>
      </w:r>
      <w:proofErr w:type="spellStart"/>
      <w:r w:rsidRPr="008B0CE1">
        <w:rPr>
          <w:color w:val="FFFFFF" w:themeColor="background1"/>
        </w:rPr>
        <w:t>py</w:t>
      </w:r>
      <w:proofErr w:type="spellEnd"/>
      <w:r w:rsidRPr="008B0CE1">
        <w:rPr>
          <w:color w:val="FFFFFF" w:themeColor="background1"/>
        </w:rPr>
        <w:t xml:space="preserve"> practical6.py</w:t>
      </w:r>
    </w:p>
    <w:p w14:paraId="5F78C6F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3777024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------HERO------</w:t>
      </w:r>
    </w:p>
    <w:p w14:paraId="6B9FF96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32F851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Hero Splendor Plus</w:t>
      </w:r>
    </w:p>
    <w:p w14:paraId="01117E5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Commuter</w:t>
      </w:r>
    </w:p>
    <w:p w14:paraId="17280E32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65000</w:t>
      </w:r>
    </w:p>
    <w:p w14:paraId="76B5580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Machine CC: 97.2</w:t>
      </w:r>
    </w:p>
    <w:p w14:paraId="25FFBF6E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Mileage: 65</w:t>
      </w:r>
    </w:p>
    <w:p w14:paraId="5F5FB2F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5612C3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------BAJAJ------</w:t>
      </w:r>
    </w:p>
    <w:p w14:paraId="2BEABB5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7228FD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Bajaj Pulsar 180</w:t>
      </w:r>
    </w:p>
    <w:p w14:paraId="33F5EA2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Type: </w:t>
      </w:r>
      <w:proofErr w:type="spellStart"/>
      <w:r w:rsidRPr="008B0CE1">
        <w:rPr>
          <w:color w:val="FFFFFF" w:themeColor="background1"/>
        </w:rPr>
        <w:t>StreetFighter</w:t>
      </w:r>
      <w:proofErr w:type="spellEnd"/>
    </w:p>
    <w:p w14:paraId="7C249DF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120000</w:t>
      </w:r>
    </w:p>
    <w:p w14:paraId="23CD686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Machine CC: 178.6</w:t>
      </w:r>
    </w:p>
    <w:p w14:paraId="1A2BC09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Mileage: 45</w:t>
      </w:r>
    </w:p>
    <w:p w14:paraId="1B88340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340BBD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------SEDUN------</w:t>
      </w:r>
    </w:p>
    <w:p w14:paraId="75733C5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0DF8F0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1</w:t>
      </w:r>
    </w:p>
    <w:p w14:paraId="7B7EF840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Sedan</w:t>
      </w:r>
    </w:p>
    <w:p w14:paraId="5106A0FE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20000</w:t>
      </w:r>
    </w:p>
    <w:p w14:paraId="065AFFE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1234567890</w:t>
      </w:r>
    </w:p>
    <w:p w14:paraId="6C18DDC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Red</w:t>
      </w:r>
    </w:p>
    <w:p w14:paraId="1101A58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Gasoline</w:t>
      </w:r>
    </w:p>
    <w:p w14:paraId="07377AA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669B10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------SUV------</w:t>
      </w:r>
    </w:p>
    <w:p w14:paraId="4FBA7C7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4045D059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2</w:t>
      </w:r>
    </w:p>
    <w:p w14:paraId="5156CE7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SUV</w:t>
      </w:r>
    </w:p>
    <w:p w14:paraId="0A3C30F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30000</w:t>
      </w:r>
    </w:p>
    <w:p w14:paraId="422EEC8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9876543210</w:t>
      </w:r>
    </w:p>
    <w:p w14:paraId="1D353331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Blue</w:t>
      </w:r>
    </w:p>
    <w:p w14:paraId="1CF9961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Diesel</w:t>
      </w:r>
    </w:p>
    <w:p w14:paraId="2E0018D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4C6EA0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------TRUCK------</w:t>
      </w:r>
    </w:p>
    <w:p w14:paraId="6E0D8953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185A337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3</w:t>
      </w:r>
    </w:p>
    <w:p w14:paraId="5775D91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Truck</w:t>
      </w:r>
    </w:p>
    <w:p w14:paraId="5F1708C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40000</w:t>
      </w:r>
    </w:p>
    <w:p w14:paraId="11B95D1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0987654321</w:t>
      </w:r>
    </w:p>
    <w:p w14:paraId="0F35132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Green</w:t>
      </w:r>
    </w:p>
    <w:p w14:paraId="022D545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Electric</w:t>
      </w:r>
    </w:p>
    <w:p w14:paraId="4B0EDFE1" w14:textId="2008F016" w:rsidR="00183894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PS D:\LEARNING\COLLAGE\SAM7\Python\collage\Task7&gt;</w:t>
      </w:r>
    </w:p>
    <w:p w14:paraId="76167358" w14:textId="77777777" w:rsidR="00342A89" w:rsidRDefault="00342A89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349BC922" w14:textId="77777777" w:rsidR="008F074C" w:rsidRDefault="008F074C" w:rsidP="00D5115E">
      <w:pPr>
        <w:pStyle w:val="Heading1"/>
        <w:spacing w:before="0" w:after="0"/>
      </w:pPr>
    </w:p>
    <w:p w14:paraId="639CA013" w14:textId="77777777" w:rsidR="008F074C" w:rsidRDefault="008F074C" w:rsidP="008F074C"/>
    <w:p w14:paraId="42FA24C3" w14:textId="20B75746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3DCC9052" w14:textId="76232300" w:rsidR="00B927FE" w:rsidRPr="00B927FE" w:rsidRDefault="00B927FE" w:rsidP="00B927F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927F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filter a list of integers using Lambda into positive, negative and</w:t>
      </w:r>
    </w:p>
    <w:p w14:paraId="7E0102D9" w14:textId="6BC97114" w:rsidR="00B927FE" w:rsidRPr="006A6857" w:rsidRDefault="00B927FE" w:rsidP="00B927FE">
      <w:pPr>
        <w:spacing w:before="0" w:after="0"/>
        <w:rPr>
          <w:sz w:val="20"/>
          <w:szCs w:val="20"/>
        </w:rPr>
      </w:pPr>
      <w:r w:rsidRPr="00B927F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zero numbers. (Create three different lists and display)</w:t>
      </w:r>
    </w:p>
    <w:p w14:paraId="3E22CE15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48C5F5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134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ADF2908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"Original: 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620B9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924D1F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0A57806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negative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FA6F3E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8AA167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9FD372" w14:textId="26469E1A" w:rsidR="007D7613" w:rsidRPr="00B927FE" w:rsidRDefault="00B927FE" w:rsidP="007D76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"Poritive:"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927F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Negative:"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negative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927F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Zero:"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1B67D7" w14:textId="77777777" w:rsidR="00782FED" w:rsidRDefault="00782FED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346FD682" w14:textId="77777777" w:rsid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9EF59AE" w14:textId="4639DA13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 xml:space="preserve">PS D:\LEARNING\COLLAGE\SAM7\Python\collage\Task7&gt; </w:t>
      </w:r>
      <w:proofErr w:type="spellStart"/>
      <w:r w:rsidRPr="00B927FE">
        <w:rPr>
          <w:color w:val="FFFFFF" w:themeColor="background1"/>
        </w:rPr>
        <w:t>py</w:t>
      </w:r>
      <w:proofErr w:type="spellEnd"/>
      <w:r w:rsidRPr="00B927FE">
        <w:rPr>
          <w:color w:val="FFFFFF" w:themeColor="background1"/>
        </w:rPr>
        <w:t xml:space="preserve"> practical7.py</w:t>
      </w:r>
    </w:p>
    <w:p w14:paraId="4E50524F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Original:  [10, 0, 20, -47, -134]</w:t>
      </w:r>
    </w:p>
    <w:p w14:paraId="7A728254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proofErr w:type="spellStart"/>
      <w:r w:rsidRPr="00B927FE">
        <w:rPr>
          <w:color w:val="FFFFFF" w:themeColor="background1"/>
        </w:rPr>
        <w:t>Poritive</w:t>
      </w:r>
      <w:proofErr w:type="spellEnd"/>
      <w:r w:rsidRPr="00B927FE">
        <w:rPr>
          <w:color w:val="FFFFFF" w:themeColor="background1"/>
        </w:rPr>
        <w:t xml:space="preserve">: [10, 20] </w:t>
      </w:r>
    </w:p>
    <w:p w14:paraId="15FEC45C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 xml:space="preserve">Negative: [-47, -134] </w:t>
      </w:r>
    </w:p>
    <w:p w14:paraId="69BFAA01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Zero: [0]</w:t>
      </w:r>
    </w:p>
    <w:p w14:paraId="18CDC3C4" w14:textId="78E9C51F" w:rsidR="00CA2DB7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PS D:\LEARNING\COLLAGE\SAM7\Python\collage\Task7&gt;</w:t>
      </w:r>
    </w:p>
    <w:p w14:paraId="250ED4D4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sectPr w:rsidR="00B927FE" w:rsidRPr="00B927FE" w:rsidSect="00883DB7"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00B7" w14:textId="77777777" w:rsidR="008E5129" w:rsidRDefault="008E5129" w:rsidP="00C6554A">
      <w:pPr>
        <w:spacing w:before="0" w:after="0" w:line="240" w:lineRule="auto"/>
      </w:pPr>
      <w:r>
        <w:separator/>
      </w:r>
    </w:p>
  </w:endnote>
  <w:endnote w:type="continuationSeparator" w:id="0">
    <w:p w14:paraId="4349B1DE" w14:textId="77777777" w:rsidR="008E5129" w:rsidRDefault="008E51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1DCB" w14:textId="77777777" w:rsidR="008E5129" w:rsidRDefault="008E512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2FB030" w14:textId="77777777" w:rsidR="008E5129" w:rsidRDefault="008E512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40C41"/>
    <w:rsid w:val="00041705"/>
    <w:rsid w:val="000456C1"/>
    <w:rsid w:val="00056A81"/>
    <w:rsid w:val="00061B44"/>
    <w:rsid w:val="00064E35"/>
    <w:rsid w:val="0007254C"/>
    <w:rsid w:val="00085759"/>
    <w:rsid w:val="000937F4"/>
    <w:rsid w:val="00093EA5"/>
    <w:rsid w:val="000B3AE3"/>
    <w:rsid w:val="000C4233"/>
    <w:rsid w:val="000D5FC9"/>
    <w:rsid w:val="000E2D89"/>
    <w:rsid w:val="000E54C4"/>
    <w:rsid w:val="000F1282"/>
    <w:rsid w:val="0011639F"/>
    <w:rsid w:val="00130390"/>
    <w:rsid w:val="001334DF"/>
    <w:rsid w:val="00137876"/>
    <w:rsid w:val="001518F8"/>
    <w:rsid w:val="001676DC"/>
    <w:rsid w:val="0017126A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7648"/>
    <w:rsid w:val="0021356D"/>
    <w:rsid w:val="0021404D"/>
    <w:rsid w:val="00221E78"/>
    <w:rsid w:val="0022691A"/>
    <w:rsid w:val="00230BFC"/>
    <w:rsid w:val="002370AF"/>
    <w:rsid w:val="002479F9"/>
    <w:rsid w:val="002554CD"/>
    <w:rsid w:val="0026041B"/>
    <w:rsid w:val="00260A0A"/>
    <w:rsid w:val="00263EF2"/>
    <w:rsid w:val="002745EA"/>
    <w:rsid w:val="00275995"/>
    <w:rsid w:val="00276BCC"/>
    <w:rsid w:val="00285131"/>
    <w:rsid w:val="00293B83"/>
    <w:rsid w:val="002A066C"/>
    <w:rsid w:val="002A29C5"/>
    <w:rsid w:val="002B4294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2A89"/>
    <w:rsid w:val="0034780C"/>
    <w:rsid w:val="00352089"/>
    <w:rsid w:val="0037025C"/>
    <w:rsid w:val="003802C0"/>
    <w:rsid w:val="0038641E"/>
    <w:rsid w:val="0039301F"/>
    <w:rsid w:val="003B1BCD"/>
    <w:rsid w:val="003C5063"/>
    <w:rsid w:val="003D1712"/>
    <w:rsid w:val="003D20A8"/>
    <w:rsid w:val="003E3CB0"/>
    <w:rsid w:val="003E5144"/>
    <w:rsid w:val="00402365"/>
    <w:rsid w:val="004162FB"/>
    <w:rsid w:val="00433911"/>
    <w:rsid w:val="004356F1"/>
    <w:rsid w:val="00472BF1"/>
    <w:rsid w:val="00474891"/>
    <w:rsid w:val="004769FB"/>
    <w:rsid w:val="00482307"/>
    <w:rsid w:val="00492E55"/>
    <w:rsid w:val="004A57D9"/>
    <w:rsid w:val="004B1691"/>
    <w:rsid w:val="004C049F"/>
    <w:rsid w:val="004C4D57"/>
    <w:rsid w:val="004E40BE"/>
    <w:rsid w:val="004F1C38"/>
    <w:rsid w:val="005000E2"/>
    <w:rsid w:val="00511500"/>
    <w:rsid w:val="005116B1"/>
    <w:rsid w:val="00514956"/>
    <w:rsid w:val="005150C0"/>
    <w:rsid w:val="005401CF"/>
    <w:rsid w:val="0054799B"/>
    <w:rsid w:val="00551C63"/>
    <w:rsid w:val="00566918"/>
    <w:rsid w:val="00583490"/>
    <w:rsid w:val="00584E3C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F1559"/>
    <w:rsid w:val="005F4B85"/>
    <w:rsid w:val="005F6AC2"/>
    <w:rsid w:val="006201AB"/>
    <w:rsid w:val="00623BDC"/>
    <w:rsid w:val="00644BC0"/>
    <w:rsid w:val="0065633B"/>
    <w:rsid w:val="006567C8"/>
    <w:rsid w:val="006763A3"/>
    <w:rsid w:val="00677B3A"/>
    <w:rsid w:val="00683284"/>
    <w:rsid w:val="006A3CE7"/>
    <w:rsid w:val="006A6857"/>
    <w:rsid w:val="006B0258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7613"/>
    <w:rsid w:val="007E1AB2"/>
    <w:rsid w:val="007E1F9D"/>
    <w:rsid w:val="007F56D5"/>
    <w:rsid w:val="008337D9"/>
    <w:rsid w:val="00834496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B0CE1"/>
    <w:rsid w:val="008B41C0"/>
    <w:rsid w:val="008D5DDE"/>
    <w:rsid w:val="008E5129"/>
    <w:rsid w:val="008F074C"/>
    <w:rsid w:val="00907C12"/>
    <w:rsid w:val="0092168C"/>
    <w:rsid w:val="0092719D"/>
    <w:rsid w:val="00931EEE"/>
    <w:rsid w:val="00933539"/>
    <w:rsid w:val="0094514A"/>
    <w:rsid w:val="009512D7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B1547"/>
    <w:rsid w:val="00AD2314"/>
    <w:rsid w:val="00AD4BB3"/>
    <w:rsid w:val="00AE3726"/>
    <w:rsid w:val="00AF0C91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7401B"/>
    <w:rsid w:val="00B74127"/>
    <w:rsid w:val="00B854CE"/>
    <w:rsid w:val="00B927FE"/>
    <w:rsid w:val="00B9378F"/>
    <w:rsid w:val="00BC033E"/>
    <w:rsid w:val="00BC1109"/>
    <w:rsid w:val="00BD3355"/>
    <w:rsid w:val="00BD56D4"/>
    <w:rsid w:val="00BD7868"/>
    <w:rsid w:val="00BD7B70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2930"/>
    <w:rsid w:val="00D11B97"/>
    <w:rsid w:val="00D23BC0"/>
    <w:rsid w:val="00D24D9D"/>
    <w:rsid w:val="00D255A5"/>
    <w:rsid w:val="00D360EC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2C97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B0FC6"/>
    <w:rsid w:val="00EB3D2D"/>
    <w:rsid w:val="00EB5785"/>
    <w:rsid w:val="00EB782F"/>
    <w:rsid w:val="00EB7DB6"/>
    <w:rsid w:val="00EC6009"/>
    <w:rsid w:val="00ED7C44"/>
    <w:rsid w:val="00EF3341"/>
    <w:rsid w:val="00F112EF"/>
    <w:rsid w:val="00F4132D"/>
    <w:rsid w:val="00F42873"/>
    <w:rsid w:val="00F435FB"/>
    <w:rsid w:val="00F47455"/>
    <w:rsid w:val="00F66F7F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832</TotalTime>
  <Pages>18</Pages>
  <Words>2641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465</cp:revision>
  <cp:lastPrinted>2023-08-10T13:30:00Z</cp:lastPrinted>
  <dcterms:created xsi:type="dcterms:W3CDTF">2023-07-20T13:37:00Z</dcterms:created>
  <dcterms:modified xsi:type="dcterms:W3CDTF">2023-10-07T11:19:00Z</dcterms:modified>
</cp:coreProperties>
</file>