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03CB6" w14:textId="0F85CDB0" w:rsidR="007C09B5" w:rsidRDefault="007C09B5" w:rsidP="007C09B5">
      <w:pPr>
        <w:pStyle w:val="Title"/>
      </w:pPr>
      <w:r>
        <w:rPr>
          <w:noProof/>
        </w:rPr>
        <w:drawing>
          <wp:inline distT="0" distB="0" distL="0" distR="0" wp14:anchorId="1B309BED" wp14:editId="2234FD45">
            <wp:extent cx="3657600" cy="3657600"/>
            <wp:effectExtent l="0" t="0" r="0" b="0"/>
            <wp:docPr id="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"/>
                    <pic:cNvPicPr>
                      <a:picLocks noChangeAspect="1"/>
                    </pic:cNvPicPr>
                  </pic:nvPicPr>
                  <pic:blipFill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1AF1B595" w14:textId="27527F09" w:rsidR="00C6554A" w:rsidRDefault="0078198E" w:rsidP="007C09B5">
      <w:pPr>
        <w:pStyle w:val="Title"/>
      </w:pPr>
      <w:r>
        <w:t>Python Practical’s</w:t>
      </w:r>
    </w:p>
    <w:p w14:paraId="7448020E" w14:textId="08683088" w:rsidR="00864589" w:rsidRPr="00CB1239" w:rsidRDefault="00864589" w:rsidP="00864589">
      <w:pPr>
        <w:pStyle w:val="Heading1"/>
        <w:jc w:val="center"/>
        <w:rPr>
          <w:color w:val="FF0000"/>
        </w:rPr>
      </w:pPr>
      <w:r w:rsidRPr="00CB1239">
        <w:rPr>
          <w:color w:val="FF0000"/>
        </w:rPr>
        <w:t>T</w:t>
      </w:r>
      <w:r w:rsidR="00CB1239">
        <w:rPr>
          <w:color w:val="FF0000"/>
        </w:rPr>
        <w:t xml:space="preserve">ASK </w:t>
      </w:r>
      <w:r w:rsidR="00607E86">
        <w:rPr>
          <w:color w:val="FF0000"/>
        </w:rPr>
        <w:t>9</w:t>
      </w:r>
    </w:p>
    <w:p w14:paraId="7EDE3AD3" w14:textId="1E329CD9" w:rsidR="00064E35" w:rsidRDefault="0078198E" w:rsidP="00064E35">
      <w:pPr>
        <w:pStyle w:val="ContactInfo"/>
      </w:pPr>
      <w:r>
        <w:t>Smit Joshi</w:t>
      </w:r>
      <w:r w:rsidR="00C6554A">
        <w:t xml:space="preserve"> |</w:t>
      </w:r>
      <w:r w:rsidR="00C6554A" w:rsidRPr="00D5413C">
        <w:t xml:space="preserve"> </w:t>
      </w:r>
      <w:r w:rsidR="00285F57">
        <w:t>14</w:t>
      </w:r>
      <w:r>
        <w:t>-</w:t>
      </w:r>
      <w:r w:rsidR="00037B3C">
        <w:t>10</w:t>
      </w:r>
      <w:r>
        <w:t>-2023</w:t>
      </w:r>
    </w:p>
    <w:p w14:paraId="7AA2EB5B" w14:textId="5DD9224D" w:rsidR="00064E35" w:rsidRPr="00931EEE" w:rsidRDefault="00064E35" w:rsidP="00064E35">
      <w:pPr>
        <w:pStyle w:val="ContactInfo"/>
        <w:rPr>
          <w:b/>
          <w:bCs/>
          <w:color w:val="007DEB" w:themeColor="background2" w:themeShade="80"/>
        </w:rPr>
      </w:pPr>
      <w:r>
        <w:t>View On</w:t>
      </w:r>
      <w:r w:rsidR="00931EEE">
        <w:t xml:space="preserve"> </w:t>
      </w:r>
      <w:hyperlink r:id="rId10" w:history="1">
        <w:r w:rsidR="00931EEE" w:rsidRPr="00931EEE">
          <w:rPr>
            <w:rStyle w:val="Hyperlink"/>
            <w:b/>
            <w:bCs/>
            <w:color w:val="007DEB" w:themeColor="background2" w:themeShade="80"/>
            <w:u w:val="none"/>
          </w:rPr>
          <w:t>github.com/smit-joshi814</w:t>
        </w:r>
      </w:hyperlink>
    </w:p>
    <w:p w14:paraId="56E4D508" w14:textId="2A1FCDBE" w:rsidR="00D625B6" w:rsidRDefault="00C6554A" w:rsidP="007E1F9D">
      <w:pPr>
        <w:pStyle w:val="ContactInfo"/>
        <w:jc w:val="left"/>
      </w:pPr>
      <w:r>
        <w:br w:type="page"/>
      </w:r>
    </w:p>
    <w:p w14:paraId="701D6305" w14:textId="3FB25202" w:rsidR="00D625B6" w:rsidRPr="002C1F85" w:rsidRDefault="00D625B6" w:rsidP="002C1F85">
      <w:pPr>
        <w:pStyle w:val="Title"/>
      </w:pPr>
      <w:r w:rsidRPr="002C1F85">
        <w:lastRenderedPageBreak/>
        <w:t>Practical 1</w:t>
      </w:r>
    </w:p>
    <w:p w14:paraId="3B443496" w14:textId="794AE7FC" w:rsidR="00585861" w:rsidRDefault="009D75E6" w:rsidP="001D7CE9">
      <w:pPr>
        <w:spacing w:before="0" w:after="0"/>
        <w:rPr>
          <w:rFonts w:asciiTheme="majorHAnsi" w:eastAsiaTheme="majorEastAsia" w:hAnsiTheme="majorHAnsi" w:cstheme="majorBidi"/>
          <w:color w:val="007789" w:themeColor="accent1" w:themeShade="BF"/>
          <w:szCs w:val="20"/>
        </w:rPr>
      </w:pPr>
      <w:r>
        <w:rPr>
          <w:rFonts w:asciiTheme="majorHAnsi" w:eastAsiaTheme="majorEastAsia" w:hAnsiTheme="majorHAnsi" w:cstheme="majorBidi"/>
          <w:color w:val="007789" w:themeColor="accent1" w:themeShade="BF"/>
          <w:szCs w:val="20"/>
        </w:rPr>
        <w:t>Create module for Simple</w:t>
      </w:r>
      <w:r w:rsidR="00267F8E">
        <w:rPr>
          <w:rFonts w:asciiTheme="majorHAnsi" w:eastAsiaTheme="majorEastAsia" w:hAnsiTheme="majorHAnsi" w:cstheme="majorBidi"/>
          <w:color w:val="007789" w:themeColor="accent1" w:themeShade="BF"/>
          <w:szCs w:val="20"/>
        </w:rPr>
        <w:t xml:space="preserve"> </w:t>
      </w:r>
      <w:r>
        <w:rPr>
          <w:rFonts w:asciiTheme="majorHAnsi" w:eastAsiaTheme="majorEastAsia" w:hAnsiTheme="majorHAnsi" w:cstheme="majorBidi"/>
          <w:color w:val="007789" w:themeColor="accent1" w:themeShade="BF"/>
          <w:szCs w:val="20"/>
        </w:rPr>
        <w:t>Calculator functions such as addition, multiplication, division, subtraction. Create another file Scientific</w:t>
      </w:r>
      <w:r w:rsidR="00267F8E">
        <w:rPr>
          <w:rFonts w:asciiTheme="majorHAnsi" w:eastAsiaTheme="majorEastAsia" w:hAnsiTheme="majorHAnsi" w:cstheme="majorBidi"/>
          <w:color w:val="007789" w:themeColor="accent1" w:themeShade="BF"/>
          <w:szCs w:val="20"/>
        </w:rPr>
        <w:t xml:space="preserve"> C</w:t>
      </w:r>
      <w:r>
        <w:rPr>
          <w:rFonts w:asciiTheme="majorHAnsi" w:eastAsiaTheme="majorEastAsia" w:hAnsiTheme="majorHAnsi" w:cstheme="majorBidi"/>
          <w:color w:val="007789" w:themeColor="accent1" w:themeShade="BF"/>
          <w:szCs w:val="20"/>
        </w:rPr>
        <w:t xml:space="preserve">alculator which includes functions like </w:t>
      </w:r>
      <w:r w:rsidR="00267F8E">
        <w:rPr>
          <w:rFonts w:asciiTheme="majorHAnsi" w:eastAsiaTheme="majorEastAsia" w:hAnsiTheme="majorHAnsi" w:cstheme="majorBidi"/>
          <w:color w:val="007789" w:themeColor="accent1" w:themeShade="BF"/>
          <w:szCs w:val="20"/>
        </w:rPr>
        <w:t>sin, cos, tan, power</w:t>
      </w:r>
      <w:r>
        <w:rPr>
          <w:rFonts w:asciiTheme="majorHAnsi" w:eastAsiaTheme="majorEastAsia" w:hAnsiTheme="majorHAnsi" w:cstheme="majorBidi"/>
          <w:color w:val="007789" w:themeColor="accent1" w:themeShade="BF"/>
          <w:szCs w:val="20"/>
        </w:rPr>
        <w:t xml:space="preserve">. </w:t>
      </w:r>
      <w:r w:rsidR="00267F8E">
        <w:rPr>
          <w:rFonts w:asciiTheme="majorHAnsi" w:eastAsiaTheme="majorEastAsia" w:hAnsiTheme="majorHAnsi" w:cstheme="majorBidi"/>
          <w:color w:val="007789" w:themeColor="accent1" w:themeShade="BF"/>
          <w:szCs w:val="20"/>
        </w:rPr>
        <w:t>Create package including these two modules. Create another file and demonstrate the use of defined packages.</w:t>
      </w:r>
    </w:p>
    <w:p w14:paraId="4B76D4AD" w14:textId="2A71D4EC" w:rsidR="009D75E6" w:rsidRPr="005B3B60" w:rsidRDefault="00585861" w:rsidP="00585861">
      <w:pPr>
        <w:pStyle w:val="Heading1"/>
        <w:spacing w:after="0" w:line="240" w:lineRule="auto"/>
      </w:pPr>
      <w:r>
        <w:t>calculator/</w:t>
      </w:r>
      <w:r w:rsidR="009D75E6">
        <w:t>SimpleCalculator.py</w:t>
      </w:r>
    </w:p>
    <w:p w14:paraId="390E8F4D" w14:textId="4B328A47" w:rsidR="00883DB7" w:rsidRPr="00883DB7" w:rsidRDefault="00883DB7" w:rsidP="00883DB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397D03F" w14:textId="77777777" w:rsidR="00585861" w:rsidRPr="00585861" w:rsidRDefault="00585861" w:rsidP="0058586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85861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module simple calculator</w:t>
      </w:r>
    </w:p>
    <w:p w14:paraId="621CCB4A" w14:textId="77777777" w:rsidR="00585861" w:rsidRPr="00585861" w:rsidRDefault="00585861" w:rsidP="0058586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5AFBDE3" w14:textId="77777777" w:rsidR="00585861" w:rsidRPr="00585861" w:rsidRDefault="00585861" w:rsidP="0058586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858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5858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8586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</w:t>
      </w:r>
      <w:r w:rsidRPr="005858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858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num1</w:t>
      </w:r>
      <w:r w:rsidRPr="005858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5858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num2</w:t>
      </w:r>
      <w:r w:rsidRPr="005858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42146570" w14:textId="77777777" w:rsidR="00585861" w:rsidRPr="00585861" w:rsidRDefault="00585861" w:rsidP="0058586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858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58586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5858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858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num1</w:t>
      </w:r>
      <w:r w:rsidRPr="005858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r w:rsidRPr="005858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num2</w:t>
      </w:r>
    </w:p>
    <w:p w14:paraId="23844777" w14:textId="77777777" w:rsidR="00585861" w:rsidRPr="00585861" w:rsidRDefault="00585861" w:rsidP="00585861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4B6688A" w14:textId="77777777" w:rsidR="00585861" w:rsidRPr="00585861" w:rsidRDefault="00585861" w:rsidP="0058586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858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5858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8586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sub</w:t>
      </w:r>
      <w:r w:rsidRPr="005858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858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num1</w:t>
      </w:r>
      <w:r w:rsidRPr="005858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5858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num2</w:t>
      </w:r>
      <w:r w:rsidRPr="005858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04D5347A" w14:textId="77777777" w:rsidR="00585861" w:rsidRPr="00585861" w:rsidRDefault="00585861" w:rsidP="0058586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858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58586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5858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858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num1</w:t>
      </w:r>
      <w:r w:rsidRPr="005858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- </w:t>
      </w:r>
      <w:r w:rsidRPr="005858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num2</w:t>
      </w:r>
    </w:p>
    <w:p w14:paraId="024AE498" w14:textId="77777777" w:rsidR="00585861" w:rsidRPr="00585861" w:rsidRDefault="00585861" w:rsidP="00585861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858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br/>
      </w:r>
    </w:p>
    <w:p w14:paraId="0E305E82" w14:textId="77777777" w:rsidR="00585861" w:rsidRPr="00585861" w:rsidRDefault="00585861" w:rsidP="0058586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858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5858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8586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mul</w:t>
      </w:r>
      <w:r w:rsidRPr="005858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858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num1</w:t>
      </w:r>
      <w:r w:rsidRPr="005858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5858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num2</w:t>
      </w:r>
      <w:r w:rsidRPr="005858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70A6590C" w14:textId="77777777" w:rsidR="00585861" w:rsidRPr="00585861" w:rsidRDefault="00585861" w:rsidP="0058586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858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58586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5858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858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num1</w:t>
      </w:r>
      <w:r w:rsidRPr="005858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* </w:t>
      </w:r>
      <w:r w:rsidRPr="005858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num2</w:t>
      </w:r>
    </w:p>
    <w:p w14:paraId="38B31E91" w14:textId="77777777" w:rsidR="00585861" w:rsidRPr="00585861" w:rsidRDefault="00585861" w:rsidP="00585861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AA8683B" w14:textId="77777777" w:rsidR="00585861" w:rsidRPr="00585861" w:rsidRDefault="00585861" w:rsidP="0058586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858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5858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8586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div</w:t>
      </w:r>
      <w:r w:rsidRPr="005858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858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num1</w:t>
      </w:r>
      <w:r w:rsidRPr="005858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5858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num2</w:t>
      </w:r>
      <w:r w:rsidRPr="005858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39B38B2E" w14:textId="77777777" w:rsidR="00585861" w:rsidRPr="00585861" w:rsidRDefault="00585861" w:rsidP="0058586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858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58586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5858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858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num1</w:t>
      </w:r>
      <w:r w:rsidRPr="0058586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/ </w:t>
      </w:r>
      <w:r w:rsidRPr="005858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num2</w:t>
      </w:r>
    </w:p>
    <w:p w14:paraId="38E768B8" w14:textId="77777777" w:rsidR="0039301F" w:rsidRPr="0039301F" w:rsidRDefault="0039301F" w:rsidP="0039301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4440B6F" w14:textId="79B73CA9" w:rsidR="009D75E6" w:rsidRDefault="00585861" w:rsidP="00585861">
      <w:pPr>
        <w:pStyle w:val="Heading1"/>
        <w:spacing w:after="0"/>
      </w:pPr>
      <w:r>
        <w:t>calculator/</w:t>
      </w:r>
      <w:r w:rsidR="009D75E6" w:rsidRPr="009D75E6">
        <w:t>ScientificCalculator</w:t>
      </w:r>
      <w:r w:rsidR="009D75E6">
        <w:t>.py</w:t>
      </w:r>
    </w:p>
    <w:p w14:paraId="4A27086A" w14:textId="77777777" w:rsidR="009D75E6" w:rsidRDefault="009D75E6" w:rsidP="009D75E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</w:pPr>
    </w:p>
    <w:p w14:paraId="639CFE8E" w14:textId="77777777" w:rsidR="0017776F" w:rsidRPr="0017776F" w:rsidRDefault="0017776F" w:rsidP="001777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776F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Scintific calculator</w:t>
      </w:r>
    </w:p>
    <w:p w14:paraId="18DE7E81" w14:textId="77777777" w:rsidR="0017776F" w:rsidRPr="0017776F" w:rsidRDefault="0017776F" w:rsidP="001777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AA7EA70" w14:textId="77777777" w:rsidR="0017776F" w:rsidRPr="0017776F" w:rsidRDefault="0017776F" w:rsidP="001777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776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1777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7776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math</w:t>
      </w:r>
    </w:p>
    <w:p w14:paraId="06D9A0C9" w14:textId="77777777" w:rsidR="0017776F" w:rsidRPr="0017776F" w:rsidRDefault="0017776F" w:rsidP="001777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5F9E72E" w14:textId="77777777" w:rsidR="0017776F" w:rsidRPr="0017776F" w:rsidRDefault="0017776F" w:rsidP="001777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776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1777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7776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sin1</w:t>
      </w:r>
      <w:r w:rsidRPr="001777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7776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</w:t>
      </w:r>
      <w:r w:rsidRPr="001777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3F26B756" w14:textId="77777777" w:rsidR="0017776F" w:rsidRPr="0017776F" w:rsidRDefault="0017776F" w:rsidP="001777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77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7776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1777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7776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math</w:t>
      </w:r>
      <w:r w:rsidRPr="001777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7776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sin</w:t>
      </w:r>
      <w:r w:rsidRPr="001777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7776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</w:t>
      </w:r>
      <w:r w:rsidRPr="001777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B544019" w14:textId="77777777" w:rsidR="0017776F" w:rsidRPr="0017776F" w:rsidRDefault="0017776F" w:rsidP="001777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A2BE176" w14:textId="77777777" w:rsidR="0017776F" w:rsidRPr="0017776F" w:rsidRDefault="0017776F" w:rsidP="001777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776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1777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7776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cos1</w:t>
      </w:r>
      <w:r w:rsidRPr="001777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7776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</w:t>
      </w:r>
      <w:r w:rsidRPr="001777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007558AB" w14:textId="77777777" w:rsidR="0017776F" w:rsidRPr="0017776F" w:rsidRDefault="0017776F" w:rsidP="001777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77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7776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1777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7776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math</w:t>
      </w:r>
      <w:r w:rsidRPr="001777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7776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cos</w:t>
      </w:r>
      <w:r w:rsidRPr="001777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7776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</w:t>
      </w:r>
      <w:r w:rsidRPr="001777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0D741B5" w14:textId="77777777" w:rsidR="0017776F" w:rsidRPr="0017776F" w:rsidRDefault="0017776F" w:rsidP="001777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D008F53" w14:textId="77777777" w:rsidR="0017776F" w:rsidRPr="0017776F" w:rsidRDefault="0017776F" w:rsidP="001777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776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1777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7776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tan1</w:t>
      </w:r>
      <w:r w:rsidRPr="001777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7776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</w:t>
      </w:r>
      <w:r w:rsidRPr="001777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29874EF0" w14:textId="77777777" w:rsidR="0017776F" w:rsidRPr="0017776F" w:rsidRDefault="0017776F" w:rsidP="001777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77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7776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1777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7776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math</w:t>
      </w:r>
      <w:r w:rsidRPr="001777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7776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tan</w:t>
      </w:r>
      <w:r w:rsidRPr="001777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7776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</w:t>
      </w:r>
      <w:r w:rsidRPr="001777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6EC1F02" w14:textId="77777777" w:rsidR="0017776F" w:rsidRPr="0017776F" w:rsidRDefault="0017776F" w:rsidP="001777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B6E770D" w14:textId="77777777" w:rsidR="0017776F" w:rsidRPr="0017776F" w:rsidRDefault="0017776F" w:rsidP="001777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776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1777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7776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power1</w:t>
      </w:r>
      <w:r w:rsidRPr="001777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7776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</w:t>
      </w:r>
      <w:r w:rsidRPr="001777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17776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by</w:t>
      </w:r>
      <w:r w:rsidRPr="001777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07DA1A13" w14:textId="77777777" w:rsidR="0017776F" w:rsidRPr="0017776F" w:rsidRDefault="0017776F" w:rsidP="001777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77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7776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1777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7776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math</w:t>
      </w:r>
      <w:r w:rsidRPr="001777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7776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pow</w:t>
      </w:r>
      <w:r w:rsidRPr="001777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7776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</w:t>
      </w:r>
      <w:r w:rsidRPr="001777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17776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by</w:t>
      </w:r>
      <w:r w:rsidRPr="001777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B5B8C5B" w14:textId="77777777" w:rsidR="009D75E6" w:rsidRPr="009D75E6" w:rsidRDefault="009D75E6" w:rsidP="009D75E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284002D" w14:textId="0DC1636E" w:rsidR="00ED424C" w:rsidRDefault="000F00C4" w:rsidP="00682573">
      <w:pPr>
        <w:pStyle w:val="Heading1"/>
      </w:pPr>
      <w:r>
        <w:lastRenderedPageBreak/>
        <w:t>calculator/</w:t>
      </w:r>
      <w:r w:rsidR="00ED424C">
        <w:t>__init__.py</w:t>
      </w:r>
    </w:p>
    <w:p w14:paraId="43382BA6" w14:textId="77777777" w:rsidR="000F00C4" w:rsidRDefault="000F00C4" w:rsidP="000F00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</w:pPr>
    </w:p>
    <w:p w14:paraId="79DF1ED6" w14:textId="4A1C8571" w:rsidR="000F00C4" w:rsidRDefault="000F00C4" w:rsidP="000F00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</w:pPr>
      <w:r w:rsidRPr="000F00C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0F00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. </w:t>
      </w:r>
      <w:r w:rsidRPr="000F00C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0F00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F00C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ScientificCalculator</w:t>
      </w:r>
      <w:r w:rsidRPr="000F00C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0F00C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SimpleCalculator</w:t>
      </w:r>
    </w:p>
    <w:p w14:paraId="644A3CFA" w14:textId="77777777" w:rsidR="000F00C4" w:rsidRPr="000F00C4" w:rsidRDefault="000F00C4" w:rsidP="000F00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FFCD45A" w14:textId="2E49549A" w:rsidR="00682573" w:rsidRDefault="00682573" w:rsidP="00682573">
      <w:pPr>
        <w:pStyle w:val="Heading1"/>
      </w:pPr>
      <w:r>
        <w:t>MasterCalculator.py</w:t>
      </w:r>
    </w:p>
    <w:p w14:paraId="1FD4D5F1" w14:textId="77777777" w:rsidR="008424D1" w:rsidRDefault="008424D1" w:rsidP="00B7522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</w:pPr>
    </w:p>
    <w:p w14:paraId="044053FF" w14:textId="77777777" w:rsidR="002929C1" w:rsidRPr="002929C1" w:rsidRDefault="002929C1" w:rsidP="002929C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929C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929C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calculator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929C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929C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SimpleCalculator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929C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as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929C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cal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2929C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ScientificCalculator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929C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as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929C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sci</w:t>
      </w:r>
    </w:p>
    <w:p w14:paraId="32E30B32" w14:textId="77777777" w:rsidR="002929C1" w:rsidRPr="002929C1" w:rsidRDefault="002929C1" w:rsidP="002929C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B31416C" w14:textId="77777777" w:rsidR="002929C1" w:rsidRPr="002929C1" w:rsidRDefault="002929C1" w:rsidP="002929C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929C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929C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getNum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():</w:t>
      </w:r>
    </w:p>
    <w:p w14:paraId="3BA7B848" w14:textId="77777777" w:rsidR="002929C1" w:rsidRPr="002929C1" w:rsidRDefault="002929C1" w:rsidP="002929C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929C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929C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929C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929C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Number "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2C557926" w14:textId="77777777" w:rsidR="002929C1" w:rsidRPr="002929C1" w:rsidRDefault="002929C1" w:rsidP="002929C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6157C39" w14:textId="77777777" w:rsidR="002929C1" w:rsidRPr="002929C1" w:rsidRDefault="002929C1" w:rsidP="002929C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929C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929C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614B733E" w14:textId="77777777" w:rsidR="002929C1" w:rsidRPr="002929C1" w:rsidRDefault="002929C1" w:rsidP="002929C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929C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929C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"1.Add</w:t>
      </w:r>
      <w:r w:rsidRPr="002929C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2929C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2.substract</w:t>
      </w:r>
      <w:r w:rsidRPr="002929C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2929C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3.multiply</w:t>
      </w:r>
      <w:r w:rsidRPr="002929C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2929C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4.divide</w:t>
      </w:r>
      <w:r w:rsidRPr="002929C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2929C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5.sin</w:t>
      </w:r>
      <w:r w:rsidRPr="002929C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2929C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6.cos</w:t>
      </w:r>
      <w:r w:rsidRPr="002929C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2929C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7.tan</w:t>
      </w:r>
      <w:r w:rsidRPr="002929C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2929C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8.power</w:t>
      </w:r>
      <w:r w:rsidRPr="002929C1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2929C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9.exit"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690F7E1" w14:textId="77777777" w:rsidR="002929C1" w:rsidRPr="002929C1" w:rsidRDefault="002929C1" w:rsidP="002929C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929C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929C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929C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929C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Choice "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22822ADD" w14:textId="77777777" w:rsidR="002929C1" w:rsidRPr="002929C1" w:rsidRDefault="002929C1" w:rsidP="002929C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929C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14:paraId="76B315A2" w14:textId="77777777" w:rsidR="002929C1" w:rsidRPr="002929C1" w:rsidRDefault="002929C1" w:rsidP="002929C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929C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match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929C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4F51CE47" w14:textId="77777777" w:rsidR="002929C1" w:rsidRPr="002929C1" w:rsidRDefault="002929C1" w:rsidP="002929C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2929C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929C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10635F53" w14:textId="77777777" w:rsidR="002929C1" w:rsidRPr="002929C1" w:rsidRDefault="002929C1" w:rsidP="002929C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2929C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929C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"sum is"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2929C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cal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929C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929C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getNum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(),</w:t>
      </w:r>
      <w:r w:rsidRPr="002929C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getNum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()))</w:t>
      </w:r>
    </w:p>
    <w:p w14:paraId="4F4CAB59" w14:textId="77777777" w:rsidR="002929C1" w:rsidRPr="002929C1" w:rsidRDefault="002929C1" w:rsidP="002929C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2929C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929C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4B565803" w14:textId="77777777" w:rsidR="002929C1" w:rsidRPr="002929C1" w:rsidRDefault="002929C1" w:rsidP="002929C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2929C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929C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"substraction is"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2929C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cal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929C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sub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929C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getNum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(),</w:t>
      </w:r>
      <w:r w:rsidRPr="002929C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getNum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()))</w:t>
      </w:r>
    </w:p>
    <w:p w14:paraId="4A7B4D65" w14:textId="77777777" w:rsidR="002929C1" w:rsidRPr="002929C1" w:rsidRDefault="002929C1" w:rsidP="002929C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2929C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929C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77550184" w14:textId="77777777" w:rsidR="002929C1" w:rsidRPr="002929C1" w:rsidRDefault="002929C1" w:rsidP="002929C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2929C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929C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"multiplication is"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2929C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cal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929C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mul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929C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getNum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(),</w:t>
      </w:r>
      <w:r w:rsidRPr="002929C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getNum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()))</w:t>
      </w:r>
    </w:p>
    <w:p w14:paraId="13281F64" w14:textId="77777777" w:rsidR="002929C1" w:rsidRPr="002929C1" w:rsidRDefault="002929C1" w:rsidP="002929C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2929C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929C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0548EB51" w14:textId="77777777" w:rsidR="002929C1" w:rsidRPr="002929C1" w:rsidRDefault="002929C1" w:rsidP="002929C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2929C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929C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"division is"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2929C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cal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929C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div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929C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getNum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(),</w:t>
      </w:r>
      <w:r w:rsidRPr="002929C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getNum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()))</w:t>
      </w:r>
    </w:p>
    <w:p w14:paraId="59782770" w14:textId="77777777" w:rsidR="002929C1" w:rsidRPr="002929C1" w:rsidRDefault="002929C1" w:rsidP="002929C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2929C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929C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718DE98C" w14:textId="77777777" w:rsidR="002929C1" w:rsidRPr="002929C1" w:rsidRDefault="002929C1" w:rsidP="002929C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2929C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929C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"sin is"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2929C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sci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929C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sin1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929C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getNum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()))</w:t>
      </w:r>
    </w:p>
    <w:p w14:paraId="6C459558" w14:textId="77777777" w:rsidR="002929C1" w:rsidRPr="002929C1" w:rsidRDefault="002929C1" w:rsidP="002929C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2929C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929C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447F49FA" w14:textId="77777777" w:rsidR="002929C1" w:rsidRPr="002929C1" w:rsidRDefault="002929C1" w:rsidP="002929C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2929C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929C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"cos is"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2929C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sci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929C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cos1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929C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getNum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()))</w:t>
      </w:r>
    </w:p>
    <w:p w14:paraId="6245E325" w14:textId="77777777" w:rsidR="002929C1" w:rsidRPr="002929C1" w:rsidRDefault="002929C1" w:rsidP="002929C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2929C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929C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2E27EECA" w14:textId="77777777" w:rsidR="002929C1" w:rsidRPr="002929C1" w:rsidRDefault="002929C1" w:rsidP="002929C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2929C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929C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"tan is"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2929C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sci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929C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tan1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929C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getNum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()))</w:t>
      </w:r>
    </w:p>
    <w:p w14:paraId="4D0087E2" w14:textId="77777777" w:rsidR="002929C1" w:rsidRPr="002929C1" w:rsidRDefault="002929C1" w:rsidP="002929C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2929C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929C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2869D467" w14:textId="77777777" w:rsidR="002929C1" w:rsidRPr="002929C1" w:rsidRDefault="002929C1" w:rsidP="002929C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2929C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929C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"power is"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2929C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sci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929C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power1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929C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getNum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(),</w:t>
      </w:r>
      <w:r w:rsidRPr="002929C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getNum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()))</w:t>
      </w:r>
    </w:p>
    <w:p w14:paraId="7F062B16" w14:textId="77777777" w:rsidR="002929C1" w:rsidRPr="002929C1" w:rsidRDefault="002929C1" w:rsidP="002929C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2929C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929C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default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2AAFE99F" w14:textId="77777777" w:rsidR="002929C1" w:rsidRPr="002929C1" w:rsidRDefault="002929C1" w:rsidP="002929C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2929C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929C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"Exiting..."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9A251B4" w14:textId="77777777" w:rsidR="002929C1" w:rsidRPr="002929C1" w:rsidRDefault="002929C1" w:rsidP="002929C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2929C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</w:p>
    <w:p w14:paraId="3E7C7967" w14:textId="2E4AC1D3" w:rsidR="00427320" w:rsidRPr="00B75220" w:rsidRDefault="002929C1" w:rsidP="00B7522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929C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2929C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14:paraId="532FB778" w14:textId="28B872A0" w:rsidR="00B75220" w:rsidRPr="00B75220" w:rsidRDefault="00B75220" w:rsidP="00B75220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243A42A" w14:textId="77777777" w:rsidR="00682573" w:rsidRDefault="00682573" w:rsidP="009D75E6"/>
    <w:p w14:paraId="4D3690A1" w14:textId="77777777" w:rsidR="0012220C" w:rsidRDefault="0012220C" w:rsidP="009D75E6"/>
    <w:p w14:paraId="4F3DEDFE" w14:textId="77777777" w:rsidR="0012220C" w:rsidRDefault="0012220C" w:rsidP="009D75E6"/>
    <w:p w14:paraId="671D6B1D" w14:textId="77777777" w:rsidR="002C1F85" w:rsidRDefault="002C1F85" w:rsidP="009D75E6"/>
    <w:p w14:paraId="78B3CCC0" w14:textId="15247FB5" w:rsidR="00885925" w:rsidRDefault="0026041B" w:rsidP="008A31C2">
      <w:pPr>
        <w:pStyle w:val="Heading1"/>
      </w:pPr>
      <w:r>
        <w:lastRenderedPageBreak/>
        <w:t>Output:</w:t>
      </w:r>
    </w:p>
    <w:p w14:paraId="59870531" w14:textId="77777777" w:rsidR="003053A8" w:rsidRDefault="003053A8" w:rsidP="003D20A8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</w:p>
    <w:p w14:paraId="605C80BF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PS D:\LEARNING\COLLAGE\SAM7\Python\collage\task8\practical1&gt; py MasterCalculator.py</w:t>
      </w:r>
    </w:p>
    <w:p w14:paraId="57C3FDB8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1.Add</w:t>
      </w:r>
    </w:p>
    <w:p w14:paraId="14E96FFC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2.substract</w:t>
      </w:r>
    </w:p>
    <w:p w14:paraId="5A79DEDA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3.multiply</w:t>
      </w:r>
    </w:p>
    <w:p w14:paraId="106735E7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4.divide</w:t>
      </w:r>
    </w:p>
    <w:p w14:paraId="628B9730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5.sin</w:t>
      </w:r>
    </w:p>
    <w:p w14:paraId="2033F617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6.cos</w:t>
      </w:r>
    </w:p>
    <w:p w14:paraId="0474882E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7.tan</w:t>
      </w:r>
    </w:p>
    <w:p w14:paraId="05990C8E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8.power</w:t>
      </w:r>
    </w:p>
    <w:p w14:paraId="5B834DC5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9.exit</w:t>
      </w:r>
    </w:p>
    <w:p w14:paraId="574B6285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Enter Choice 1</w:t>
      </w:r>
    </w:p>
    <w:p w14:paraId="020F6E00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</w:p>
    <w:p w14:paraId="24FB95C6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Enter Number 10</w:t>
      </w:r>
    </w:p>
    <w:p w14:paraId="62AD8101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Enter Number 20</w:t>
      </w:r>
    </w:p>
    <w:p w14:paraId="353AFD6C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sum is 30</w:t>
      </w:r>
    </w:p>
    <w:p w14:paraId="3318EDF4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</w:p>
    <w:p w14:paraId="5E6D7BB0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1.Add</w:t>
      </w:r>
    </w:p>
    <w:p w14:paraId="292EE4CF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2.substract</w:t>
      </w:r>
    </w:p>
    <w:p w14:paraId="070C92D3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3.multiply</w:t>
      </w:r>
    </w:p>
    <w:p w14:paraId="08694FEB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4.divide</w:t>
      </w:r>
    </w:p>
    <w:p w14:paraId="4B2BA4BD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5.sin</w:t>
      </w:r>
    </w:p>
    <w:p w14:paraId="645BD39B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6.cos</w:t>
      </w:r>
    </w:p>
    <w:p w14:paraId="31D1BF32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7.tan</w:t>
      </w:r>
    </w:p>
    <w:p w14:paraId="56A0AB7E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8.power</w:t>
      </w:r>
    </w:p>
    <w:p w14:paraId="6CDFE1CE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9.exit</w:t>
      </w:r>
    </w:p>
    <w:p w14:paraId="63E67E4A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Enter Choice 2</w:t>
      </w:r>
    </w:p>
    <w:p w14:paraId="1C87D0CD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</w:p>
    <w:p w14:paraId="2161FBE0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Enter Number 40</w:t>
      </w:r>
    </w:p>
    <w:p w14:paraId="47088B14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Enter Number 20</w:t>
      </w:r>
    </w:p>
    <w:p w14:paraId="2DCC5BC7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substraction is 20</w:t>
      </w:r>
    </w:p>
    <w:p w14:paraId="13E9AF25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</w:p>
    <w:p w14:paraId="06F0EDB8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1.Add</w:t>
      </w:r>
    </w:p>
    <w:p w14:paraId="63DC6610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2.substract</w:t>
      </w:r>
    </w:p>
    <w:p w14:paraId="194452D3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3.multiply</w:t>
      </w:r>
    </w:p>
    <w:p w14:paraId="6D2A286A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4.divide</w:t>
      </w:r>
    </w:p>
    <w:p w14:paraId="055D5A74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5.sin</w:t>
      </w:r>
    </w:p>
    <w:p w14:paraId="6963D600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6.cos</w:t>
      </w:r>
    </w:p>
    <w:p w14:paraId="3615B13E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7.tan</w:t>
      </w:r>
    </w:p>
    <w:p w14:paraId="793D58EF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8.power</w:t>
      </w:r>
    </w:p>
    <w:p w14:paraId="4189B89E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9.exit</w:t>
      </w:r>
    </w:p>
    <w:p w14:paraId="5B7C5F89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Enter Choice 3</w:t>
      </w:r>
    </w:p>
    <w:p w14:paraId="4D69F850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</w:p>
    <w:p w14:paraId="75680454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Enter Number 2</w:t>
      </w:r>
    </w:p>
    <w:p w14:paraId="327B009B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Enter Number 2</w:t>
      </w:r>
    </w:p>
    <w:p w14:paraId="33D2F7FA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multiplication is 4</w:t>
      </w:r>
    </w:p>
    <w:p w14:paraId="3F7FF81A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</w:p>
    <w:p w14:paraId="2B5DE5D2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1.Add</w:t>
      </w:r>
    </w:p>
    <w:p w14:paraId="4C46841A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2.substract</w:t>
      </w:r>
    </w:p>
    <w:p w14:paraId="4846B8FB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3.multiply</w:t>
      </w:r>
    </w:p>
    <w:p w14:paraId="5C333F5C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4.divide</w:t>
      </w:r>
    </w:p>
    <w:p w14:paraId="3512A5E2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5.sin</w:t>
      </w:r>
    </w:p>
    <w:p w14:paraId="27729370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6.cos</w:t>
      </w:r>
    </w:p>
    <w:p w14:paraId="718EFC56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7.tan</w:t>
      </w:r>
    </w:p>
    <w:p w14:paraId="1573687B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8.power</w:t>
      </w:r>
    </w:p>
    <w:p w14:paraId="077BE644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9.exit</w:t>
      </w:r>
    </w:p>
    <w:p w14:paraId="373D7F4B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Enter Choice 4</w:t>
      </w:r>
    </w:p>
    <w:p w14:paraId="4D4929C0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</w:p>
    <w:p w14:paraId="0AD38BDC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Enter Number 4</w:t>
      </w:r>
    </w:p>
    <w:p w14:paraId="70A939FB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Enter Number 2</w:t>
      </w:r>
    </w:p>
    <w:p w14:paraId="272241D4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division is 2.0</w:t>
      </w:r>
    </w:p>
    <w:p w14:paraId="68442E5E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</w:p>
    <w:p w14:paraId="1AB3A983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1.Add</w:t>
      </w:r>
    </w:p>
    <w:p w14:paraId="797AC680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2.substract</w:t>
      </w:r>
    </w:p>
    <w:p w14:paraId="761E1A60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3.multiply</w:t>
      </w:r>
    </w:p>
    <w:p w14:paraId="7BE6DB11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4.divide</w:t>
      </w:r>
    </w:p>
    <w:p w14:paraId="626F27AA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5.sin</w:t>
      </w:r>
    </w:p>
    <w:p w14:paraId="5D5194C6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6.cos</w:t>
      </w:r>
    </w:p>
    <w:p w14:paraId="1DC55EFA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7.tan</w:t>
      </w:r>
    </w:p>
    <w:p w14:paraId="37D957A4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8.power</w:t>
      </w:r>
    </w:p>
    <w:p w14:paraId="2803F89C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9.exit</w:t>
      </w:r>
    </w:p>
    <w:p w14:paraId="3B653DD5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Enter Choice 5</w:t>
      </w:r>
    </w:p>
    <w:p w14:paraId="3601E0F5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</w:p>
    <w:p w14:paraId="011FE2E9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Enter Number 2</w:t>
      </w:r>
    </w:p>
    <w:p w14:paraId="3F50B832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sin is 0.9092974268256817</w:t>
      </w:r>
    </w:p>
    <w:p w14:paraId="16B72ECF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</w:p>
    <w:p w14:paraId="0C8B7592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1.Add</w:t>
      </w:r>
    </w:p>
    <w:p w14:paraId="5D2A289F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2.substract</w:t>
      </w:r>
    </w:p>
    <w:p w14:paraId="356539A6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3.multiply</w:t>
      </w:r>
    </w:p>
    <w:p w14:paraId="07615FA3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4.divide</w:t>
      </w:r>
    </w:p>
    <w:p w14:paraId="3D9EAAE2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5.sin</w:t>
      </w:r>
    </w:p>
    <w:p w14:paraId="0B0E8290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6.cos</w:t>
      </w:r>
    </w:p>
    <w:p w14:paraId="46B3755A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7.tan</w:t>
      </w:r>
    </w:p>
    <w:p w14:paraId="6DA9C985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8.power</w:t>
      </w:r>
    </w:p>
    <w:p w14:paraId="25A4ECA1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9.exit</w:t>
      </w:r>
    </w:p>
    <w:p w14:paraId="431692F6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Enter Choice 6</w:t>
      </w:r>
    </w:p>
    <w:p w14:paraId="5410C33A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</w:p>
    <w:p w14:paraId="221E7C70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Enter Number 2</w:t>
      </w:r>
    </w:p>
    <w:p w14:paraId="06988B8A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cos is -0.4161468365471424</w:t>
      </w:r>
    </w:p>
    <w:p w14:paraId="252DDF1D" w14:textId="77777777" w:rsid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</w:p>
    <w:p w14:paraId="3BDD6ABC" w14:textId="77777777" w:rsidR="003B25FA" w:rsidRDefault="003B25FA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</w:p>
    <w:p w14:paraId="1CF4C407" w14:textId="77777777" w:rsidR="003B25FA" w:rsidRDefault="003B25FA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</w:p>
    <w:p w14:paraId="2A340A09" w14:textId="77777777" w:rsidR="003B25FA" w:rsidRDefault="003B25FA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</w:p>
    <w:p w14:paraId="0E73EB92" w14:textId="77777777" w:rsidR="003B25FA" w:rsidRPr="0012220C" w:rsidRDefault="003B25FA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</w:p>
    <w:p w14:paraId="6BD514EE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1.Add</w:t>
      </w:r>
    </w:p>
    <w:p w14:paraId="6890CD8B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2.substract</w:t>
      </w:r>
    </w:p>
    <w:p w14:paraId="162A3AAB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3.multiply</w:t>
      </w:r>
    </w:p>
    <w:p w14:paraId="6D197E8C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4.divide</w:t>
      </w:r>
    </w:p>
    <w:p w14:paraId="0618A531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5.sin</w:t>
      </w:r>
    </w:p>
    <w:p w14:paraId="7A8604AA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6.cos</w:t>
      </w:r>
    </w:p>
    <w:p w14:paraId="026DF2FC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7.tan</w:t>
      </w:r>
    </w:p>
    <w:p w14:paraId="4F0F5F86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8.power</w:t>
      </w:r>
    </w:p>
    <w:p w14:paraId="1BD07771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9.exit</w:t>
      </w:r>
    </w:p>
    <w:p w14:paraId="2782F9C7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Enter Choice 7</w:t>
      </w:r>
    </w:p>
    <w:p w14:paraId="66B504F5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</w:p>
    <w:p w14:paraId="498C17A6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Enter Number 2</w:t>
      </w:r>
    </w:p>
    <w:p w14:paraId="1E7423AF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tan is -2.185039863261519</w:t>
      </w:r>
    </w:p>
    <w:p w14:paraId="6889A506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</w:p>
    <w:p w14:paraId="038CB6B8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1.Add</w:t>
      </w:r>
    </w:p>
    <w:p w14:paraId="484A54A9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2.substract</w:t>
      </w:r>
    </w:p>
    <w:p w14:paraId="669EAA7D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3.multiply</w:t>
      </w:r>
    </w:p>
    <w:p w14:paraId="6FFF681B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4.divide</w:t>
      </w:r>
    </w:p>
    <w:p w14:paraId="3449C6D3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5.sin</w:t>
      </w:r>
    </w:p>
    <w:p w14:paraId="0D5D5F9A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6.cos</w:t>
      </w:r>
    </w:p>
    <w:p w14:paraId="52294D58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7.tan</w:t>
      </w:r>
    </w:p>
    <w:p w14:paraId="1588FDDE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8.power</w:t>
      </w:r>
    </w:p>
    <w:p w14:paraId="437FD968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9.exit</w:t>
      </w:r>
    </w:p>
    <w:p w14:paraId="1AC4479F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Enter Choice 8</w:t>
      </w:r>
    </w:p>
    <w:p w14:paraId="76FC5442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</w:p>
    <w:p w14:paraId="49395C57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Enter Number 2</w:t>
      </w:r>
    </w:p>
    <w:p w14:paraId="389852E4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Enter Number 2</w:t>
      </w:r>
    </w:p>
    <w:p w14:paraId="46B0D423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power is 4.0</w:t>
      </w:r>
    </w:p>
    <w:p w14:paraId="08C71E5B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</w:p>
    <w:p w14:paraId="59E44227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1.Add</w:t>
      </w:r>
    </w:p>
    <w:p w14:paraId="24CABBBE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2.substract</w:t>
      </w:r>
    </w:p>
    <w:p w14:paraId="10913F3E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3.multiply</w:t>
      </w:r>
    </w:p>
    <w:p w14:paraId="2F33F17C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4.divide</w:t>
      </w:r>
    </w:p>
    <w:p w14:paraId="76C3F238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5.sin</w:t>
      </w:r>
    </w:p>
    <w:p w14:paraId="563035D2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6.cos</w:t>
      </w:r>
    </w:p>
    <w:p w14:paraId="128D8D49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7.tan</w:t>
      </w:r>
    </w:p>
    <w:p w14:paraId="5B71F4BF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8.power</w:t>
      </w:r>
    </w:p>
    <w:p w14:paraId="3DC72B50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9.exit</w:t>
      </w:r>
    </w:p>
    <w:p w14:paraId="1CD5736E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Enter Choice 9</w:t>
      </w:r>
    </w:p>
    <w:p w14:paraId="43BA14DC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</w:p>
    <w:p w14:paraId="54BF03DA" w14:textId="77777777" w:rsidR="0012220C" w:rsidRPr="0012220C" w:rsidRDefault="0012220C" w:rsidP="0012220C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Exiting...</w:t>
      </w:r>
    </w:p>
    <w:p w14:paraId="073E58CA" w14:textId="123A3C1B" w:rsidR="003B25FA" w:rsidRDefault="0012220C" w:rsidP="003B25FA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  <w:r w:rsidRPr="0012220C">
        <w:rPr>
          <w:color w:val="FFFFFF" w:themeColor="background1"/>
        </w:rPr>
        <w:t>PS D:\LEARNING\COLLAGE\SAM7\Python\collage\task8\practical1&gt;</w:t>
      </w:r>
    </w:p>
    <w:p w14:paraId="4239525E" w14:textId="77777777" w:rsidR="003B25FA" w:rsidRDefault="003B25FA" w:rsidP="003B25FA">
      <w:pPr>
        <w:pStyle w:val="ListBullet"/>
        <w:numPr>
          <w:ilvl w:val="0"/>
          <w:numId w:val="0"/>
        </w:numPr>
        <w:shd w:val="clear" w:color="auto" w:fill="000000" w:themeFill="text1"/>
        <w:spacing w:before="0" w:after="0"/>
        <w:rPr>
          <w:color w:val="FFFFFF" w:themeColor="background1"/>
        </w:rPr>
      </w:pPr>
    </w:p>
    <w:p w14:paraId="71CA7AA0" w14:textId="77777777" w:rsidR="003B25FA" w:rsidRDefault="003B25FA">
      <w:pPr>
        <w:rPr>
          <w:rFonts w:asciiTheme="majorHAnsi" w:eastAsiaTheme="majorEastAsia" w:hAnsiTheme="majorHAnsi" w:cstheme="majorBidi"/>
          <w:color w:val="007789" w:themeColor="accent1" w:themeShade="BF"/>
          <w:sz w:val="32"/>
        </w:rPr>
      </w:pPr>
      <w:r>
        <w:br w:type="page"/>
      </w:r>
    </w:p>
    <w:p w14:paraId="3217EB50" w14:textId="38A88FBB" w:rsidR="00D625B6" w:rsidRPr="00EB7DB6" w:rsidRDefault="00D625B6" w:rsidP="002C1F85">
      <w:pPr>
        <w:pStyle w:val="Title"/>
        <w:rPr>
          <w:sz w:val="28"/>
          <w:szCs w:val="20"/>
        </w:rPr>
      </w:pPr>
      <w:r>
        <w:lastRenderedPageBreak/>
        <w:t>Practical 2</w:t>
      </w:r>
    </w:p>
    <w:p w14:paraId="73EECE2A" w14:textId="753BF659" w:rsidR="006B0258" w:rsidRDefault="002C1F85" w:rsidP="001D7CE9">
      <w:pPr>
        <w:spacing w:before="0" w:after="0"/>
        <w:rPr>
          <w:rFonts w:asciiTheme="majorHAnsi" w:eastAsiaTheme="majorEastAsia" w:hAnsiTheme="majorHAnsi" w:cstheme="majorBidi"/>
          <w:color w:val="007789" w:themeColor="accent1" w:themeShade="BF"/>
          <w:szCs w:val="20"/>
        </w:rPr>
      </w:pPr>
      <w:r>
        <w:rPr>
          <w:rFonts w:asciiTheme="majorHAnsi" w:eastAsiaTheme="majorEastAsia" w:hAnsiTheme="majorHAnsi" w:cstheme="majorBidi"/>
          <w:color w:val="007789" w:themeColor="accent1" w:themeShade="BF"/>
          <w:szCs w:val="20"/>
        </w:rPr>
        <w:t>Create a module palindrome checker which takes input integer number and checks whether the number is palindrome or not. Create a file and use this module.</w:t>
      </w:r>
    </w:p>
    <w:p w14:paraId="5E37BD16" w14:textId="77777777" w:rsidR="002C1F85" w:rsidRDefault="002C1F85" w:rsidP="001D7CE9">
      <w:pPr>
        <w:spacing w:before="0" w:after="0"/>
        <w:rPr>
          <w:rFonts w:asciiTheme="majorHAnsi" w:eastAsiaTheme="majorEastAsia" w:hAnsiTheme="majorHAnsi" w:cstheme="majorBidi"/>
          <w:color w:val="007789" w:themeColor="accent1" w:themeShade="BF"/>
          <w:szCs w:val="20"/>
        </w:rPr>
      </w:pPr>
    </w:p>
    <w:p w14:paraId="3648879B" w14:textId="631E49B0" w:rsidR="002C1F85" w:rsidRPr="002C1F85" w:rsidRDefault="002C1F85" w:rsidP="002C1F85">
      <w:pPr>
        <w:pStyle w:val="Heading1"/>
      </w:pPr>
      <w:r w:rsidRPr="002C1F85">
        <w:t>PalindromeChecker</w:t>
      </w:r>
      <w:r>
        <w:t>.py</w:t>
      </w:r>
    </w:p>
    <w:p w14:paraId="77D6A08E" w14:textId="77777777" w:rsidR="00B7401B" w:rsidRPr="00B7401B" w:rsidRDefault="00B7401B" w:rsidP="00B7401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6AB2997" w14:textId="77777777" w:rsidR="002C1F85" w:rsidRPr="002C1F85" w:rsidRDefault="002C1F85" w:rsidP="002C1F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C1F8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is Pelendrom</w:t>
      </w:r>
    </w:p>
    <w:p w14:paraId="5F674877" w14:textId="77777777" w:rsidR="002C1F85" w:rsidRPr="002C1F85" w:rsidRDefault="002C1F85" w:rsidP="002C1F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853E96E" w14:textId="77777777" w:rsidR="002C1F85" w:rsidRPr="002C1F85" w:rsidRDefault="002C1F85" w:rsidP="002C1F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C1F8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2C1F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C1F8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isPelendrome</w:t>
      </w:r>
      <w:r w:rsidRPr="002C1F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C1F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</w:t>
      </w:r>
      <w:r w:rsidRPr="002C1F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662EDF86" w14:textId="77777777" w:rsidR="002C1F85" w:rsidRPr="002C1F85" w:rsidRDefault="002C1F85" w:rsidP="002C1F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C1F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C1F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rev</w:t>
      </w:r>
      <w:r w:rsidRPr="002C1F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C1F8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</w:p>
    <w:p w14:paraId="2F420B38" w14:textId="77777777" w:rsidR="002C1F85" w:rsidRPr="002C1F85" w:rsidRDefault="002C1F85" w:rsidP="002C1F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C1F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C1F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2C1F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C1F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</w:t>
      </w:r>
    </w:p>
    <w:p w14:paraId="13B540A2" w14:textId="77777777" w:rsidR="002C1F85" w:rsidRPr="002C1F85" w:rsidRDefault="002C1F85" w:rsidP="002C1F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C1F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C1F8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2C1F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C1F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2C1F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  <w:r w:rsidRPr="002C1F8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2C1F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2B7D3FCC" w14:textId="77777777" w:rsidR="002C1F85" w:rsidRPr="002C1F85" w:rsidRDefault="002C1F85" w:rsidP="002C1F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C1F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2C1F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2C1F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C1F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2C1F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% </w:t>
      </w:r>
      <w:r w:rsidRPr="002C1F8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</w:p>
    <w:p w14:paraId="7F0550BE" w14:textId="77777777" w:rsidR="002C1F85" w:rsidRPr="002C1F85" w:rsidRDefault="002C1F85" w:rsidP="002C1F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C1F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2C1F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rev</w:t>
      </w:r>
      <w:r w:rsidRPr="002C1F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= </w:t>
      </w:r>
      <w:r w:rsidRPr="002C1F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rev</w:t>
      </w:r>
      <w:r w:rsidRPr="002C1F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* </w:t>
      </w:r>
      <w:r w:rsidRPr="002C1F8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2C1F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r w:rsidRPr="002C1F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</w:p>
    <w:p w14:paraId="09F78ED9" w14:textId="77777777" w:rsidR="002C1F85" w:rsidRPr="002C1F85" w:rsidRDefault="002C1F85" w:rsidP="002C1F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C1F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2C1F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2C1F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C1F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2C1F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//</w:t>
      </w:r>
      <w:r w:rsidRPr="002C1F8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</w:p>
    <w:p w14:paraId="792FDE30" w14:textId="77777777" w:rsidR="002C1F85" w:rsidRPr="002C1F85" w:rsidRDefault="002C1F85" w:rsidP="002C1F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C6BE2F4" w14:textId="77777777" w:rsidR="002C1F85" w:rsidRPr="002C1F85" w:rsidRDefault="002C1F85" w:rsidP="002C1F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C1F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C1F8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2C1F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C1F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rev</w:t>
      </w:r>
      <w:r w:rsidRPr="002C1F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 </w:t>
      </w:r>
      <w:r w:rsidRPr="002C1F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</w:t>
      </w:r>
      <w:r w:rsidRPr="002C1F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2C1F8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2C1F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C1F8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r w:rsidRPr="002C1F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</w:p>
    <w:p w14:paraId="11EE8CE0" w14:textId="77777777" w:rsidR="002C1F85" w:rsidRPr="002C1F85" w:rsidRDefault="002C1F85" w:rsidP="002C1F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C1F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C1F8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2C1F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2C1F8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2C1F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C1F8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False</w:t>
      </w:r>
    </w:p>
    <w:p w14:paraId="079F25E0" w14:textId="77777777" w:rsidR="002C1F85" w:rsidRPr="002C1F85" w:rsidRDefault="002C1F85" w:rsidP="002C1F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C1F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</w:p>
    <w:p w14:paraId="0609E664" w14:textId="2BB5C22D" w:rsidR="002C1F85" w:rsidRDefault="002C1F85" w:rsidP="002C1F85">
      <w:pPr>
        <w:pStyle w:val="Heading1"/>
      </w:pPr>
      <w:r>
        <w:t>main.py</w:t>
      </w:r>
    </w:p>
    <w:p w14:paraId="5060BDA3" w14:textId="77777777" w:rsidR="002C1F85" w:rsidRDefault="002C1F85" w:rsidP="002C1F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</w:pPr>
    </w:p>
    <w:p w14:paraId="2ABEB3E6" w14:textId="1F24586B" w:rsidR="002C1F85" w:rsidRPr="002C1F85" w:rsidRDefault="002C1F85" w:rsidP="002C1F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C1F8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2C1F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C1F8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PalindromeChecker</w:t>
      </w:r>
      <w:r w:rsidRPr="002C1F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C1F8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as</w:t>
      </w:r>
      <w:r w:rsidRPr="002C1F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C1F8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pel</w:t>
      </w:r>
    </w:p>
    <w:p w14:paraId="71084A14" w14:textId="77777777" w:rsidR="002C1F85" w:rsidRPr="002C1F85" w:rsidRDefault="002C1F85" w:rsidP="002C1F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60EE510" w14:textId="77777777" w:rsidR="002C1F85" w:rsidRPr="002C1F85" w:rsidRDefault="002C1F85" w:rsidP="002C1F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C1F8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2C1F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C1F8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pel</w:t>
      </w:r>
      <w:r w:rsidRPr="002C1F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C1F8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isPelendrome</w:t>
      </w:r>
      <w:r w:rsidRPr="002C1F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C1F8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2C1F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C1F8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2C1F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C1F8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Number "</w:t>
      </w:r>
      <w:r w:rsidRPr="002C1F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)))):</w:t>
      </w:r>
    </w:p>
    <w:p w14:paraId="64768422" w14:textId="77777777" w:rsidR="002C1F85" w:rsidRPr="002C1F85" w:rsidRDefault="002C1F85" w:rsidP="002C1F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C1F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C1F8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2C1F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C1F8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"given Number is Palindrome"</w:t>
      </w:r>
      <w:r w:rsidRPr="002C1F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1B7E6B7" w14:textId="77777777" w:rsidR="002C1F85" w:rsidRPr="002C1F85" w:rsidRDefault="002C1F85" w:rsidP="002C1F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C1F8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2C1F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771AD690" w14:textId="77777777" w:rsidR="002C1F85" w:rsidRDefault="002C1F85" w:rsidP="002C1F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C1F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C1F8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2C1F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C1F8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"Given Number is Not Palindrome"</w:t>
      </w:r>
      <w:r w:rsidRPr="002C1F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C6A2633" w14:textId="77777777" w:rsidR="002C1F85" w:rsidRPr="002C1F85" w:rsidRDefault="002C1F85" w:rsidP="002C1F8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47D1D67" w14:textId="6EABABD5" w:rsidR="009B3323" w:rsidRDefault="00C47669" w:rsidP="008A31C2">
      <w:pPr>
        <w:pStyle w:val="Heading1"/>
        <w:spacing w:after="0"/>
        <w:rPr>
          <w:noProof/>
        </w:rPr>
      </w:pPr>
      <w:r>
        <w:t>Output:</w:t>
      </w:r>
    </w:p>
    <w:p w14:paraId="369B7C04" w14:textId="77777777" w:rsidR="004F0C79" w:rsidRDefault="004F0C79" w:rsidP="008A31C2">
      <w:pPr>
        <w:shd w:val="clear" w:color="auto" w:fill="000000" w:themeFill="text1"/>
        <w:spacing w:before="0" w:after="0"/>
        <w:rPr>
          <w:noProof/>
          <w:color w:val="FFFFFF" w:themeColor="background1"/>
        </w:rPr>
      </w:pPr>
    </w:p>
    <w:p w14:paraId="0972AEC7" w14:textId="319B871F" w:rsidR="008A31C2" w:rsidRPr="008A31C2" w:rsidRDefault="008A31C2" w:rsidP="008A31C2">
      <w:pPr>
        <w:shd w:val="clear" w:color="auto" w:fill="000000" w:themeFill="text1"/>
        <w:spacing w:before="0" w:after="0"/>
        <w:rPr>
          <w:noProof/>
          <w:color w:val="FFFFFF" w:themeColor="background1"/>
        </w:rPr>
      </w:pPr>
      <w:r w:rsidRPr="008A31C2">
        <w:rPr>
          <w:noProof/>
          <w:color w:val="FFFFFF" w:themeColor="background1"/>
        </w:rPr>
        <w:t>PS D:\LEARNING\COLLAGE\SAM7\Python\collage\task8\practical2&gt; py main.py</w:t>
      </w:r>
    </w:p>
    <w:p w14:paraId="0FA7CF2E" w14:textId="77777777" w:rsidR="008A31C2" w:rsidRPr="008A31C2" w:rsidRDefault="008A31C2" w:rsidP="008A31C2">
      <w:pPr>
        <w:shd w:val="clear" w:color="auto" w:fill="000000" w:themeFill="text1"/>
        <w:spacing w:before="0" w:after="0"/>
        <w:rPr>
          <w:noProof/>
          <w:color w:val="FFFFFF" w:themeColor="background1"/>
        </w:rPr>
      </w:pPr>
      <w:r w:rsidRPr="008A31C2">
        <w:rPr>
          <w:noProof/>
          <w:color w:val="FFFFFF" w:themeColor="background1"/>
        </w:rPr>
        <w:t>Enter Number 121</w:t>
      </w:r>
    </w:p>
    <w:p w14:paraId="33C3C4BE" w14:textId="77777777" w:rsidR="008A31C2" w:rsidRPr="008A31C2" w:rsidRDefault="008A31C2" w:rsidP="008A31C2">
      <w:pPr>
        <w:shd w:val="clear" w:color="auto" w:fill="000000" w:themeFill="text1"/>
        <w:spacing w:before="0" w:after="0"/>
        <w:rPr>
          <w:noProof/>
          <w:color w:val="FFFFFF" w:themeColor="background1"/>
        </w:rPr>
      </w:pPr>
      <w:r w:rsidRPr="008A31C2">
        <w:rPr>
          <w:noProof/>
          <w:color w:val="FFFFFF" w:themeColor="background1"/>
        </w:rPr>
        <w:t>given Number is Palindrome</w:t>
      </w:r>
    </w:p>
    <w:p w14:paraId="785F8D3A" w14:textId="77777777" w:rsidR="008A31C2" w:rsidRPr="008A31C2" w:rsidRDefault="008A31C2" w:rsidP="008A31C2">
      <w:pPr>
        <w:shd w:val="clear" w:color="auto" w:fill="000000" w:themeFill="text1"/>
        <w:spacing w:before="0" w:after="0"/>
        <w:rPr>
          <w:noProof/>
          <w:color w:val="FFFFFF" w:themeColor="background1"/>
        </w:rPr>
      </w:pPr>
      <w:r w:rsidRPr="008A31C2">
        <w:rPr>
          <w:noProof/>
          <w:color w:val="FFFFFF" w:themeColor="background1"/>
        </w:rPr>
        <w:t>PS D:\LEARNING\COLLAGE\SAM7\Python\collage\task8\practical2&gt; py main.py</w:t>
      </w:r>
    </w:p>
    <w:p w14:paraId="04B9F2F8" w14:textId="77777777" w:rsidR="008A31C2" w:rsidRPr="008A31C2" w:rsidRDefault="008A31C2" w:rsidP="008A31C2">
      <w:pPr>
        <w:shd w:val="clear" w:color="auto" w:fill="000000" w:themeFill="text1"/>
        <w:spacing w:before="0" w:after="0"/>
        <w:rPr>
          <w:noProof/>
          <w:color w:val="FFFFFF" w:themeColor="background1"/>
        </w:rPr>
      </w:pPr>
      <w:r w:rsidRPr="008A31C2">
        <w:rPr>
          <w:noProof/>
          <w:color w:val="FFFFFF" w:themeColor="background1"/>
        </w:rPr>
        <w:t>Enter Number 20</w:t>
      </w:r>
    </w:p>
    <w:p w14:paraId="6CAAC22C" w14:textId="77777777" w:rsidR="008A31C2" w:rsidRPr="008A31C2" w:rsidRDefault="008A31C2" w:rsidP="008A31C2">
      <w:pPr>
        <w:shd w:val="clear" w:color="auto" w:fill="000000" w:themeFill="text1"/>
        <w:spacing w:before="0" w:after="0"/>
        <w:rPr>
          <w:noProof/>
          <w:color w:val="FFFFFF" w:themeColor="background1"/>
        </w:rPr>
      </w:pPr>
      <w:r w:rsidRPr="008A31C2">
        <w:rPr>
          <w:noProof/>
          <w:color w:val="FFFFFF" w:themeColor="background1"/>
        </w:rPr>
        <w:t>Given Number is Not Palindrome</w:t>
      </w:r>
    </w:p>
    <w:p w14:paraId="6DE80705" w14:textId="77777777" w:rsidR="008A31C2" w:rsidRPr="008A31C2" w:rsidRDefault="008A31C2" w:rsidP="008A31C2">
      <w:pPr>
        <w:shd w:val="clear" w:color="auto" w:fill="000000" w:themeFill="text1"/>
        <w:spacing w:before="0" w:after="0"/>
        <w:rPr>
          <w:noProof/>
          <w:color w:val="FFFFFF" w:themeColor="background1"/>
        </w:rPr>
      </w:pPr>
      <w:r w:rsidRPr="008A31C2">
        <w:rPr>
          <w:noProof/>
          <w:color w:val="FFFFFF" w:themeColor="background1"/>
        </w:rPr>
        <w:t xml:space="preserve">PS D:\LEARNING\COLLAGE\SAM7\Python\collage\task8\practical2&gt; </w:t>
      </w:r>
    </w:p>
    <w:p w14:paraId="495262AB" w14:textId="77777777" w:rsidR="008A31C2" w:rsidRPr="008A31C2" w:rsidRDefault="008A31C2" w:rsidP="008A31C2">
      <w:pPr>
        <w:shd w:val="clear" w:color="auto" w:fill="000000" w:themeFill="text1"/>
        <w:spacing w:before="0" w:after="0"/>
        <w:rPr>
          <w:noProof/>
          <w:color w:val="FFFFFF" w:themeColor="background1"/>
        </w:rPr>
      </w:pPr>
    </w:p>
    <w:p w14:paraId="1BD55099" w14:textId="77777777" w:rsidR="009B3323" w:rsidRDefault="009B3323" w:rsidP="00EB7DB6">
      <w:pPr>
        <w:spacing w:before="0" w:after="0"/>
        <w:rPr>
          <w:noProof/>
        </w:rPr>
      </w:pPr>
    </w:p>
    <w:p w14:paraId="23AF731E" w14:textId="12DD8322" w:rsidR="00887886" w:rsidRDefault="00887886" w:rsidP="000C3F63">
      <w:pPr>
        <w:pStyle w:val="Title"/>
      </w:pPr>
      <w:r>
        <w:lastRenderedPageBreak/>
        <w:t>Practical 3</w:t>
      </w:r>
    </w:p>
    <w:p w14:paraId="1F621C76" w14:textId="026AFABC" w:rsidR="006B0258" w:rsidRDefault="003E68C6" w:rsidP="006B0258">
      <w:pPr>
        <w:spacing w:before="0" w:after="0"/>
        <w:rPr>
          <w:rFonts w:asciiTheme="majorHAnsi" w:eastAsiaTheme="majorEastAsia" w:hAnsiTheme="majorHAnsi" w:cstheme="majorBidi"/>
          <w:color w:val="007789" w:themeColor="accent1" w:themeShade="BF"/>
          <w:szCs w:val="20"/>
        </w:rPr>
      </w:pPr>
      <w:r>
        <w:rPr>
          <w:rFonts w:asciiTheme="majorHAnsi" w:eastAsiaTheme="majorEastAsia" w:hAnsiTheme="majorHAnsi" w:cstheme="majorBidi"/>
          <w:color w:val="007789" w:themeColor="accent1" w:themeShade="BF"/>
          <w:szCs w:val="20"/>
        </w:rPr>
        <w:t xml:space="preserve">Create module consist of class point with members x and y and function </w:t>
      </w:r>
      <w:r w:rsidRPr="003E68C6">
        <w:rPr>
          <w:rFonts w:asciiTheme="majorHAnsi" w:eastAsiaTheme="majorEastAsia" w:hAnsiTheme="majorHAnsi" w:cstheme="majorBidi"/>
          <w:color w:val="007789" w:themeColor="accent1" w:themeShade="BF"/>
          <w:szCs w:val="20"/>
        </w:rPr>
        <w:t>euclidean_distance</w:t>
      </w:r>
      <w:r>
        <w:rPr>
          <w:rFonts w:asciiTheme="majorHAnsi" w:eastAsiaTheme="majorEastAsia" w:hAnsiTheme="majorHAnsi" w:cstheme="majorBidi"/>
          <w:color w:val="007789" w:themeColor="accent1" w:themeShade="BF"/>
          <w:szCs w:val="20"/>
        </w:rPr>
        <w:t xml:space="preserve"> to calculate the distance between two points.</w:t>
      </w:r>
    </w:p>
    <w:p w14:paraId="6F381B6A" w14:textId="1104D8D8" w:rsidR="003E68C6" w:rsidRPr="00CC6B9C" w:rsidRDefault="003E68C6" w:rsidP="003E68C6">
      <w:pPr>
        <w:pStyle w:val="Heading1"/>
      </w:pPr>
      <w:r w:rsidRPr="003E68C6">
        <w:t>euclideanCalculator</w:t>
      </w:r>
      <w:r>
        <w:t>.py</w:t>
      </w:r>
    </w:p>
    <w:p w14:paraId="05D1A670" w14:textId="77777777" w:rsidR="00130390" w:rsidRPr="00130390" w:rsidRDefault="00130390" w:rsidP="0013039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BC7F526" w14:textId="77777777" w:rsidR="003E68C6" w:rsidRPr="003E68C6" w:rsidRDefault="003E68C6" w:rsidP="003E68C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E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3E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E68C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math</w:t>
      </w:r>
    </w:p>
    <w:p w14:paraId="711491BC" w14:textId="77777777" w:rsidR="003E68C6" w:rsidRPr="003E68C6" w:rsidRDefault="003E68C6" w:rsidP="003E68C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D27DEE5" w14:textId="77777777" w:rsidR="003E68C6" w:rsidRPr="003E68C6" w:rsidRDefault="003E68C6" w:rsidP="003E68C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E68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3E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E68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euclidean_distance</w:t>
      </w:r>
      <w:r w:rsidRPr="003E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E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point1</w:t>
      </w:r>
      <w:r w:rsidRPr="003E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3E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point2</w:t>
      </w:r>
      <w:r w:rsidRPr="003E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3D9ECBF0" w14:textId="77777777" w:rsidR="003E68C6" w:rsidRPr="003E68C6" w:rsidRDefault="003E68C6" w:rsidP="003E68C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E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3E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distance</w:t>
      </w:r>
      <w:r w:rsidRPr="003E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3E68C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math</w:t>
      </w:r>
      <w:r w:rsidRPr="003E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E68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sqrt</w:t>
      </w:r>
      <w:r w:rsidRPr="003E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((</w:t>
      </w:r>
      <w:r w:rsidRPr="003E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point1</w:t>
      </w:r>
      <w:r w:rsidRPr="003E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3E68C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3E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- </w:t>
      </w:r>
      <w:r w:rsidRPr="003E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point2</w:t>
      </w:r>
      <w:r w:rsidRPr="003E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3E68C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3E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])**</w:t>
      </w:r>
      <w:r w:rsidRPr="003E68C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3E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(</w:t>
      </w:r>
      <w:r w:rsidRPr="003E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point1</w:t>
      </w:r>
      <w:r w:rsidRPr="003E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3E68C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3E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- </w:t>
      </w:r>
      <w:r w:rsidRPr="003E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point2</w:t>
      </w:r>
      <w:r w:rsidRPr="003E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3E68C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3E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])**</w:t>
      </w:r>
      <w:r w:rsidRPr="003E68C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3E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0027A60" w14:textId="77777777" w:rsidR="003E68C6" w:rsidRPr="003E68C6" w:rsidRDefault="003E68C6" w:rsidP="003E68C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A1D7397" w14:textId="77777777" w:rsidR="003E68C6" w:rsidRPr="003E68C6" w:rsidRDefault="003E68C6" w:rsidP="003E68C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E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3E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3E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E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distance</w:t>
      </w:r>
    </w:p>
    <w:p w14:paraId="6F5D1D09" w14:textId="77777777" w:rsidR="00A25D10" w:rsidRPr="00A25D10" w:rsidRDefault="00A25D10" w:rsidP="00A25D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134C0F9" w14:textId="3647F041" w:rsidR="003E68C6" w:rsidRDefault="003E68C6" w:rsidP="003E68C6">
      <w:pPr>
        <w:pStyle w:val="Heading1"/>
      </w:pPr>
      <w:r>
        <w:t>main.py</w:t>
      </w:r>
    </w:p>
    <w:p w14:paraId="10AFC069" w14:textId="77777777" w:rsidR="003E68C6" w:rsidRDefault="003E68C6" w:rsidP="003E68C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</w:pPr>
    </w:p>
    <w:p w14:paraId="0E95A53E" w14:textId="2315A6E1" w:rsidR="003E68C6" w:rsidRPr="003E68C6" w:rsidRDefault="003E68C6" w:rsidP="003E68C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E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3E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E68C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euclideanCalculator</w:t>
      </w:r>
      <w:r w:rsidRPr="003E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E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as</w:t>
      </w:r>
      <w:r w:rsidRPr="003E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E68C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cal</w:t>
      </w:r>
    </w:p>
    <w:p w14:paraId="1DF106FB" w14:textId="77777777" w:rsidR="003E68C6" w:rsidRPr="003E68C6" w:rsidRDefault="003E68C6" w:rsidP="003E68C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2A57B4A" w14:textId="77777777" w:rsidR="003E68C6" w:rsidRPr="003E68C6" w:rsidRDefault="003E68C6" w:rsidP="003E68C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E68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3E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E68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getPoints</w:t>
      </w:r>
      <w:r w:rsidRPr="003E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E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3E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617790E2" w14:textId="77777777" w:rsidR="003E68C6" w:rsidRPr="003E68C6" w:rsidRDefault="003E68C6" w:rsidP="003E68C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E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</w:t>
      </w:r>
      <w:r w:rsidRPr="003E68C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3E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3E68C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3E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E68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3E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E68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3E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"Point </w:t>
      </w:r>
      <w:r w:rsidRPr="003E68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3E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3E68C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3E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"</w:t>
      </w:r>
      <w:r w:rsidRPr="003E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42FE277C" w14:textId="77777777" w:rsidR="003E68C6" w:rsidRPr="003E68C6" w:rsidRDefault="003E68C6" w:rsidP="003E68C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B3DA3C7" w14:textId="77777777" w:rsidR="003E68C6" w:rsidRPr="003E68C6" w:rsidRDefault="003E68C6" w:rsidP="003E68C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E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point1</w:t>
      </w:r>
      <w:r w:rsidRPr="003E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=[]</w:t>
      </w:r>
    </w:p>
    <w:p w14:paraId="76C0DA10" w14:textId="77777777" w:rsidR="003E68C6" w:rsidRPr="003E68C6" w:rsidRDefault="003E68C6" w:rsidP="003E68C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E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point1</w:t>
      </w:r>
      <w:r w:rsidRPr="003E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E68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append</w:t>
      </w:r>
      <w:r w:rsidRPr="003E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E68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getPoints</w:t>
      </w:r>
      <w:r w:rsidRPr="003E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E68C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3E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5F7A90AC" w14:textId="77777777" w:rsidR="003E68C6" w:rsidRPr="003E68C6" w:rsidRDefault="003E68C6" w:rsidP="003E68C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E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point1</w:t>
      </w:r>
      <w:r w:rsidRPr="003E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E68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append</w:t>
      </w:r>
      <w:r w:rsidRPr="003E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E68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getPoints</w:t>
      </w:r>
      <w:r w:rsidRPr="003E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E68C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3E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7C0CEFDF" w14:textId="77777777" w:rsidR="003E68C6" w:rsidRPr="003E68C6" w:rsidRDefault="003E68C6" w:rsidP="003E68C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E68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3E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E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"---"</w:t>
      </w:r>
      <w:r w:rsidRPr="003E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75B329A" w14:textId="77777777" w:rsidR="003E68C6" w:rsidRPr="003E68C6" w:rsidRDefault="003E68C6" w:rsidP="003E68C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E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point2</w:t>
      </w:r>
      <w:r w:rsidRPr="003E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=[]</w:t>
      </w:r>
    </w:p>
    <w:p w14:paraId="20B109B3" w14:textId="77777777" w:rsidR="003E68C6" w:rsidRPr="003E68C6" w:rsidRDefault="003E68C6" w:rsidP="003E68C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E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point2</w:t>
      </w:r>
      <w:r w:rsidRPr="003E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E68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append</w:t>
      </w:r>
      <w:r w:rsidRPr="003E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E68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getPoints</w:t>
      </w:r>
      <w:r w:rsidRPr="003E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E68C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3E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42CDE401" w14:textId="77777777" w:rsidR="003E68C6" w:rsidRPr="003E68C6" w:rsidRDefault="003E68C6" w:rsidP="003E68C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E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point2</w:t>
      </w:r>
      <w:r w:rsidRPr="003E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E68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append</w:t>
      </w:r>
      <w:r w:rsidRPr="003E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E68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getPoints</w:t>
      </w:r>
      <w:r w:rsidRPr="003E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E68C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3E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6FB0DB3E" w14:textId="77777777" w:rsidR="003E68C6" w:rsidRPr="003E68C6" w:rsidRDefault="003E68C6" w:rsidP="003E68C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ED7D467" w14:textId="77777777" w:rsidR="003E68C6" w:rsidRDefault="003E68C6" w:rsidP="003E68C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3E68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3E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E68C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"euclidean distance is"</w:t>
      </w:r>
      <w:r w:rsidRPr="003E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E68C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cal</w:t>
      </w:r>
      <w:r w:rsidRPr="003E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3E68C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euclidean_distance</w:t>
      </w:r>
      <w:r w:rsidRPr="003E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3E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point1</w:t>
      </w:r>
      <w:r w:rsidRPr="003E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3E68C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point2</w:t>
      </w:r>
      <w:r w:rsidRPr="003E68C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48FB4990" w14:textId="77777777" w:rsidR="003E68C6" w:rsidRPr="003E68C6" w:rsidRDefault="003E68C6" w:rsidP="003E68C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3F9CCC7" w14:textId="57A85E41" w:rsidR="00207648" w:rsidRDefault="00EB7DB6" w:rsidP="003E68C6">
      <w:pPr>
        <w:pStyle w:val="Heading1"/>
      </w:pPr>
      <w:r>
        <w:t>Output:</w:t>
      </w:r>
    </w:p>
    <w:p w14:paraId="0E56F6A4" w14:textId="77777777" w:rsidR="008C2FC6" w:rsidRDefault="008C2FC6" w:rsidP="005F08DA">
      <w:pPr>
        <w:shd w:val="clear" w:color="auto" w:fill="000000" w:themeFill="text1"/>
        <w:spacing w:before="0" w:after="0"/>
        <w:rPr>
          <w:color w:val="FFFFFF" w:themeColor="background1"/>
        </w:rPr>
      </w:pPr>
    </w:p>
    <w:p w14:paraId="2D182E34" w14:textId="02017E4D" w:rsidR="005F08DA" w:rsidRPr="005F08DA" w:rsidRDefault="005F08DA" w:rsidP="005F08DA">
      <w:pPr>
        <w:shd w:val="clear" w:color="auto" w:fill="000000" w:themeFill="text1"/>
        <w:spacing w:before="0" w:after="0"/>
        <w:rPr>
          <w:color w:val="FFFFFF" w:themeColor="background1"/>
        </w:rPr>
      </w:pPr>
      <w:r w:rsidRPr="005F08DA">
        <w:rPr>
          <w:color w:val="FFFFFF" w:themeColor="background1"/>
        </w:rPr>
        <w:t>PS D:\LEARNING\COLLAGE\SAM7\Python\collage\task8\practical3&gt; py main.py</w:t>
      </w:r>
    </w:p>
    <w:p w14:paraId="13B13B56" w14:textId="77777777" w:rsidR="005F08DA" w:rsidRPr="005F08DA" w:rsidRDefault="005F08DA" w:rsidP="005F08DA">
      <w:pPr>
        <w:shd w:val="clear" w:color="auto" w:fill="000000" w:themeFill="text1"/>
        <w:spacing w:before="0" w:after="0"/>
        <w:rPr>
          <w:color w:val="FFFFFF" w:themeColor="background1"/>
        </w:rPr>
      </w:pPr>
      <w:r w:rsidRPr="005F08DA">
        <w:rPr>
          <w:color w:val="FFFFFF" w:themeColor="background1"/>
        </w:rPr>
        <w:t>Point 1 40</w:t>
      </w:r>
    </w:p>
    <w:p w14:paraId="113E1FCC" w14:textId="77777777" w:rsidR="005F08DA" w:rsidRPr="005F08DA" w:rsidRDefault="005F08DA" w:rsidP="005F08DA">
      <w:pPr>
        <w:shd w:val="clear" w:color="auto" w:fill="000000" w:themeFill="text1"/>
        <w:spacing w:before="0" w:after="0"/>
        <w:rPr>
          <w:color w:val="FFFFFF" w:themeColor="background1"/>
        </w:rPr>
      </w:pPr>
      <w:r w:rsidRPr="005F08DA">
        <w:rPr>
          <w:color w:val="FFFFFF" w:themeColor="background1"/>
        </w:rPr>
        <w:t>Point 2 20</w:t>
      </w:r>
    </w:p>
    <w:p w14:paraId="17568883" w14:textId="77777777" w:rsidR="005F08DA" w:rsidRPr="005F08DA" w:rsidRDefault="005F08DA" w:rsidP="005F08DA">
      <w:pPr>
        <w:shd w:val="clear" w:color="auto" w:fill="000000" w:themeFill="text1"/>
        <w:spacing w:before="0" w:after="0"/>
        <w:rPr>
          <w:color w:val="FFFFFF" w:themeColor="background1"/>
        </w:rPr>
      </w:pPr>
      <w:r w:rsidRPr="005F08DA">
        <w:rPr>
          <w:color w:val="FFFFFF" w:themeColor="background1"/>
        </w:rPr>
        <w:t>---</w:t>
      </w:r>
    </w:p>
    <w:p w14:paraId="6DBFD44A" w14:textId="77777777" w:rsidR="005F08DA" w:rsidRPr="005F08DA" w:rsidRDefault="005F08DA" w:rsidP="005F08DA">
      <w:pPr>
        <w:shd w:val="clear" w:color="auto" w:fill="000000" w:themeFill="text1"/>
        <w:spacing w:before="0" w:after="0"/>
        <w:rPr>
          <w:color w:val="FFFFFF" w:themeColor="background1"/>
        </w:rPr>
      </w:pPr>
      <w:r w:rsidRPr="005F08DA">
        <w:rPr>
          <w:color w:val="FFFFFF" w:themeColor="background1"/>
        </w:rPr>
        <w:t xml:space="preserve">Point 1 20  </w:t>
      </w:r>
    </w:p>
    <w:p w14:paraId="73401EC1" w14:textId="77777777" w:rsidR="005F08DA" w:rsidRPr="005F08DA" w:rsidRDefault="005F08DA" w:rsidP="005F08DA">
      <w:pPr>
        <w:shd w:val="clear" w:color="auto" w:fill="000000" w:themeFill="text1"/>
        <w:spacing w:before="0" w:after="0"/>
        <w:rPr>
          <w:color w:val="FFFFFF" w:themeColor="background1"/>
        </w:rPr>
      </w:pPr>
      <w:r w:rsidRPr="005F08DA">
        <w:rPr>
          <w:color w:val="FFFFFF" w:themeColor="background1"/>
        </w:rPr>
        <w:t>Point 2 60</w:t>
      </w:r>
    </w:p>
    <w:p w14:paraId="7DE8C653" w14:textId="77777777" w:rsidR="005F08DA" w:rsidRDefault="005F08DA" w:rsidP="005F08DA">
      <w:pPr>
        <w:shd w:val="clear" w:color="auto" w:fill="000000" w:themeFill="text1"/>
        <w:spacing w:before="0" w:after="0"/>
        <w:rPr>
          <w:color w:val="FFFFFF" w:themeColor="background1"/>
        </w:rPr>
      </w:pPr>
      <w:r w:rsidRPr="005F08DA">
        <w:rPr>
          <w:color w:val="FFFFFF" w:themeColor="background1"/>
        </w:rPr>
        <w:t>euclidean distance is 44.721359549995796</w:t>
      </w:r>
    </w:p>
    <w:p w14:paraId="7E7684DD" w14:textId="77777777" w:rsidR="008C2FC6" w:rsidRPr="005F08DA" w:rsidRDefault="008C2FC6" w:rsidP="005F08DA">
      <w:pPr>
        <w:shd w:val="clear" w:color="auto" w:fill="000000" w:themeFill="text1"/>
        <w:spacing w:before="0" w:after="0"/>
        <w:rPr>
          <w:color w:val="FFFFFF" w:themeColor="background1"/>
        </w:rPr>
      </w:pPr>
    </w:p>
    <w:p w14:paraId="59F2669F" w14:textId="4F73B6F8" w:rsidR="00A25D10" w:rsidRPr="001A3385" w:rsidRDefault="0022691A" w:rsidP="0028149E">
      <w:pPr>
        <w:pStyle w:val="Title"/>
        <w:spacing w:before="0" w:after="0"/>
      </w:pPr>
      <w:r>
        <w:lastRenderedPageBreak/>
        <w:t xml:space="preserve">Practical </w:t>
      </w:r>
      <w:r w:rsidR="00DA1F56">
        <w:t>4</w:t>
      </w:r>
    </w:p>
    <w:p w14:paraId="433EC35D" w14:textId="2B4D26B1" w:rsidR="006B0258" w:rsidRDefault="00841755" w:rsidP="0028149E">
      <w:pPr>
        <w:spacing w:before="0" w:after="0"/>
        <w:rPr>
          <w:rFonts w:asciiTheme="majorHAnsi" w:eastAsiaTheme="majorEastAsia" w:hAnsiTheme="majorHAnsi" w:cstheme="majorBidi"/>
          <w:color w:val="007789" w:themeColor="accent1" w:themeShade="BF"/>
          <w:szCs w:val="20"/>
        </w:rPr>
      </w:pPr>
      <w:r>
        <w:rPr>
          <w:rFonts w:asciiTheme="majorHAnsi" w:eastAsiaTheme="majorEastAsia" w:hAnsiTheme="majorHAnsi" w:cstheme="majorBidi"/>
          <w:color w:val="007789" w:themeColor="accent1" w:themeShade="BF"/>
          <w:szCs w:val="20"/>
        </w:rPr>
        <w:t>Create a module consist of class distance with members feet &amp; inch rewrite the function to add two object of distance and validate the resultant.</w:t>
      </w:r>
    </w:p>
    <w:p w14:paraId="34F8E5FD" w14:textId="72AE1FDA" w:rsidR="00841755" w:rsidRPr="0021404D" w:rsidRDefault="00063418" w:rsidP="0028149E">
      <w:pPr>
        <w:pStyle w:val="Heading1"/>
        <w:spacing w:before="0" w:after="0"/>
      </w:pPr>
      <w:r>
        <w:t>distance.py</w:t>
      </w:r>
    </w:p>
    <w:p w14:paraId="50FA9B4B" w14:textId="77777777" w:rsidR="00130390" w:rsidRPr="00130390" w:rsidRDefault="00130390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AE0922F" w14:textId="77777777" w:rsidR="00063418" w:rsidRPr="00063418" w:rsidRDefault="00063418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634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6341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Distance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():</w:t>
      </w:r>
    </w:p>
    <w:p w14:paraId="0454D2AB" w14:textId="77777777" w:rsidR="00063418" w:rsidRPr="00063418" w:rsidRDefault="00063418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0634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634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__init__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634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0634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feet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0634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inch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4522A96F" w14:textId="77777777" w:rsidR="00063418" w:rsidRPr="00063418" w:rsidRDefault="00063418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0634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634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feet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634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feet</w:t>
      </w:r>
    </w:p>
    <w:p w14:paraId="5DCAF3D2" w14:textId="77777777" w:rsidR="00063418" w:rsidRPr="00063418" w:rsidRDefault="00063418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0634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634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inch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634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inch</w:t>
      </w:r>
    </w:p>
    <w:p w14:paraId="4DF899BA" w14:textId="77777777" w:rsidR="00063418" w:rsidRPr="00063418" w:rsidRDefault="00063418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52E57A0" w14:textId="77777777" w:rsidR="00063418" w:rsidRPr="00063418" w:rsidRDefault="00063418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0634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634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sumFitInch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634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0634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obj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6DE473E8" w14:textId="77777777" w:rsidR="00063418" w:rsidRPr="00063418" w:rsidRDefault="00063418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0634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Sumfeet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634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634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feet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0634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obj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.feet</w:t>
      </w:r>
    </w:p>
    <w:p w14:paraId="703F82DD" w14:textId="77777777" w:rsidR="00063418" w:rsidRPr="00063418" w:rsidRDefault="00063418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0634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SumInchs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634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634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inch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0634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obj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.inch</w:t>
      </w:r>
    </w:p>
    <w:p w14:paraId="4F8C5497" w14:textId="77777777" w:rsidR="00063418" w:rsidRPr="00063418" w:rsidRDefault="00063418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06341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634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SumInchs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  <w:r w:rsidRPr="0006341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12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55960BE2" w14:textId="77777777" w:rsidR="00063418" w:rsidRPr="00063418" w:rsidRDefault="00063418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0634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Sumfeet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+=</w:t>
      </w:r>
      <w:r w:rsidRPr="000634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SumInchs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//</w:t>
      </w:r>
      <w:r w:rsidRPr="0006341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12</w:t>
      </w:r>
    </w:p>
    <w:p w14:paraId="7852AD92" w14:textId="77777777" w:rsidR="00063418" w:rsidRPr="00063418" w:rsidRDefault="00063418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0634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SumInchs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634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SumInchs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%</w:t>
      </w:r>
      <w:r w:rsidRPr="0006341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12</w:t>
      </w:r>
    </w:p>
    <w:p w14:paraId="16D9BD64" w14:textId="77777777" w:rsidR="00063418" w:rsidRPr="00063418" w:rsidRDefault="00063418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06341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634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Sumfeet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0634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SumInchs</w:t>
      </w:r>
    </w:p>
    <w:p w14:paraId="7E1F81A7" w14:textId="77777777" w:rsidR="00514956" w:rsidRPr="00514956" w:rsidRDefault="00514956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5766A7D" w14:textId="70B2B98D" w:rsidR="00063418" w:rsidRDefault="00063418" w:rsidP="0028149E">
      <w:pPr>
        <w:pStyle w:val="Heading1"/>
        <w:spacing w:before="0" w:after="0"/>
      </w:pPr>
      <w:r>
        <w:t>distanceCalculator.py</w:t>
      </w:r>
    </w:p>
    <w:p w14:paraId="73D0FEB2" w14:textId="77777777" w:rsidR="00063418" w:rsidRDefault="00063418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</w:pPr>
    </w:p>
    <w:p w14:paraId="27E8F22F" w14:textId="4767CA84" w:rsidR="00063418" w:rsidRPr="00063418" w:rsidRDefault="00063418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6341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6341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distance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6341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as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6341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</w:t>
      </w:r>
    </w:p>
    <w:p w14:paraId="157E45D9" w14:textId="77777777" w:rsidR="00063418" w:rsidRDefault="00063418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EE6B153" w14:textId="33C7DD37" w:rsidR="00063418" w:rsidRPr="00063418" w:rsidRDefault="00063418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634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feet1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6341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634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634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value of Feet 1: "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332D987E" w14:textId="77777777" w:rsidR="00063418" w:rsidRPr="00063418" w:rsidRDefault="00063418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634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feet2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6341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634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634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value of Feet 2: "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773FDD5B" w14:textId="77777777" w:rsidR="00063418" w:rsidRPr="00063418" w:rsidRDefault="00063418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634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inch1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6341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634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634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value of Inch 1: "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681BE61D" w14:textId="77777777" w:rsidR="00063418" w:rsidRPr="00063418" w:rsidRDefault="00063418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634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inch2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6341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634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634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value of Inch 2: "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1157E2B2" w14:textId="77777777" w:rsidR="00063418" w:rsidRPr="00063418" w:rsidRDefault="00063418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3A07950" w14:textId="77777777" w:rsidR="00063418" w:rsidRPr="00063418" w:rsidRDefault="00063418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634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objdis1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6341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6341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Distance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634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feet1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0634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inch1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E5AEA2C" w14:textId="77777777" w:rsidR="00063418" w:rsidRPr="00063418" w:rsidRDefault="00063418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634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objdis2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6341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6341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Distance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634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feet2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0634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inch2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0D67A6B" w14:textId="77777777" w:rsidR="00063418" w:rsidRPr="00063418" w:rsidRDefault="00063418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F232C05" w14:textId="77777777" w:rsidR="00063418" w:rsidRPr="00063418" w:rsidRDefault="00063418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6341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634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inch1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  <w:r w:rsidRPr="0006341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11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634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or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0634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inch2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&gt;</w:t>
      </w:r>
      <w:r w:rsidRPr="0006341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11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735C8ACA" w14:textId="77777777" w:rsidR="00063418" w:rsidRPr="00063418" w:rsidRDefault="00063418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0634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634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"Inch should not be more than 11"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0455275" w14:textId="77777777" w:rsidR="00063418" w:rsidRPr="00063418" w:rsidRDefault="00063418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6341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3E791BB6" w14:textId="77777777" w:rsidR="00063418" w:rsidRPr="00063418" w:rsidRDefault="00063418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0634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totalFeets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0634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totalInchs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634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objdis1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0634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sumFitInch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634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objdis2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728DA5A" w14:textId="77777777" w:rsidR="00063418" w:rsidRDefault="00063418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06341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0634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0634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"Feets: </w:t>
      </w:r>
      <w:r w:rsidRPr="000634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0634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totalFeets</w:t>
      </w:r>
      <w:r w:rsidRPr="000634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0634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</w:t>
      </w:r>
      <w:r w:rsidRPr="00063418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0634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Inchs: </w:t>
      </w:r>
      <w:r w:rsidRPr="000634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06341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totalInchs</w:t>
      </w:r>
      <w:r w:rsidRPr="0006341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06341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06341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732B31E" w14:textId="77777777" w:rsidR="00063418" w:rsidRPr="00063418" w:rsidRDefault="00063418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743D33C" w14:textId="4AE011DB" w:rsidR="002F44DB" w:rsidRDefault="005F6AC2" w:rsidP="0028149E">
      <w:pPr>
        <w:pStyle w:val="Heading1"/>
        <w:spacing w:before="0" w:after="0"/>
      </w:pPr>
      <w:r>
        <w:t>Output:</w:t>
      </w:r>
    </w:p>
    <w:p w14:paraId="3579DDF1" w14:textId="77777777" w:rsidR="00D11516" w:rsidRDefault="00D11516" w:rsidP="0028149E">
      <w:pPr>
        <w:shd w:val="clear" w:color="auto" w:fill="000000" w:themeFill="text1"/>
        <w:spacing w:before="0" w:after="0"/>
        <w:rPr>
          <w:color w:val="FFFFFF" w:themeColor="background1"/>
        </w:rPr>
      </w:pPr>
    </w:p>
    <w:p w14:paraId="34DA64DC" w14:textId="50FDD8FA" w:rsidR="00D11516" w:rsidRPr="00D11516" w:rsidRDefault="00D11516" w:rsidP="0028149E">
      <w:pPr>
        <w:shd w:val="clear" w:color="auto" w:fill="000000" w:themeFill="text1"/>
        <w:spacing w:before="0" w:after="0"/>
        <w:rPr>
          <w:color w:val="FFFFFF" w:themeColor="background1"/>
        </w:rPr>
      </w:pPr>
      <w:r w:rsidRPr="00D11516">
        <w:rPr>
          <w:color w:val="FFFFFF" w:themeColor="background1"/>
        </w:rPr>
        <w:t>PS D:\LEARNING\COLLAGE\SAM7\Python\collage\task8\practical4&gt; py distanceCalculator.py</w:t>
      </w:r>
    </w:p>
    <w:p w14:paraId="395C1700" w14:textId="77777777" w:rsidR="00D11516" w:rsidRPr="00D11516" w:rsidRDefault="00D11516" w:rsidP="0028149E">
      <w:pPr>
        <w:shd w:val="clear" w:color="auto" w:fill="000000" w:themeFill="text1"/>
        <w:spacing w:before="0" w:after="0"/>
        <w:rPr>
          <w:color w:val="FFFFFF" w:themeColor="background1"/>
        </w:rPr>
      </w:pPr>
      <w:r w:rsidRPr="00D11516">
        <w:rPr>
          <w:color w:val="FFFFFF" w:themeColor="background1"/>
        </w:rPr>
        <w:t>Enter value of Feet 1: 5</w:t>
      </w:r>
    </w:p>
    <w:p w14:paraId="1CEB34FE" w14:textId="77777777" w:rsidR="00D11516" w:rsidRPr="00D11516" w:rsidRDefault="00D11516" w:rsidP="0028149E">
      <w:pPr>
        <w:shd w:val="clear" w:color="auto" w:fill="000000" w:themeFill="text1"/>
        <w:spacing w:before="0" w:after="0"/>
        <w:rPr>
          <w:color w:val="FFFFFF" w:themeColor="background1"/>
        </w:rPr>
      </w:pPr>
      <w:r w:rsidRPr="00D11516">
        <w:rPr>
          <w:color w:val="FFFFFF" w:themeColor="background1"/>
        </w:rPr>
        <w:t>Enter value of Feet 2: 4</w:t>
      </w:r>
    </w:p>
    <w:p w14:paraId="065CAD86" w14:textId="77777777" w:rsidR="00D11516" w:rsidRPr="00D11516" w:rsidRDefault="00D11516" w:rsidP="0028149E">
      <w:pPr>
        <w:shd w:val="clear" w:color="auto" w:fill="000000" w:themeFill="text1"/>
        <w:spacing w:before="0" w:after="0"/>
        <w:rPr>
          <w:color w:val="FFFFFF" w:themeColor="background1"/>
        </w:rPr>
      </w:pPr>
      <w:r w:rsidRPr="00D11516">
        <w:rPr>
          <w:color w:val="FFFFFF" w:themeColor="background1"/>
        </w:rPr>
        <w:t>Enter value of Inch 1: 5</w:t>
      </w:r>
    </w:p>
    <w:p w14:paraId="2C799877" w14:textId="77777777" w:rsidR="00D11516" w:rsidRPr="00D11516" w:rsidRDefault="00D11516" w:rsidP="0028149E">
      <w:pPr>
        <w:shd w:val="clear" w:color="auto" w:fill="000000" w:themeFill="text1"/>
        <w:spacing w:before="0" w:after="0"/>
        <w:rPr>
          <w:color w:val="FFFFFF" w:themeColor="background1"/>
        </w:rPr>
      </w:pPr>
      <w:r w:rsidRPr="00D11516">
        <w:rPr>
          <w:color w:val="FFFFFF" w:themeColor="background1"/>
        </w:rPr>
        <w:t>Enter value of Inch 2: 5</w:t>
      </w:r>
    </w:p>
    <w:p w14:paraId="4FDADC34" w14:textId="77777777" w:rsidR="00D11516" w:rsidRPr="00D11516" w:rsidRDefault="00D11516" w:rsidP="0028149E">
      <w:pPr>
        <w:shd w:val="clear" w:color="auto" w:fill="000000" w:themeFill="text1"/>
        <w:spacing w:before="0" w:after="0"/>
        <w:rPr>
          <w:color w:val="FFFFFF" w:themeColor="background1"/>
        </w:rPr>
      </w:pPr>
      <w:r w:rsidRPr="00D11516">
        <w:rPr>
          <w:color w:val="FFFFFF" w:themeColor="background1"/>
        </w:rPr>
        <w:t xml:space="preserve">Feets: 9 </w:t>
      </w:r>
    </w:p>
    <w:p w14:paraId="1A3EA1F7" w14:textId="77777777" w:rsidR="00D11516" w:rsidRPr="00D11516" w:rsidRDefault="00D11516" w:rsidP="0028149E">
      <w:pPr>
        <w:shd w:val="clear" w:color="auto" w:fill="000000" w:themeFill="text1"/>
        <w:spacing w:before="0" w:after="0"/>
        <w:rPr>
          <w:color w:val="FFFFFF" w:themeColor="background1"/>
        </w:rPr>
      </w:pPr>
      <w:r w:rsidRPr="00D11516">
        <w:rPr>
          <w:color w:val="FFFFFF" w:themeColor="background1"/>
        </w:rPr>
        <w:t>Inchs: 10</w:t>
      </w:r>
    </w:p>
    <w:p w14:paraId="14CC5784" w14:textId="77777777" w:rsidR="00D11516" w:rsidRPr="00D11516" w:rsidRDefault="00D11516" w:rsidP="0028149E">
      <w:pPr>
        <w:shd w:val="clear" w:color="auto" w:fill="000000" w:themeFill="text1"/>
        <w:spacing w:before="0" w:after="0"/>
        <w:rPr>
          <w:color w:val="FFFFFF" w:themeColor="background1"/>
        </w:rPr>
      </w:pPr>
    </w:p>
    <w:p w14:paraId="0EEB19F6" w14:textId="1CA8EDC0" w:rsidR="0065633B" w:rsidRPr="0028149E" w:rsidRDefault="0065633B" w:rsidP="0028149E">
      <w:pPr>
        <w:pStyle w:val="Title"/>
        <w:spacing w:before="0" w:after="0"/>
      </w:pPr>
      <w:r w:rsidRPr="0028149E">
        <w:lastRenderedPageBreak/>
        <w:t>Practical 5</w:t>
      </w:r>
    </w:p>
    <w:p w14:paraId="2127D89B" w14:textId="05435A8F" w:rsidR="00183894" w:rsidRDefault="003F6579" w:rsidP="0028149E">
      <w:pPr>
        <w:spacing w:before="0" w:after="0"/>
        <w:rPr>
          <w:rFonts w:asciiTheme="majorHAnsi" w:eastAsiaTheme="majorEastAsia" w:hAnsiTheme="majorHAnsi" w:cstheme="majorBidi"/>
          <w:color w:val="007789" w:themeColor="accent1" w:themeShade="BF"/>
        </w:rPr>
      </w:pPr>
      <w:r>
        <w:rPr>
          <w:rFonts w:asciiTheme="majorHAnsi" w:eastAsiaTheme="majorEastAsia" w:hAnsiTheme="majorHAnsi" w:cstheme="majorBidi"/>
          <w:color w:val="007789" w:themeColor="accent1" w:themeShade="BF"/>
        </w:rPr>
        <w:t xml:space="preserve">Create package Geometry, with modules for calculation of area &amp; </w:t>
      </w:r>
      <w:r w:rsidRPr="003F6579">
        <w:rPr>
          <w:rFonts w:asciiTheme="majorHAnsi" w:eastAsiaTheme="majorEastAsia" w:hAnsiTheme="majorHAnsi" w:cstheme="majorBidi"/>
          <w:color w:val="007789" w:themeColor="accent1" w:themeShade="BF"/>
        </w:rPr>
        <w:t>perimeter</w:t>
      </w:r>
      <w:r>
        <w:rPr>
          <w:rFonts w:asciiTheme="majorHAnsi" w:eastAsiaTheme="majorEastAsia" w:hAnsiTheme="majorHAnsi" w:cstheme="majorBidi"/>
          <w:color w:val="007789" w:themeColor="accent1" w:themeShade="BF"/>
        </w:rPr>
        <w:t xml:space="preserve"> of circle , rectangle, triangle. Write class and use.</w:t>
      </w:r>
    </w:p>
    <w:p w14:paraId="45F5411D" w14:textId="32DF3D7E" w:rsidR="006B0258" w:rsidRPr="001F7525" w:rsidRDefault="0028149E" w:rsidP="0028149E">
      <w:pPr>
        <w:pStyle w:val="Heading1"/>
        <w:spacing w:before="0" w:after="0"/>
      </w:pPr>
      <w:r>
        <w:t>geometry/circle.py</w:t>
      </w:r>
    </w:p>
    <w:p w14:paraId="2A6BC8A3" w14:textId="77777777" w:rsidR="0034780C" w:rsidRPr="0034780C" w:rsidRDefault="0034780C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8717701" w14:textId="77777777" w:rsidR="0028149E" w:rsidRPr="0028149E" w:rsidRDefault="0028149E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49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8149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math</w:t>
      </w:r>
    </w:p>
    <w:p w14:paraId="33EF47DE" w14:textId="77777777" w:rsidR="0028149E" w:rsidRPr="0028149E" w:rsidRDefault="0028149E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DA4D5B4" w14:textId="77777777" w:rsidR="0028149E" w:rsidRPr="0028149E" w:rsidRDefault="0028149E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49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8149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Circle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():</w:t>
      </w:r>
    </w:p>
    <w:p w14:paraId="37A7543A" w14:textId="77777777" w:rsidR="0028149E" w:rsidRPr="0028149E" w:rsidRDefault="0028149E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8149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8149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__init__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radius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2956F609" w14:textId="77777777" w:rsidR="0028149E" w:rsidRPr="0028149E" w:rsidRDefault="0028149E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radius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radius</w:t>
      </w:r>
    </w:p>
    <w:p w14:paraId="08297D42" w14:textId="77777777" w:rsidR="0028149E" w:rsidRPr="0028149E" w:rsidRDefault="0028149E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AB6F31E" w14:textId="77777777" w:rsidR="0028149E" w:rsidRPr="0028149E" w:rsidRDefault="0028149E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8149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8149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area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17998AD6" w14:textId="77777777" w:rsidR="0028149E" w:rsidRPr="0028149E" w:rsidRDefault="0028149E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28149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8149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math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pi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* (</w:t>
      </w: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radius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** </w:t>
      </w:r>
      <w:r w:rsidRPr="0028149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86FEB69" w14:textId="77777777" w:rsidR="0028149E" w:rsidRPr="0028149E" w:rsidRDefault="0028149E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8A719C5" w14:textId="77777777" w:rsidR="0028149E" w:rsidRPr="0028149E" w:rsidRDefault="0028149E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8149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8149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perimeter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3D9499DF" w14:textId="77777777" w:rsidR="0028149E" w:rsidRPr="0028149E" w:rsidRDefault="0028149E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28149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8149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* </w:t>
      </w:r>
      <w:r w:rsidRPr="0028149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math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pi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* </w:t>
      </w: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radius</w:t>
      </w:r>
    </w:p>
    <w:p w14:paraId="5B08B9BD" w14:textId="77777777" w:rsidR="008D5DDE" w:rsidRPr="005F6AC2" w:rsidRDefault="008D5DDE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E71D4CB" w14:textId="59213772" w:rsidR="0028149E" w:rsidRDefault="0028149E" w:rsidP="0028149E">
      <w:pPr>
        <w:pStyle w:val="Heading1"/>
        <w:spacing w:before="0" w:after="0"/>
      </w:pPr>
      <w:r>
        <w:t>geometry/rectangle.py</w:t>
      </w:r>
    </w:p>
    <w:p w14:paraId="47329578" w14:textId="77777777" w:rsidR="0028149E" w:rsidRDefault="0028149E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</w:pPr>
    </w:p>
    <w:p w14:paraId="0B1F8229" w14:textId="57FE05D5" w:rsidR="0028149E" w:rsidRPr="0028149E" w:rsidRDefault="0028149E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49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8149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Rectangle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():</w:t>
      </w:r>
    </w:p>
    <w:p w14:paraId="52D12075" w14:textId="77777777" w:rsidR="0028149E" w:rsidRPr="0028149E" w:rsidRDefault="0028149E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8149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8149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__init__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length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width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3BD6FFDF" w14:textId="77777777" w:rsidR="0028149E" w:rsidRPr="0028149E" w:rsidRDefault="0028149E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length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length</w:t>
      </w:r>
    </w:p>
    <w:p w14:paraId="4222DFE9" w14:textId="77777777" w:rsidR="0028149E" w:rsidRPr="0028149E" w:rsidRDefault="0028149E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width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width</w:t>
      </w:r>
    </w:p>
    <w:p w14:paraId="4EF4B593" w14:textId="77777777" w:rsidR="0028149E" w:rsidRPr="0028149E" w:rsidRDefault="0028149E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CE6B0A1" w14:textId="77777777" w:rsidR="0028149E" w:rsidRPr="0028149E" w:rsidRDefault="0028149E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8149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8149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area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5912DD5D" w14:textId="77777777" w:rsidR="0028149E" w:rsidRPr="0028149E" w:rsidRDefault="0028149E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28149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length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* </w:t>
      </w: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width</w:t>
      </w:r>
    </w:p>
    <w:p w14:paraId="43C32090" w14:textId="77777777" w:rsidR="0028149E" w:rsidRPr="0028149E" w:rsidRDefault="0028149E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FC4FDBE" w14:textId="77777777" w:rsidR="0028149E" w:rsidRPr="0028149E" w:rsidRDefault="0028149E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8149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8149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perimeter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33473C2A" w14:textId="77777777" w:rsidR="0028149E" w:rsidRPr="0028149E" w:rsidRDefault="0028149E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28149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8149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* (</w:t>
      </w: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length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width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EDBDE70" w14:textId="77777777" w:rsidR="0028149E" w:rsidRPr="0028149E" w:rsidRDefault="0028149E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A7A1B0D" w14:textId="34D9F126" w:rsidR="0028149E" w:rsidRDefault="0028149E" w:rsidP="0028149E">
      <w:pPr>
        <w:pStyle w:val="Heading1"/>
        <w:spacing w:before="0" w:after="0"/>
      </w:pPr>
      <w:r>
        <w:t>geometry/triangle.py</w:t>
      </w:r>
    </w:p>
    <w:p w14:paraId="4BF54A75" w14:textId="77777777" w:rsidR="0028149E" w:rsidRPr="0028149E" w:rsidRDefault="0028149E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49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8149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Triangle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1C3651E9" w14:textId="77777777" w:rsidR="0028149E" w:rsidRPr="0028149E" w:rsidRDefault="0028149E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8149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8149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__init__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base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height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side1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side2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side3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6AF1153C" w14:textId="77777777" w:rsidR="0028149E" w:rsidRPr="0028149E" w:rsidRDefault="0028149E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base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base</w:t>
      </w:r>
    </w:p>
    <w:p w14:paraId="3DC8847A" w14:textId="77777777" w:rsidR="0028149E" w:rsidRPr="0028149E" w:rsidRDefault="0028149E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height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height</w:t>
      </w:r>
    </w:p>
    <w:p w14:paraId="508F0287" w14:textId="77777777" w:rsidR="0028149E" w:rsidRPr="0028149E" w:rsidRDefault="0028149E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side1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side1</w:t>
      </w:r>
    </w:p>
    <w:p w14:paraId="1960D674" w14:textId="77777777" w:rsidR="0028149E" w:rsidRPr="0028149E" w:rsidRDefault="0028149E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side2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side2</w:t>
      </w:r>
    </w:p>
    <w:p w14:paraId="330FD8B6" w14:textId="77777777" w:rsidR="0028149E" w:rsidRPr="0028149E" w:rsidRDefault="0028149E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side3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side3</w:t>
      </w:r>
    </w:p>
    <w:p w14:paraId="01F99D48" w14:textId="77777777" w:rsidR="0028149E" w:rsidRPr="0028149E" w:rsidRDefault="0028149E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0137A7E" w14:textId="77777777" w:rsidR="0028149E" w:rsidRPr="0028149E" w:rsidRDefault="0028149E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8149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8149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area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664F1B79" w14:textId="77777777" w:rsidR="0028149E" w:rsidRPr="0028149E" w:rsidRDefault="0028149E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28149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8149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0.5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* </w:t>
      </w: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base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* </w:t>
      </w: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height</w:t>
      </w:r>
    </w:p>
    <w:p w14:paraId="03DDF0CA" w14:textId="77777777" w:rsidR="0028149E" w:rsidRPr="0028149E" w:rsidRDefault="0028149E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46B2436" w14:textId="77777777" w:rsidR="0028149E" w:rsidRPr="0028149E" w:rsidRDefault="0028149E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8149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8149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perimeter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4D59199D" w14:textId="77777777" w:rsidR="0028149E" w:rsidRPr="0028149E" w:rsidRDefault="0028149E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28149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side1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side2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self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side3</w:t>
      </w:r>
    </w:p>
    <w:p w14:paraId="6E386862" w14:textId="77777777" w:rsidR="0028149E" w:rsidRPr="0028149E" w:rsidRDefault="0028149E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AA3866E" w14:textId="77777777" w:rsidR="0028149E" w:rsidRDefault="0028149E" w:rsidP="0028149E"/>
    <w:p w14:paraId="10745C08" w14:textId="02CD263B" w:rsidR="00613E7E" w:rsidRDefault="00613E7E" w:rsidP="0028149E">
      <w:pPr>
        <w:pStyle w:val="Heading1"/>
      </w:pPr>
      <w:r>
        <w:lastRenderedPageBreak/>
        <w:t>geometry/__init__.py</w:t>
      </w:r>
    </w:p>
    <w:p w14:paraId="7F9447E9" w14:textId="77777777" w:rsidR="00613E7E" w:rsidRDefault="00613E7E" w:rsidP="00613E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</w:pPr>
    </w:p>
    <w:p w14:paraId="7F31C685" w14:textId="249EEA6E" w:rsidR="00613E7E" w:rsidRDefault="00613E7E" w:rsidP="00613E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</w:pPr>
      <w:r w:rsidRPr="00613E7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613E7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. </w:t>
      </w:r>
      <w:r w:rsidRPr="00613E7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613E7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613E7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circle</w:t>
      </w:r>
      <w:r w:rsidRPr="00613E7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613E7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rectangle</w:t>
      </w:r>
      <w:r w:rsidRPr="00613E7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613E7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triangle</w:t>
      </w:r>
    </w:p>
    <w:p w14:paraId="36C32529" w14:textId="77777777" w:rsidR="00613E7E" w:rsidRPr="00613E7E" w:rsidRDefault="00613E7E" w:rsidP="00613E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4D3CFA3" w14:textId="2542D865" w:rsidR="0028149E" w:rsidRDefault="0028149E" w:rsidP="0028149E">
      <w:pPr>
        <w:pStyle w:val="Heading1"/>
      </w:pPr>
      <w:r>
        <w:t>calculate.py</w:t>
      </w:r>
    </w:p>
    <w:p w14:paraId="4EC67D48" w14:textId="77777777" w:rsidR="0028149E" w:rsidRDefault="0028149E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</w:pPr>
    </w:p>
    <w:p w14:paraId="297F821C" w14:textId="01DB227B" w:rsidR="0028149E" w:rsidRPr="0028149E" w:rsidRDefault="0028149E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49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8149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geometry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8149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8149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circle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28149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rectangle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28149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triangle</w:t>
      </w:r>
    </w:p>
    <w:p w14:paraId="1BAF220C" w14:textId="77777777" w:rsidR="0028149E" w:rsidRPr="0028149E" w:rsidRDefault="0028149E" w:rsidP="0028149E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8B9F0D7" w14:textId="77777777" w:rsidR="0028149E" w:rsidRPr="0028149E" w:rsidRDefault="0028149E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circleObj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8149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circle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8149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Circle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radius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8149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05930B7" w14:textId="77777777" w:rsidR="0028149E" w:rsidRPr="0028149E" w:rsidRDefault="0028149E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rectangleObj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28149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rectangle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8149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Rectangle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length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8149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width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8149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8AE9054" w14:textId="77777777" w:rsidR="0028149E" w:rsidRPr="0028149E" w:rsidRDefault="0028149E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triangleObj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</w:t>
      </w:r>
      <w:r w:rsidRPr="0028149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triangle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8149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Triangle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base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8149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height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8149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side1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8149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side2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8149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side3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8149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BE3DB07" w14:textId="77777777" w:rsidR="0028149E" w:rsidRPr="0028149E" w:rsidRDefault="0028149E" w:rsidP="0028149E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F569527" w14:textId="77777777" w:rsidR="0028149E" w:rsidRPr="0028149E" w:rsidRDefault="0028149E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49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8149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28149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"Circle Area: </w:t>
      </w:r>
      <w:r w:rsidRPr="0028149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circleObj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8149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area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  <w:r w:rsidRPr="0028149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28149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7A4CB70" w14:textId="77777777" w:rsidR="0028149E" w:rsidRPr="0028149E" w:rsidRDefault="0028149E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49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8149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28149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"Circle Perimeter: </w:t>
      </w:r>
      <w:r w:rsidRPr="0028149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circleObj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8149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perimeter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  <w:r w:rsidRPr="0028149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28149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81D7277" w14:textId="77777777" w:rsidR="0028149E" w:rsidRPr="0028149E" w:rsidRDefault="0028149E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CBCEC7D" w14:textId="77777777" w:rsidR="0028149E" w:rsidRPr="0028149E" w:rsidRDefault="0028149E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49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8149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28149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"Rectangle Area: </w:t>
      </w:r>
      <w:r w:rsidRPr="0028149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rectangleObj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8149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area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  <w:r w:rsidRPr="0028149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28149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6C94629" w14:textId="77777777" w:rsidR="0028149E" w:rsidRPr="0028149E" w:rsidRDefault="0028149E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49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8149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28149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"Rectangle Perimeter: </w:t>
      </w:r>
      <w:r w:rsidRPr="0028149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rectangleObj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8149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perimeter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  <w:r w:rsidRPr="0028149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28149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295690F" w14:textId="77777777" w:rsidR="0028149E" w:rsidRPr="0028149E" w:rsidRDefault="0028149E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8EC604F" w14:textId="77777777" w:rsidR="0028149E" w:rsidRPr="0028149E" w:rsidRDefault="0028149E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49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8149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28149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"Triangle Area: </w:t>
      </w:r>
      <w:r w:rsidRPr="0028149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triangleObj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8149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area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  <w:r w:rsidRPr="0028149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28149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F3773D7" w14:textId="77777777" w:rsidR="0028149E" w:rsidRPr="0028149E" w:rsidRDefault="0028149E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8149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8149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28149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"Triangle Perimeter: </w:t>
      </w:r>
      <w:r w:rsidRPr="0028149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28149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triangleObj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8149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perimeter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  <w:r w:rsidRPr="0028149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28149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8149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D63E156" w14:textId="77777777" w:rsidR="0028149E" w:rsidRPr="0028149E" w:rsidRDefault="0028149E" w:rsidP="0028149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59CF55F" w14:textId="70C51C19" w:rsidR="00583490" w:rsidRDefault="00323CB8" w:rsidP="004E05DF">
      <w:pPr>
        <w:pStyle w:val="Heading1"/>
      </w:pPr>
      <w:r>
        <w:t>Output:</w:t>
      </w:r>
    </w:p>
    <w:p w14:paraId="22A640F8" w14:textId="77777777" w:rsidR="0028149E" w:rsidRDefault="0028149E" w:rsidP="0028149E">
      <w:pPr>
        <w:shd w:val="clear" w:color="auto" w:fill="000000" w:themeFill="text1"/>
        <w:spacing w:before="0" w:after="0"/>
        <w:rPr>
          <w:color w:val="FFFFFF" w:themeColor="background1"/>
        </w:rPr>
      </w:pPr>
    </w:p>
    <w:p w14:paraId="31F76709" w14:textId="4340A928" w:rsidR="0028149E" w:rsidRPr="0028149E" w:rsidRDefault="0028149E" w:rsidP="0028149E">
      <w:pPr>
        <w:shd w:val="clear" w:color="auto" w:fill="000000" w:themeFill="text1"/>
        <w:spacing w:before="0" w:after="0"/>
        <w:rPr>
          <w:color w:val="FFFFFF" w:themeColor="background1"/>
        </w:rPr>
      </w:pPr>
      <w:r w:rsidRPr="0028149E">
        <w:rPr>
          <w:color w:val="FFFFFF" w:themeColor="background1"/>
        </w:rPr>
        <w:t>PS D:\LEARNING\COLLAGE\SAM7\Python\collage\task8\practical5&gt; py calculate.py</w:t>
      </w:r>
    </w:p>
    <w:p w14:paraId="7B38A154" w14:textId="77777777" w:rsidR="0028149E" w:rsidRPr="0028149E" w:rsidRDefault="0028149E" w:rsidP="0028149E">
      <w:pPr>
        <w:shd w:val="clear" w:color="auto" w:fill="000000" w:themeFill="text1"/>
        <w:spacing w:before="0" w:after="0"/>
        <w:rPr>
          <w:color w:val="FFFFFF" w:themeColor="background1"/>
        </w:rPr>
      </w:pPr>
      <w:r w:rsidRPr="0028149E">
        <w:rPr>
          <w:color w:val="FFFFFF" w:themeColor="background1"/>
        </w:rPr>
        <w:t>Circle Area: 78.53981633974483</w:t>
      </w:r>
    </w:p>
    <w:p w14:paraId="46920448" w14:textId="77777777" w:rsidR="0028149E" w:rsidRPr="0028149E" w:rsidRDefault="0028149E" w:rsidP="0028149E">
      <w:pPr>
        <w:shd w:val="clear" w:color="auto" w:fill="000000" w:themeFill="text1"/>
        <w:spacing w:before="0" w:after="0"/>
        <w:rPr>
          <w:color w:val="FFFFFF" w:themeColor="background1"/>
        </w:rPr>
      </w:pPr>
      <w:r w:rsidRPr="0028149E">
        <w:rPr>
          <w:color w:val="FFFFFF" w:themeColor="background1"/>
        </w:rPr>
        <w:t>Circle Perimeter: 31.41592653589793</w:t>
      </w:r>
    </w:p>
    <w:p w14:paraId="6ABB263B" w14:textId="77777777" w:rsidR="0028149E" w:rsidRPr="0028149E" w:rsidRDefault="0028149E" w:rsidP="0028149E">
      <w:pPr>
        <w:shd w:val="clear" w:color="auto" w:fill="000000" w:themeFill="text1"/>
        <w:spacing w:before="0" w:after="0"/>
        <w:rPr>
          <w:color w:val="FFFFFF" w:themeColor="background1"/>
        </w:rPr>
      </w:pPr>
      <w:r w:rsidRPr="0028149E">
        <w:rPr>
          <w:color w:val="FFFFFF" w:themeColor="background1"/>
        </w:rPr>
        <w:t>Rectangle Area: 24</w:t>
      </w:r>
    </w:p>
    <w:p w14:paraId="28B68ABD" w14:textId="77777777" w:rsidR="0028149E" w:rsidRPr="0028149E" w:rsidRDefault="0028149E" w:rsidP="0028149E">
      <w:pPr>
        <w:shd w:val="clear" w:color="auto" w:fill="000000" w:themeFill="text1"/>
        <w:spacing w:before="0" w:after="0"/>
        <w:rPr>
          <w:color w:val="FFFFFF" w:themeColor="background1"/>
        </w:rPr>
      </w:pPr>
      <w:r w:rsidRPr="0028149E">
        <w:rPr>
          <w:color w:val="FFFFFF" w:themeColor="background1"/>
        </w:rPr>
        <w:t>Rectangle Perimeter: 20</w:t>
      </w:r>
    </w:p>
    <w:p w14:paraId="7DF53E50" w14:textId="77777777" w:rsidR="0028149E" w:rsidRPr="0028149E" w:rsidRDefault="0028149E" w:rsidP="0028149E">
      <w:pPr>
        <w:shd w:val="clear" w:color="auto" w:fill="000000" w:themeFill="text1"/>
        <w:spacing w:before="0" w:after="0"/>
        <w:rPr>
          <w:color w:val="FFFFFF" w:themeColor="background1"/>
        </w:rPr>
      </w:pPr>
      <w:r w:rsidRPr="0028149E">
        <w:rPr>
          <w:color w:val="FFFFFF" w:themeColor="background1"/>
        </w:rPr>
        <w:t>Triangle Area: 6.0</w:t>
      </w:r>
    </w:p>
    <w:p w14:paraId="4464721B" w14:textId="77777777" w:rsidR="0028149E" w:rsidRPr="0028149E" w:rsidRDefault="0028149E" w:rsidP="0028149E">
      <w:pPr>
        <w:shd w:val="clear" w:color="auto" w:fill="000000" w:themeFill="text1"/>
        <w:spacing w:before="0" w:after="0"/>
        <w:rPr>
          <w:color w:val="FFFFFF" w:themeColor="background1"/>
        </w:rPr>
      </w:pPr>
      <w:r w:rsidRPr="0028149E">
        <w:rPr>
          <w:color w:val="FFFFFF" w:themeColor="background1"/>
        </w:rPr>
        <w:t>Triangle Perimeter: 15</w:t>
      </w:r>
    </w:p>
    <w:p w14:paraId="17BEBA38" w14:textId="77777777" w:rsidR="0028149E" w:rsidRPr="0028149E" w:rsidRDefault="0028149E" w:rsidP="0028149E">
      <w:pPr>
        <w:shd w:val="clear" w:color="auto" w:fill="000000" w:themeFill="text1"/>
        <w:spacing w:before="0" w:after="0"/>
        <w:rPr>
          <w:color w:val="FFFFFF" w:themeColor="background1"/>
        </w:rPr>
      </w:pPr>
    </w:p>
    <w:p w14:paraId="317CAB54" w14:textId="77777777" w:rsidR="004E05DF" w:rsidRDefault="004E05DF" w:rsidP="004E05DF"/>
    <w:sectPr w:rsidR="004E05DF" w:rsidSect="00883DB7">
      <w:footerReference w:type="default" r:id="rId11"/>
      <w:pgSz w:w="12240" w:h="15840"/>
      <w:pgMar w:top="720" w:right="720" w:bottom="720" w:left="720" w:header="720" w:footer="720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653654" w14:textId="77777777" w:rsidR="00DC51CA" w:rsidRDefault="00DC51CA" w:rsidP="00C6554A">
      <w:pPr>
        <w:spacing w:before="0" w:after="0" w:line="240" w:lineRule="auto"/>
      </w:pPr>
      <w:r>
        <w:separator/>
      </w:r>
    </w:p>
  </w:endnote>
  <w:endnote w:type="continuationSeparator" w:id="0">
    <w:p w14:paraId="6F40DAD3" w14:textId="77777777" w:rsidR="00DC51CA" w:rsidRDefault="00DC51CA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282C9" w14:textId="77777777" w:rsidR="00004D98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FA499B" w14:textId="77777777" w:rsidR="00DC51CA" w:rsidRDefault="00DC51CA" w:rsidP="00C6554A">
      <w:pPr>
        <w:spacing w:before="0" w:after="0" w:line="240" w:lineRule="auto"/>
      </w:pPr>
      <w:r>
        <w:separator/>
      </w:r>
    </w:p>
  </w:footnote>
  <w:footnote w:type="continuationSeparator" w:id="0">
    <w:p w14:paraId="6F08D970" w14:textId="77777777" w:rsidR="00DC51CA" w:rsidRDefault="00DC51CA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22641C90"/>
    <w:multiLevelType w:val="hybridMultilevel"/>
    <w:tmpl w:val="8C7AAAE6"/>
    <w:lvl w:ilvl="0" w:tplc="8EEC67FC">
      <w:start w:val="1"/>
      <w:numFmt w:val="upperRoman"/>
      <w:lvlText w:val="(%1)"/>
      <w:lvlJc w:val="left"/>
      <w:pPr>
        <w:ind w:left="768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3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396721D"/>
    <w:multiLevelType w:val="hybridMultilevel"/>
    <w:tmpl w:val="040ED0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7594807">
    <w:abstractNumId w:val="9"/>
  </w:num>
  <w:num w:numId="2" w16cid:durableId="720446855">
    <w:abstractNumId w:val="8"/>
  </w:num>
  <w:num w:numId="3" w16cid:durableId="1360206211">
    <w:abstractNumId w:val="8"/>
  </w:num>
  <w:num w:numId="4" w16cid:durableId="1487436895">
    <w:abstractNumId w:val="9"/>
  </w:num>
  <w:num w:numId="5" w16cid:durableId="1673755542">
    <w:abstractNumId w:val="13"/>
  </w:num>
  <w:num w:numId="6" w16cid:durableId="117450793">
    <w:abstractNumId w:val="10"/>
  </w:num>
  <w:num w:numId="7" w16cid:durableId="360984164">
    <w:abstractNumId w:val="11"/>
  </w:num>
  <w:num w:numId="8" w16cid:durableId="139930839">
    <w:abstractNumId w:val="7"/>
  </w:num>
  <w:num w:numId="9" w16cid:durableId="1522470432">
    <w:abstractNumId w:val="6"/>
  </w:num>
  <w:num w:numId="10" w16cid:durableId="770976746">
    <w:abstractNumId w:val="5"/>
  </w:num>
  <w:num w:numId="11" w16cid:durableId="1355577959">
    <w:abstractNumId w:val="4"/>
  </w:num>
  <w:num w:numId="12" w16cid:durableId="170995909">
    <w:abstractNumId w:val="3"/>
  </w:num>
  <w:num w:numId="13" w16cid:durableId="1016466171">
    <w:abstractNumId w:val="2"/>
  </w:num>
  <w:num w:numId="14" w16cid:durableId="1490175399">
    <w:abstractNumId w:val="1"/>
  </w:num>
  <w:num w:numId="15" w16cid:durableId="1728527092">
    <w:abstractNumId w:val="0"/>
  </w:num>
  <w:num w:numId="16" w16cid:durableId="2147355393">
    <w:abstractNumId w:val="12"/>
  </w:num>
  <w:num w:numId="17" w16cid:durableId="170219896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98E"/>
    <w:rsid w:val="00004D98"/>
    <w:rsid w:val="00010A06"/>
    <w:rsid w:val="00016A8D"/>
    <w:rsid w:val="00017282"/>
    <w:rsid w:val="000338A6"/>
    <w:rsid w:val="00034B19"/>
    <w:rsid w:val="00037366"/>
    <w:rsid w:val="00037B3C"/>
    <w:rsid w:val="00040C41"/>
    <w:rsid w:val="00041705"/>
    <w:rsid w:val="000456C1"/>
    <w:rsid w:val="00056A81"/>
    <w:rsid w:val="00061B44"/>
    <w:rsid w:val="00063418"/>
    <w:rsid w:val="00064E35"/>
    <w:rsid w:val="0007254C"/>
    <w:rsid w:val="00085759"/>
    <w:rsid w:val="000937F4"/>
    <w:rsid w:val="00093EA5"/>
    <w:rsid w:val="000B3AE3"/>
    <w:rsid w:val="000C3F63"/>
    <w:rsid w:val="000C4233"/>
    <w:rsid w:val="000D5FC9"/>
    <w:rsid w:val="000E2D89"/>
    <w:rsid w:val="000E54C4"/>
    <w:rsid w:val="000F00C4"/>
    <w:rsid w:val="000F1282"/>
    <w:rsid w:val="0011639F"/>
    <w:rsid w:val="0012220C"/>
    <w:rsid w:val="00130390"/>
    <w:rsid w:val="001334DF"/>
    <w:rsid w:val="00137876"/>
    <w:rsid w:val="001518F8"/>
    <w:rsid w:val="001676DC"/>
    <w:rsid w:val="0017126A"/>
    <w:rsid w:val="0017776F"/>
    <w:rsid w:val="00183894"/>
    <w:rsid w:val="00184793"/>
    <w:rsid w:val="00184B3F"/>
    <w:rsid w:val="00197FD5"/>
    <w:rsid w:val="001A3385"/>
    <w:rsid w:val="001A409B"/>
    <w:rsid w:val="001A435C"/>
    <w:rsid w:val="001B3ACE"/>
    <w:rsid w:val="001B7C79"/>
    <w:rsid w:val="001D0DD7"/>
    <w:rsid w:val="001D7CE9"/>
    <w:rsid w:val="001F7525"/>
    <w:rsid w:val="002005B2"/>
    <w:rsid w:val="0020256C"/>
    <w:rsid w:val="00205041"/>
    <w:rsid w:val="00207648"/>
    <w:rsid w:val="0021356D"/>
    <w:rsid w:val="0021404D"/>
    <w:rsid w:val="00221E78"/>
    <w:rsid w:val="0022691A"/>
    <w:rsid w:val="00230BFC"/>
    <w:rsid w:val="002353FC"/>
    <w:rsid w:val="002370AF"/>
    <w:rsid w:val="002479F9"/>
    <w:rsid w:val="002554CD"/>
    <w:rsid w:val="0026041B"/>
    <w:rsid w:val="00260A0A"/>
    <w:rsid w:val="00263EF2"/>
    <w:rsid w:val="00267F8E"/>
    <w:rsid w:val="00273A53"/>
    <w:rsid w:val="002745EA"/>
    <w:rsid w:val="00275995"/>
    <w:rsid w:val="00276BCC"/>
    <w:rsid w:val="0028149E"/>
    <w:rsid w:val="00285131"/>
    <w:rsid w:val="00285F57"/>
    <w:rsid w:val="002929C1"/>
    <w:rsid w:val="00293B83"/>
    <w:rsid w:val="002A066C"/>
    <w:rsid w:val="002A29C5"/>
    <w:rsid w:val="002B4294"/>
    <w:rsid w:val="002C1F85"/>
    <w:rsid w:val="002E4ABE"/>
    <w:rsid w:val="002F060C"/>
    <w:rsid w:val="002F2D9D"/>
    <w:rsid w:val="002F44DB"/>
    <w:rsid w:val="002F5EF7"/>
    <w:rsid w:val="003053A8"/>
    <w:rsid w:val="00307FD7"/>
    <w:rsid w:val="00311D35"/>
    <w:rsid w:val="00323CB8"/>
    <w:rsid w:val="00331494"/>
    <w:rsid w:val="00333D0D"/>
    <w:rsid w:val="00342A89"/>
    <w:rsid w:val="0034780C"/>
    <w:rsid w:val="00352089"/>
    <w:rsid w:val="0037025C"/>
    <w:rsid w:val="003802C0"/>
    <w:rsid w:val="0038641E"/>
    <w:rsid w:val="0039301F"/>
    <w:rsid w:val="003B1BCD"/>
    <w:rsid w:val="003B25FA"/>
    <w:rsid w:val="003C5063"/>
    <w:rsid w:val="003D1712"/>
    <w:rsid w:val="003D20A8"/>
    <w:rsid w:val="003E3CB0"/>
    <w:rsid w:val="003E5144"/>
    <w:rsid w:val="003E68C6"/>
    <w:rsid w:val="003F6579"/>
    <w:rsid w:val="00402365"/>
    <w:rsid w:val="004162FB"/>
    <w:rsid w:val="00427320"/>
    <w:rsid w:val="00433911"/>
    <w:rsid w:val="004356F1"/>
    <w:rsid w:val="00455177"/>
    <w:rsid w:val="00472BF1"/>
    <w:rsid w:val="00473710"/>
    <w:rsid w:val="00474891"/>
    <w:rsid w:val="004769FB"/>
    <w:rsid w:val="00482307"/>
    <w:rsid w:val="00492E55"/>
    <w:rsid w:val="004A57D9"/>
    <w:rsid w:val="004B1691"/>
    <w:rsid w:val="004C049F"/>
    <w:rsid w:val="004C4D57"/>
    <w:rsid w:val="004E05DF"/>
    <w:rsid w:val="004E40BE"/>
    <w:rsid w:val="004F0C79"/>
    <w:rsid w:val="004F1C38"/>
    <w:rsid w:val="005000E2"/>
    <w:rsid w:val="00511500"/>
    <w:rsid w:val="005116B1"/>
    <w:rsid w:val="00514956"/>
    <w:rsid w:val="005150C0"/>
    <w:rsid w:val="00532206"/>
    <w:rsid w:val="005401CF"/>
    <w:rsid w:val="0054799B"/>
    <w:rsid w:val="00551C63"/>
    <w:rsid w:val="00566918"/>
    <w:rsid w:val="00583490"/>
    <w:rsid w:val="00584E3C"/>
    <w:rsid w:val="00585861"/>
    <w:rsid w:val="00587EFF"/>
    <w:rsid w:val="00592D9E"/>
    <w:rsid w:val="00592DD5"/>
    <w:rsid w:val="005A04F1"/>
    <w:rsid w:val="005A09FA"/>
    <w:rsid w:val="005B3B60"/>
    <w:rsid w:val="005B67C2"/>
    <w:rsid w:val="005B7DDE"/>
    <w:rsid w:val="005C54BE"/>
    <w:rsid w:val="005E0231"/>
    <w:rsid w:val="005E0490"/>
    <w:rsid w:val="005E1D75"/>
    <w:rsid w:val="005F08DA"/>
    <w:rsid w:val="005F1559"/>
    <w:rsid w:val="005F4B85"/>
    <w:rsid w:val="005F6AC2"/>
    <w:rsid w:val="00607E86"/>
    <w:rsid w:val="00613E7E"/>
    <w:rsid w:val="006201AB"/>
    <w:rsid w:val="00623BDC"/>
    <w:rsid w:val="00644BC0"/>
    <w:rsid w:val="0065633B"/>
    <w:rsid w:val="006567C8"/>
    <w:rsid w:val="006763A3"/>
    <w:rsid w:val="00677B3A"/>
    <w:rsid w:val="00682573"/>
    <w:rsid w:val="00683284"/>
    <w:rsid w:val="006A3CE7"/>
    <w:rsid w:val="006A6857"/>
    <w:rsid w:val="006B0258"/>
    <w:rsid w:val="006D15ED"/>
    <w:rsid w:val="006D4520"/>
    <w:rsid w:val="006D4FDB"/>
    <w:rsid w:val="006E34EE"/>
    <w:rsid w:val="00711061"/>
    <w:rsid w:val="00713A2E"/>
    <w:rsid w:val="00721691"/>
    <w:rsid w:val="00746E1E"/>
    <w:rsid w:val="00762236"/>
    <w:rsid w:val="007632A3"/>
    <w:rsid w:val="00766F48"/>
    <w:rsid w:val="00770B84"/>
    <w:rsid w:val="00770CF6"/>
    <w:rsid w:val="00776711"/>
    <w:rsid w:val="0078198E"/>
    <w:rsid w:val="00782FED"/>
    <w:rsid w:val="00797A45"/>
    <w:rsid w:val="007B4925"/>
    <w:rsid w:val="007C09B5"/>
    <w:rsid w:val="007C2CFE"/>
    <w:rsid w:val="007D0A1A"/>
    <w:rsid w:val="007D7613"/>
    <w:rsid w:val="007E1AB2"/>
    <w:rsid w:val="007E1F9D"/>
    <w:rsid w:val="007F56D5"/>
    <w:rsid w:val="0081555A"/>
    <w:rsid w:val="008337D9"/>
    <w:rsid w:val="00834496"/>
    <w:rsid w:val="00841755"/>
    <w:rsid w:val="008424D1"/>
    <w:rsid w:val="00852749"/>
    <w:rsid w:val="008556EF"/>
    <w:rsid w:val="00860516"/>
    <w:rsid w:val="00864589"/>
    <w:rsid w:val="00883DB7"/>
    <w:rsid w:val="00885925"/>
    <w:rsid w:val="00887886"/>
    <w:rsid w:val="00891D47"/>
    <w:rsid w:val="008925C3"/>
    <w:rsid w:val="00897A8D"/>
    <w:rsid w:val="008A31C2"/>
    <w:rsid w:val="008B0CE1"/>
    <w:rsid w:val="008B41C0"/>
    <w:rsid w:val="008C2FC6"/>
    <w:rsid w:val="008D5DDE"/>
    <w:rsid w:val="008E5129"/>
    <w:rsid w:val="008F074C"/>
    <w:rsid w:val="00907C12"/>
    <w:rsid w:val="0092168C"/>
    <w:rsid w:val="0092719D"/>
    <w:rsid w:val="00931EEE"/>
    <w:rsid w:val="00933539"/>
    <w:rsid w:val="0094514A"/>
    <w:rsid w:val="009512D7"/>
    <w:rsid w:val="00963AE9"/>
    <w:rsid w:val="00974198"/>
    <w:rsid w:val="00986B3A"/>
    <w:rsid w:val="009B3323"/>
    <w:rsid w:val="009B39C5"/>
    <w:rsid w:val="009B7F26"/>
    <w:rsid w:val="009C474F"/>
    <w:rsid w:val="009C781B"/>
    <w:rsid w:val="009D242F"/>
    <w:rsid w:val="009D3A38"/>
    <w:rsid w:val="009D50C2"/>
    <w:rsid w:val="009D6A9D"/>
    <w:rsid w:val="009D75E6"/>
    <w:rsid w:val="009D7E25"/>
    <w:rsid w:val="009F73DD"/>
    <w:rsid w:val="00A02EFF"/>
    <w:rsid w:val="00A15042"/>
    <w:rsid w:val="00A156FB"/>
    <w:rsid w:val="00A16B47"/>
    <w:rsid w:val="00A25D10"/>
    <w:rsid w:val="00A42A0D"/>
    <w:rsid w:val="00A45193"/>
    <w:rsid w:val="00A4538F"/>
    <w:rsid w:val="00A7072C"/>
    <w:rsid w:val="00A8163C"/>
    <w:rsid w:val="00AA6DBE"/>
    <w:rsid w:val="00AA7FD9"/>
    <w:rsid w:val="00AB1547"/>
    <w:rsid w:val="00AD2314"/>
    <w:rsid w:val="00AD4BB3"/>
    <w:rsid w:val="00AE3726"/>
    <w:rsid w:val="00AF0C91"/>
    <w:rsid w:val="00B0214E"/>
    <w:rsid w:val="00B027B9"/>
    <w:rsid w:val="00B03194"/>
    <w:rsid w:val="00B057EF"/>
    <w:rsid w:val="00B059CC"/>
    <w:rsid w:val="00B06CC5"/>
    <w:rsid w:val="00B108AC"/>
    <w:rsid w:val="00B11E2B"/>
    <w:rsid w:val="00B14E34"/>
    <w:rsid w:val="00B24563"/>
    <w:rsid w:val="00B4654D"/>
    <w:rsid w:val="00B4791A"/>
    <w:rsid w:val="00B57733"/>
    <w:rsid w:val="00B67033"/>
    <w:rsid w:val="00B72B65"/>
    <w:rsid w:val="00B7401B"/>
    <w:rsid w:val="00B74127"/>
    <w:rsid w:val="00B75220"/>
    <w:rsid w:val="00B854CE"/>
    <w:rsid w:val="00B927FE"/>
    <w:rsid w:val="00B9378F"/>
    <w:rsid w:val="00BC033E"/>
    <w:rsid w:val="00BC1109"/>
    <w:rsid w:val="00BD3355"/>
    <w:rsid w:val="00BD56D4"/>
    <w:rsid w:val="00BD7868"/>
    <w:rsid w:val="00BD7B70"/>
    <w:rsid w:val="00C11804"/>
    <w:rsid w:val="00C16E51"/>
    <w:rsid w:val="00C3238A"/>
    <w:rsid w:val="00C4067B"/>
    <w:rsid w:val="00C43D58"/>
    <w:rsid w:val="00C47669"/>
    <w:rsid w:val="00C478F9"/>
    <w:rsid w:val="00C6554A"/>
    <w:rsid w:val="00C71EF4"/>
    <w:rsid w:val="00C74C5E"/>
    <w:rsid w:val="00C75D5E"/>
    <w:rsid w:val="00C77444"/>
    <w:rsid w:val="00C94855"/>
    <w:rsid w:val="00C979F3"/>
    <w:rsid w:val="00CA2105"/>
    <w:rsid w:val="00CA2DB7"/>
    <w:rsid w:val="00CB1239"/>
    <w:rsid w:val="00CB35AA"/>
    <w:rsid w:val="00CB6CB3"/>
    <w:rsid w:val="00CC1D5F"/>
    <w:rsid w:val="00CC4DD4"/>
    <w:rsid w:val="00CC6B9C"/>
    <w:rsid w:val="00CF7999"/>
    <w:rsid w:val="00D00A50"/>
    <w:rsid w:val="00D02930"/>
    <w:rsid w:val="00D11516"/>
    <w:rsid w:val="00D11B97"/>
    <w:rsid w:val="00D23BC0"/>
    <w:rsid w:val="00D24D9D"/>
    <w:rsid w:val="00D255A5"/>
    <w:rsid w:val="00D360EC"/>
    <w:rsid w:val="00D37EA5"/>
    <w:rsid w:val="00D41C96"/>
    <w:rsid w:val="00D43555"/>
    <w:rsid w:val="00D455DE"/>
    <w:rsid w:val="00D5115E"/>
    <w:rsid w:val="00D61446"/>
    <w:rsid w:val="00D625B6"/>
    <w:rsid w:val="00D66FD7"/>
    <w:rsid w:val="00D718D2"/>
    <w:rsid w:val="00D90C7E"/>
    <w:rsid w:val="00DA1F56"/>
    <w:rsid w:val="00DC290F"/>
    <w:rsid w:val="00DC51CA"/>
    <w:rsid w:val="00DD2C97"/>
    <w:rsid w:val="00DF5785"/>
    <w:rsid w:val="00E23E03"/>
    <w:rsid w:val="00E25776"/>
    <w:rsid w:val="00E25A6E"/>
    <w:rsid w:val="00E34E70"/>
    <w:rsid w:val="00E35CD2"/>
    <w:rsid w:val="00E66CCD"/>
    <w:rsid w:val="00E736BA"/>
    <w:rsid w:val="00E74DCC"/>
    <w:rsid w:val="00E776BA"/>
    <w:rsid w:val="00E85D54"/>
    <w:rsid w:val="00E872BD"/>
    <w:rsid w:val="00E95C5E"/>
    <w:rsid w:val="00EB0FC6"/>
    <w:rsid w:val="00EB3D2D"/>
    <w:rsid w:val="00EB5785"/>
    <w:rsid w:val="00EB782F"/>
    <w:rsid w:val="00EB7DB6"/>
    <w:rsid w:val="00EC6009"/>
    <w:rsid w:val="00ED424C"/>
    <w:rsid w:val="00ED7C44"/>
    <w:rsid w:val="00EF3341"/>
    <w:rsid w:val="00F112EF"/>
    <w:rsid w:val="00F4132D"/>
    <w:rsid w:val="00F42873"/>
    <w:rsid w:val="00F435FB"/>
    <w:rsid w:val="00F47455"/>
    <w:rsid w:val="00F66F7F"/>
    <w:rsid w:val="00F844A6"/>
    <w:rsid w:val="00F87A47"/>
    <w:rsid w:val="00F97C99"/>
    <w:rsid w:val="00FA1A21"/>
    <w:rsid w:val="00FB100D"/>
    <w:rsid w:val="00FB264D"/>
    <w:rsid w:val="00FB684B"/>
    <w:rsid w:val="00FD2A40"/>
    <w:rsid w:val="00FE5875"/>
    <w:rsid w:val="00FE63FB"/>
    <w:rsid w:val="00FE750D"/>
    <w:rsid w:val="00FF3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3CE7B8"/>
  <w15:chartTrackingRefBased/>
  <w15:docId w15:val="{7F1281D7-5995-4407-B4A1-3521067BB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2DB7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character" w:styleId="UnresolvedMention">
    <w:name w:val="Unresolved Mention"/>
    <w:basedOn w:val="DefaultParagraphFont"/>
    <w:uiPriority w:val="99"/>
    <w:semiHidden/>
    <w:unhideWhenUsed/>
    <w:rsid w:val="0078198E"/>
    <w:rPr>
      <w:color w:val="605E5C"/>
      <w:shd w:val="clear" w:color="auto" w:fill="E1DFDD"/>
    </w:rPr>
  </w:style>
  <w:style w:type="paragraph" w:customStyle="1" w:styleId="210D3DA2052B42A4822153C8CE2D766C">
    <w:name w:val="210D3DA2052B42A4822153C8CE2D766C"/>
    <w:rsid w:val="0078198E"/>
    <w:pPr>
      <w:spacing w:before="0" w:after="160" w:line="259" w:lineRule="auto"/>
    </w:pPr>
    <w:rPr>
      <w:rFonts w:eastAsiaTheme="minorEastAsia"/>
      <w:color w:val="auto"/>
      <w:kern w:val="2"/>
      <w:lang w:val="en-IN" w:eastAsia="en-IN"/>
      <w14:ligatures w14:val="standardContextual"/>
    </w:rPr>
  </w:style>
  <w:style w:type="paragraph" w:styleId="ListParagraph">
    <w:name w:val="List Paragraph"/>
    <w:basedOn w:val="Normal"/>
    <w:uiPriority w:val="34"/>
    <w:unhideWhenUsed/>
    <w:qFormat/>
    <w:rsid w:val="00FE63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9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3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2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0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7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3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6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2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78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3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66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6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7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7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1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3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9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5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23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7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0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0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4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74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35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98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04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0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10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1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2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07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0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04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5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0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4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03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0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81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68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8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8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25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4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9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2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0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9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0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3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17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3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0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0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1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24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46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82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5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6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1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33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6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9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78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0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6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97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86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8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8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0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7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13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89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3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6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7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84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7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2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1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9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64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36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22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3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4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72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8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2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86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7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7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8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4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05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20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86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0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9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1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9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5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3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8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4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40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7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1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0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7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1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29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0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36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5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4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56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1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2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9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4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2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6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1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1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38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7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7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0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9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2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6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07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01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5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6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4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5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0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58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26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4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71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6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5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7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88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2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1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9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4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52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8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8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44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0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25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7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2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1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5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44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10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9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8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1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0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53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8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9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7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6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1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03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8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1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2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9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6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7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3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3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49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6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8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0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67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0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2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9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8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4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2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0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smit-joshi814/Learning-python/tree/main/collage/Task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3d2.de/news/event-20170824-pydd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mitj\AppData\Local\Microsoft\Office\16.0\DTS\en-IN%7bF76BA5A1-986E-4C1B-B832-EF92A5E6FFFF%7d\%7b31230193-64F1-43E1-8C6F-5BBC6FBB3E5E%7dtf02835058_win32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438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2E3C54E-D82F-40D5-815B-A0E81CC00F9B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729C81-AC2B-4317-A6AB-16E002A76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{31230193-64F1-43E1-8C6F-5BBC6FBB3E5E}tf02835058_win32</Template>
  <TotalTime>1</TotalTime>
  <Pages>11</Pages>
  <Words>1211</Words>
  <Characters>6906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 joshi</dc:creator>
  <cp:keywords/>
  <dc:description/>
  <cp:lastModifiedBy>smit joshi</cp:lastModifiedBy>
  <cp:revision>3</cp:revision>
  <cp:lastPrinted>2023-08-10T13:30:00Z</cp:lastPrinted>
  <dcterms:created xsi:type="dcterms:W3CDTF">2023-10-26T09:47:00Z</dcterms:created>
  <dcterms:modified xsi:type="dcterms:W3CDTF">2023-10-26T09:47:00Z</dcterms:modified>
</cp:coreProperties>
</file>