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3A33" w14:textId="77777777" w:rsidR="00E34AC6" w:rsidRDefault="00E34AC6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05F6EC5F" w14:textId="77777777" w:rsidR="00E34AC6" w:rsidRDefault="00E34AC6" w:rsidP="00C6554A">
      <w:pPr>
        <w:pStyle w:val="Photo"/>
      </w:pPr>
    </w:p>
    <w:p w14:paraId="0511DDBF" w14:textId="77777777" w:rsidR="00E34AC6" w:rsidRDefault="00E34AC6" w:rsidP="00C6554A">
      <w:pPr>
        <w:pStyle w:val="Photo"/>
      </w:pPr>
    </w:p>
    <w:p w14:paraId="29BFFCA1" w14:textId="77777777" w:rsidR="00E34AC6" w:rsidRDefault="00E34AC6" w:rsidP="00C6554A">
      <w:pPr>
        <w:pStyle w:val="Photo"/>
      </w:pPr>
    </w:p>
    <w:p w14:paraId="7DBD9290" w14:textId="77777777" w:rsidR="00E34AC6" w:rsidRDefault="00E34AC6" w:rsidP="00C6554A">
      <w:pPr>
        <w:pStyle w:val="Photo"/>
      </w:pPr>
    </w:p>
    <w:p w14:paraId="352D40FF" w14:textId="77777777" w:rsidR="00E34AC6" w:rsidRDefault="00E34AC6" w:rsidP="00C6554A">
      <w:pPr>
        <w:pStyle w:val="Photo"/>
      </w:pPr>
    </w:p>
    <w:p w14:paraId="757D9BE9" w14:textId="77777777" w:rsidR="00E34AC6" w:rsidRDefault="00E34AC6" w:rsidP="00C6554A">
      <w:pPr>
        <w:pStyle w:val="Photo"/>
      </w:pPr>
    </w:p>
    <w:p w14:paraId="353A2FCB" w14:textId="77777777" w:rsidR="00E34AC6" w:rsidRDefault="00E34AC6" w:rsidP="00C6554A">
      <w:pPr>
        <w:pStyle w:val="Photo"/>
      </w:pPr>
    </w:p>
    <w:p w14:paraId="322B75D4" w14:textId="77777777" w:rsidR="00E34AC6" w:rsidRDefault="00E34AC6" w:rsidP="00C6554A">
      <w:pPr>
        <w:pStyle w:val="Photo"/>
      </w:pPr>
    </w:p>
    <w:p w14:paraId="59F5D8AB" w14:textId="77777777" w:rsidR="00E34AC6" w:rsidRDefault="00E34AC6" w:rsidP="00C6554A">
      <w:pPr>
        <w:pStyle w:val="Photo"/>
      </w:pPr>
    </w:p>
    <w:p w14:paraId="77F3C3CC" w14:textId="77777777" w:rsidR="00E34AC6" w:rsidRDefault="00E34AC6" w:rsidP="00C6554A">
      <w:pPr>
        <w:pStyle w:val="Photo"/>
      </w:pPr>
    </w:p>
    <w:p w14:paraId="10B25951" w14:textId="77777777" w:rsidR="00E34AC6" w:rsidRDefault="00E34AC6" w:rsidP="00C6554A">
      <w:pPr>
        <w:pStyle w:val="Photo"/>
      </w:pPr>
    </w:p>
    <w:p w14:paraId="53905940" w14:textId="77777777" w:rsidR="00E34AC6" w:rsidRDefault="00E34AC6" w:rsidP="00C6554A">
      <w:pPr>
        <w:pStyle w:val="Photo"/>
      </w:pPr>
    </w:p>
    <w:p w14:paraId="5D8C4091" w14:textId="77777777" w:rsidR="00E34AC6" w:rsidRDefault="00E34AC6" w:rsidP="00C6554A">
      <w:pPr>
        <w:pStyle w:val="Photo"/>
      </w:pPr>
    </w:p>
    <w:p w14:paraId="70D1EAE7" w14:textId="63BCD034" w:rsidR="00C6554A" w:rsidRPr="008B5277" w:rsidRDefault="00E97953" w:rsidP="00C6554A">
      <w:pPr>
        <w:pStyle w:val="Photo"/>
      </w:pPr>
      <w:r>
        <w:rPr>
          <w:noProof/>
        </w:rPr>
        <w:drawing>
          <wp:inline distT="0" distB="0" distL="0" distR="0" wp14:anchorId="55688257" wp14:editId="56B851D1">
            <wp:extent cx="3657600" cy="2057400"/>
            <wp:effectExtent l="19050" t="19050" r="19050" b="1905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02D8BF7" w14:textId="578C943C" w:rsidR="00C6554A" w:rsidRDefault="00D46325" w:rsidP="00C6554A">
      <w:pPr>
        <w:pStyle w:val="Title"/>
      </w:pPr>
      <w:r>
        <w:t xml:space="preserve">NoSQL </w:t>
      </w:r>
      <w:r w:rsidR="00327FDA">
        <w:t>Aggregates</w:t>
      </w:r>
    </w:p>
    <w:p w14:paraId="1002E0FB" w14:textId="77777777" w:rsidR="006B1C11" w:rsidRDefault="006B1C11" w:rsidP="00C6554A">
      <w:pPr>
        <w:pStyle w:val="Title"/>
      </w:pPr>
    </w:p>
    <w:p w14:paraId="10B2AF27" w14:textId="34446EC7" w:rsidR="006B1C11" w:rsidRPr="001E58E4" w:rsidRDefault="006B1C11" w:rsidP="00C6554A">
      <w:pPr>
        <w:pStyle w:val="Title"/>
        <w:rPr>
          <w:rFonts w:ascii="Abadi" w:hAnsi="Abadi"/>
          <w:color w:val="595959" w:themeColor="text1" w:themeTint="A6"/>
          <w:sz w:val="24"/>
          <w:szCs w:val="4"/>
        </w:rPr>
      </w:pPr>
      <w:r w:rsidRPr="001E58E4">
        <w:rPr>
          <w:rFonts w:ascii="Abadi" w:hAnsi="Abadi"/>
          <w:color w:val="595959" w:themeColor="text1" w:themeTint="A6"/>
          <w:sz w:val="24"/>
          <w:szCs w:val="4"/>
        </w:rPr>
        <w:t>Roll No: 18</w:t>
      </w:r>
    </w:p>
    <w:p w14:paraId="0D8DF86D" w14:textId="7413FE47" w:rsidR="002C4EC9" w:rsidRDefault="00E97953" w:rsidP="00C6554A">
      <w:pPr>
        <w:pStyle w:val="ContactInfo"/>
      </w:pPr>
      <w:r>
        <w:t>Smit Joshi</w:t>
      </w:r>
      <w:r w:rsidR="00C6554A">
        <w:t xml:space="preserve"> | </w:t>
      </w:r>
      <w:r>
        <w:t>NoSQL</w:t>
      </w:r>
      <w:r w:rsidR="00C6554A">
        <w:t xml:space="preserve"> |</w:t>
      </w:r>
      <w:r w:rsidR="00C6554A" w:rsidRPr="00D5413C">
        <w:t xml:space="preserve"> </w:t>
      </w:r>
      <w:r w:rsidR="003A4D3E">
        <w:t>2</w:t>
      </w:r>
      <w:r w:rsidR="00327FDA">
        <w:t>4</w:t>
      </w:r>
      <w:r>
        <w:t>/0</w:t>
      </w:r>
      <w:r w:rsidR="00327FDA">
        <w:t>9</w:t>
      </w:r>
      <w:r>
        <w:t>/2023</w:t>
      </w:r>
    </w:p>
    <w:p w14:paraId="1B07A35F" w14:textId="3C2107FC" w:rsidR="00C6554A" w:rsidRDefault="002C4EC9" w:rsidP="00C6554A">
      <w:pPr>
        <w:pStyle w:val="ContactInfo"/>
      </w:pPr>
      <w:r>
        <w:rPr>
          <w:noProof/>
        </w:rPr>
        <w:drawing>
          <wp:inline distT="0" distB="0" distL="0" distR="0" wp14:anchorId="5A3C1A73" wp14:editId="5B2FE52C">
            <wp:extent cx="1451398" cy="816411"/>
            <wp:effectExtent l="0" t="0" r="0" b="0"/>
            <wp:docPr id="1499911218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11218" name="Picture 4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48" cy="8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54A">
        <w:br w:type="page"/>
      </w:r>
    </w:p>
    <w:p w14:paraId="797668FF" w14:textId="20A5425F" w:rsidR="00087806" w:rsidRDefault="000E28F4" w:rsidP="00B2576E">
      <w:pPr>
        <w:pStyle w:val="Heading2"/>
        <w:spacing w:before="0"/>
      </w:pPr>
      <w:r>
        <w:rPr>
          <w:caps w:val="0"/>
        </w:rPr>
        <w:lastRenderedPageBreak/>
        <w:t>Create a collection named "</w:t>
      </w:r>
      <w:proofErr w:type="spellStart"/>
      <w:r w:rsidR="00300328" w:rsidRPr="00300328">
        <w:rPr>
          <w:caps w:val="0"/>
        </w:rPr>
        <w:t>student_database</w:t>
      </w:r>
      <w:proofErr w:type="spellEnd"/>
      <w:r>
        <w:rPr>
          <w:caps w:val="0"/>
        </w:rPr>
        <w:t>" and insert 5 records with following document schema</w:t>
      </w:r>
      <w:r w:rsidR="00E62533">
        <w:t>:</w:t>
      </w:r>
    </w:p>
    <w:p w14:paraId="3144D166" w14:textId="67C0A78C" w:rsidR="00E62533" w:rsidRPr="00087806" w:rsidRDefault="00087806" w:rsidP="00B2576E">
      <w:pPr>
        <w:pStyle w:val="Heading5"/>
        <w:numPr>
          <w:ilvl w:val="0"/>
          <w:numId w:val="22"/>
        </w:numPr>
        <w:spacing w:before="0"/>
        <w:rPr>
          <w:color w:val="auto"/>
        </w:rPr>
      </w:pPr>
      <w:proofErr w:type="spellStart"/>
      <w:r w:rsidRPr="00087806">
        <w:rPr>
          <w:color w:val="auto"/>
        </w:rPr>
        <w:t>db.createCollection</w:t>
      </w:r>
      <w:proofErr w:type="spellEnd"/>
      <w:r w:rsidRPr="00087806">
        <w:rPr>
          <w:color w:val="auto"/>
        </w:rPr>
        <w:t>(“</w:t>
      </w:r>
      <w:proofErr w:type="spellStart"/>
      <w:r w:rsidR="00300328" w:rsidRPr="00300328">
        <w:rPr>
          <w:color w:val="auto"/>
        </w:rPr>
        <w:t>student_database</w:t>
      </w:r>
      <w:proofErr w:type="spellEnd"/>
      <w:r w:rsidRPr="00087806">
        <w:rPr>
          <w:color w:val="auto"/>
        </w:rPr>
        <w:t>”);</w:t>
      </w:r>
    </w:p>
    <w:p w14:paraId="412DF61E" w14:textId="3F25DB6A" w:rsidR="009520E8" w:rsidRPr="00F70E55" w:rsidRDefault="00300328" w:rsidP="00300328">
      <w:pPr>
        <w:rPr>
          <w:sz w:val="18"/>
          <w:szCs w:val="18"/>
        </w:rPr>
      </w:pPr>
      <w:proofErr w:type="spellStart"/>
      <w:r w:rsidRPr="003003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S_name</w:t>
      </w:r>
      <w:proofErr w:type="spellEnd"/>
      <w:r w:rsidR="00350BF4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</w:t>
      </w:r>
      <w:proofErr w:type="spellStart"/>
      <w:r w:rsidRPr="003003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S_roll_no</w:t>
      </w:r>
      <w:proofErr w:type="spellEnd"/>
      <w:r w:rsidR="00350BF4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</w:t>
      </w:r>
      <w:r w:rsidRPr="003003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NoSQL</w:t>
      </w:r>
      <w:r w:rsidR="00350BF4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</w:t>
      </w:r>
      <w:r w:rsidRPr="003003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Python</w:t>
      </w:r>
      <w:r w:rsidR="00350BF4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</w:t>
      </w:r>
      <w:r w:rsidRPr="003003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OOAD</w:t>
      </w:r>
      <w:r w:rsidR="00350BF4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</w:t>
      </w:r>
      <w:r w:rsidRPr="003003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CCV</w:t>
      </w:r>
      <w:r w:rsidR="00350BF4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</w:t>
      </w:r>
      <w:r w:rsidRPr="003003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DAA</w:t>
      </w:r>
      <w:r w:rsidR="00350BF4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</w:t>
      </w:r>
      <w:r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interest</w:t>
      </w:r>
      <w:r w:rsidR="00A87A92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s</w:t>
      </w:r>
      <w:r w:rsidRPr="003003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:[Array]</w:t>
      </w:r>
    </w:p>
    <w:p w14:paraId="3F0B1ED3" w14:textId="78E5DA94" w:rsidR="0030444F" w:rsidRDefault="00087806" w:rsidP="00B2576E">
      <w:pPr>
        <w:pStyle w:val="Heading3"/>
        <w:spacing w:before="0"/>
      </w:pPr>
      <w:r>
        <w:t>Inserting Records</w:t>
      </w:r>
    </w:p>
    <w:p w14:paraId="61173856" w14:textId="77777777" w:rsidR="00D6521B" w:rsidRPr="00F70E55" w:rsidRDefault="00D6521B" w:rsidP="00D6521B">
      <w:pPr>
        <w:rPr>
          <w:sz w:val="18"/>
          <w:szCs w:val="18"/>
        </w:rPr>
      </w:pPr>
    </w:p>
    <w:p w14:paraId="31FAFF1C" w14:textId="77777777" w:rsidR="00FC47DA" w:rsidRDefault="00FC47DA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</w:pPr>
    </w:p>
    <w:p w14:paraId="114524E3" w14:textId="77777777" w:rsidR="001A7573" w:rsidRDefault="00A73332" w:rsidP="001A75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214D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A4214D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A4214D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>&gt;</w:t>
      </w:r>
      <w:r w:rsidRPr="00A4214D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 xml:space="preserve"> </w:t>
      </w:r>
      <w:proofErr w:type="spellStart"/>
      <w:r w:rsidR="001A7573"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1A7573"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1A7573"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student_database</w:t>
      </w:r>
      <w:r w:rsidR="001A7573"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1A7573" w:rsidRPr="001A75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insertMany</w:t>
      </w:r>
      <w:proofErr w:type="spellEnd"/>
      <w:r w:rsidR="001A7573"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</w:p>
    <w:p w14:paraId="1A6A8057" w14:textId="657D4175" w:rsidR="001A7573" w:rsidRPr="001A7573" w:rsidRDefault="001A7573" w:rsidP="001A7573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2CA3AD6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S_name</w:t>
      </w:r>
      <w:proofErr w:type="spellEnd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"Smit Joshi"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3FE42F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S_roll_no</w:t>
      </w:r>
      <w:proofErr w:type="spellEnd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5219AA5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NoSQL: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53685EE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Python: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7BCDB12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OOAD: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32D12B1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CCV: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32B8E9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DAA: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BECADB8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interests: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Bloging</w:t>
      </w:r>
      <w:proofErr w:type="spellEnd"/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"Writing"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Coading</w:t>
      </w:r>
      <w:proofErr w:type="spellEnd"/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1D134FA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21EA1916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CD138A9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S_name</w:t>
      </w:r>
      <w:proofErr w:type="spellEnd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"Vijay Joshi"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17772CC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S_roll_no</w:t>
      </w:r>
      <w:proofErr w:type="spellEnd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E7C0049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NoSQL: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623B3E1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Python: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2B8A3E4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OOAD: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7443E8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CCV: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75E1291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DAA: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EFB251C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interests: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"Accounting"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"Teaching"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"Dancing"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3CB743F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4F375CE4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9F38606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S_name</w:t>
      </w:r>
      <w:proofErr w:type="spellEnd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"Tejasvi </w:t>
      </w:r>
      <w:proofErr w:type="spellStart"/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sharma</w:t>
      </w:r>
      <w:proofErr w:type="spellEnd"/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E695CF0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S_roll_no</w:t>
      </w:r>
      <w:proofErr w:type="spellEnd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1F24FA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NoSQL: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4DA50BB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Python: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657DB78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OOAD: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8B53A6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CCV: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314E4F7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DAA: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3A0B384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interests: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"Reading"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"Writing"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713BC5A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3B2D83AA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C20E8B9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S_name</w:t>
      </w:r>
      <w:proofErr w:type="spellEnd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"Hiten Joshi"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58CE47C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S_roll_no</w:t>
      </w:r>
      <w:proofErr w:type="spellEnd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9265CBD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NoSQL: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FC08386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Python: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7825C62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OOAD: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F1EF7FE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CCV: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21C7D54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DAA: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A00BFE2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interests: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Bloging</w:t>
      </w:r>
      <w:proofErr w:type="spellEnd"/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"Writing"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9CDF5B3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4D57C17F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AA70D70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S_name</w:t>
      </w:r>
      <w:proofErr w:type="spellEnd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"Hiten Thakkar"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5BB5589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S_roll_no</w:t>
      </w:r>
      <w:proofErr w:type="spellEnd"/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CD260F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NoSQL: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39FD9E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Python: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EC36D16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OOAD: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A3CEB44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CCV: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E1A565B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DAA: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757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36FEC46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A757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interests: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"Travelling"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"Reading"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7C82628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46C6F26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EF0DB7F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21770C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3E0CE05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A7573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A757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24C544E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A7573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insertedIds</w:t>
      </w:r>
      <w:proofErr w:type="spellEnd"/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14:paraId="254B20E9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A75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"65105b7890dff8b1de8b80ba"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E3A45B0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A75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"65105b7890dff8b1de8b80bb"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C904FE0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'2'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A75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"65105b7890dff8b1de8b80bc"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754FD2C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'3'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A75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"65105b7890dff8b1de8b80bd"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2814EAF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'4'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A757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757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"65105b7890dff8b1de8b80be"</w:t>
      </w: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B47746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750A141" w14:textId="77777777" w:rsidR="001A7573" w:rsidRPr="001A7573" w:rsidRDefault="001A7573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757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34166920" w14:textId="2B4718E0" w:rsidR="001B6EE5" w:rsidRPr="001B6EE5" w:rsidRDefault="001B6EE5" w:rsidP="001A757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3BB931B8" w14:textId="77777777" w:rsidR="009C78DB" w:rsidRPr="00E33DB6" w:rsidRDefault="009C78DB" w:rsidP="009C78DB">
      <w:pPr>
        <w:rPr>
          <w:sz w:val="18"/>
          <w:szCs w:val="18"/>
        </w:rPr>
      </w:pPr>
    </w:p>
    <w:p w14:paraId="582473F4" w14:textId="0E5AE8F4" w:rsidR="00B32D19" w:rsidRDefault="00B4051D" w:rsidP="00B255E9">
      <w:pPr>
        <w:pStyle w:val="Heading2"/>
        <w:spacing w:before="0"/>
        <w:rPr>
          <w:caps w:val="0"/>
        </w:rPr>
      </w:pPr>
      <w:r>
        <w:rPr>
          <w:caps w:val="0"/>
        </w:rPr>
        <w:t xml:space="preserve">Based on the above collection, write a </w:t>
      </w:r>
      <w:proofErr w:type="spellStart"/>
      <w:r>
        <w:rPr>
          <w:caps w:val="0"/>
        </w:rPr>
        <w:t>mongodb</w:t>
      </w:r>
      <w:proofErr w:type="spellEnd"/>
      <w:r>
        <w:rPr>
          <w:caps w:val="0"/>
        </w:rPr>
        <w:t xml:space="preserve"> query for the following:</w:t>
      </w:r>
    </w:p>
    <w:p w14:paraId="5B1ADA6F" w14:textId="77777777" w:rsidR="00176022" w:rsidRPr="00176022" w:rsidRDefault="00176022" w:rsidP="00176022">
      <w:pPr>
        <w:rPr>
          <w:sz w:val="18"/>
          <w:szCs w:val="18"/>
        </w:rPr>
      </w:pPr>
    </w:p>
    <w:p w14:paraId="31BC8E5D" w14:textId="353C1F27" w:rsidR="00452364" w:rsidRDefault="001A7573" w:rsidP="00452364">
      <w:pPr>
        <w:pStyle w:val="Heading3"/>
        <w:numPr>
          <w:ilvl w:val="0"/>
          <w:numId w:val="25"/>
        </w:numPr>
        <w:spacing w:before="0"/>
      </w:pPr>
      <w:r>
        <w:t>min</w:t>
      </w:r>
    </w:p>
    <w:p w14:paraId="3B8516AB" w14:textId="77777777" w:rsidR="00B32D19" w:rsidRPr="00D9409D" w:rsidRDefault="00B32D19" w:rsidP="00B32D19">
      <w:pPr>
        <w:rPr>
          <w:sz w:val="18"/>
          <w:szCs w:val="18"/>
        </w:rPr>
      </w:pPr>
    </w:p>
    <w:p w14:paraId="22080BE0" w14:textId="77777777" w:rsidR="00897FE6" w:rsidRPr="00897FE6" w:rsidRDefault="00EE7E12" w:rsidP="00897F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7F98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917F98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B2576E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897FE6" w:rsidRPr="00897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897FE6"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897FE6" w:rsidRPr="00897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student_database</w:t>
      </w:r>
      <w:r w:rsidR="00897FE6"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897FE6" w:rsidRPr="00897F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aggregate</w:t>
      </w:r>
      <w:proofErr w:type="spellEnd"/>
      <w:r w:rsidR="00897FE6"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="00897FE6" w:rsidRPr="00897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$group:</w:t>
      </w:r>
      <w:r w:rsidR="00897FE6"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897FE6" w:rsidRPr="00897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="00897FE6"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897FE6" w:rsidRPr="00897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="00897FE6"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="00897FE6" w:rsidRPr="00897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min:</w:t>
      </w:r>
      <w:r w:rsidR="00897FE6"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897FE6" w:rsidRPr="00897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$min:</w:t>
      </w:r>
      <w:r w:rsidR="00897FE6"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897FE6" w:rsidRPr="00897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"$NoSQL"</w:t>
      </w:r>
      <w:r w:rsidR="00897FE6"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 });</w:t>
      </w:r>
    </w:p>
    <w:p w14:paraId="29BC608D" w14:textId="77777777" w:rsidR="00897FE6" w:rsidRPr="00897FE6" w:rsidRDefault="00897FE6" w:rsidP="00897F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 { </w:t>
      </w:r>
      <w:r w:rsidRPr="00897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7F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97F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min:</w:t>
      </w:r>
      <w:r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97F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897F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]</w:t>
      </w:r>
    </w:p>
    <w:p w14:paraId="11B84ADF" w14:textId="3AD0C256" w:rsidR="00CE367A" w:rsidRDefault="00CE367A" w:rsidP="00897FE6">
      <w:pPr>
        <w:shd w:val="clear" w:color="auto" w:fill="1E1E1E"/>
        <w:spacing w:line="285" w:lineRule="atLeast"/>
      </w:pPr>
    </w:p>
    <w:p w14:paraId="02B6C0EE" w14:textId="77777777" w:rsidR="00CE367A" w:rsidRPr="00CE367A" w:rsidRDefault="00CE367A" w:rsidP="00CE367A"/>
    <w:p w14:paraId="4CA2F792" w14:textId="5D863E3A" w:rsidR="00DD0FC6" w:rsidRPr="00CE4C95" w:rsidRDefault="00CE367A" w:rsidP="00CE367A">
      <w:pPr>
        <w:pStyle w:val="Heading3"/>
      </w:pPr>
      <w:r>
        <w:t>max</w:t>
      </w:r>
    </w:p>
    <w:p w14:paraId="0B1047A4" w14:textId="77777777" w:rsidR="00AC5F3E" w:rsidRPr="00AC5F3E" w:rsidRDefault="00946B6A" w:rsidP="00AC5F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05F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B505F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B505F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>&gt;</w:t>
      </w:r>
      <w:r w:rsidRPr="00B505F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  </w:t>
      </w:r>
      <w:proofErr w:type="spellStart"/>
      <w:r w:rsidR="00AC5F3E" w:rsidRPr="00AC5F3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AC5F3E"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AC5F3E" w:rsidRPr="00AC5F3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student_database</w:t>
      </w:r>
      <w:r w:rsidR="00AC5F3E"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AC5F3E" w:rsidRPr="00AC5F3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aggregate</w:t>
      </w:r>
      <w:proofErr w:type="spellEnd"/>
      <w:r w:rsidR="00AC5F3E"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="00AC5F3E" w:rsidRPr="00AC5F3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$group:</w:t>
      </w:r>
      <w:r w:rsidR="00AC5F3E"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AC5F3E" w:rsidRPr="00AC5F3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="00AC5F3E"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AC5F3E" w:rsidRPr="00AC5F3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="00AC5F3E"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="00AC5F3E" w:rsidRPr="00AC5F3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max:</w:t>
      </w:r>
      <w:r w:rsidR="00AC5F3E"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AC5F3E" w:rsidRPr="00AC5F3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$max:</w:t>
      </w:r>
      <w:r w:rsidR="00AC5F3E"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AC5F3E" w:rsidRPr="00AC5F3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"$NoSQL"</w:t>
      </w:r>
      <w:r w:rsidR="00AC5F3E"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 });</w:t>
      </w:r>
    </w:p>
    <w:p w14:paraId="0A9926F6" w14:textId="77777777" w:rsidR="00AC5F3E" w:rsidRDefault="00AC5F3E" w:rsidP="00AC5F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 { </w:t>
      </w:r>
      <w:r w:rsidRPr="00AC5F3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C5F3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C5F3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max:</w:t>
      </w:r>
      <w:r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C5F3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AC5F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]</w:t>
      </w:r>
    </w:p>
    <w:p w14:paraId="366FFE67" w14:textId="77777777" w:rsidR="0000500F" w:rsidRPr="00AC5F3E" w:rsidRDefault="0000500F" w:rsidP="00AC5F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8BD2A5" w14:textId="1E69D55B" w:rsidR="0051330F" w:rsidRDefault="00D3581F" w:rsidP="00C8663D">
      <w:pPr>
        <w:pStyle w:val="Heading3"/>
      </w:pPr>
      <w:r>
        <w:lastRenderedPageBreak/>
        <w:t>sum</w:t>
      </w:r>
    </w:p>
    <w:p w14:paraId="52F8D62F" w14:textId="77777777" w:rsidR="003A616F" w:rsidRPr="003A616F" w:rsidRDefault="004D2844" w:rsidP="003A61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F44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7B0F44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7B0F44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&gt; </w:t>
      </w:r>
      <w:proofErr w:type="spellStart"/>
      <w:r w:rsidR="003A616F" w:rsidRPr="003A61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3A616F"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3A616F" w:rsidRPr="003A61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student_database</w:t>
      </w:r>
      <w:r w:rsidR="003A616F"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3A616F" w:rsidRPr="003A61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aggregate</w:t>
      </w:r>
      <w:proofErr w:type="spellEnd"/>
      <w:r w:rsidR="003A616F"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="003A616F" w:rsidRPr="003A61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$group:</w:t>
      </w:r>
      <w:r w:rsidR="003A616F"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3A616F" w:rsidRPr="003A61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="003A616F"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3A616F" w:rsidRPr="003A61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="003A616F"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="003A616F" w:rsidRPr="003A61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combined_sum</w:t>
      </w:r>
      <w:proofErr w:type="spellEnd"/>
      <w:r w:rsidR="003A616F" w:rsidRPr="003A61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="003A616F"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3A616F" w:rsidRPr="003A61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$sum:</w:t>
      </w:r>
      <w:r w:rsidR="003A616F"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3A616F" w:rsidRPr="003A61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"$CCV"</w:t>
      </w:r>
      <w:r w:rsidR="003A616F"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 });</w:t>
      </w:r>
    </w:p>
    <w:p w14:paraId="2F3DA995" w14:textId="77777777" w:rsidR="003A616F" w:rsidRPr="003A616F" w:rsidRDefault="003A616F" w:rsidP="003A61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 { </w:t>
      </w:r>
      <w:r w:rsidRPr="003A61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61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A61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combined_sum</w:t>
      </w:r>
      <w:proofErr w:type="spellEnd"/>
      <w:r w:rsidRPr="003A61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61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179</w:t>
      </w:r>
      <w:r w:rsidRPr="003A61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]</w:t>
      </w:r>
    </w:p>
    <w:p w14:paraId="379CAA1C" w14:textId="6B9F912B" w:rsidR="002F50CA" w:rsidRPr="007B0F44" w:rsidRDefault="002F50CA" w:rsidP="003A61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76500C27" w14:textId="77777777" w:rsidR="00191805" w:rsidRDefault="00191805" w:rsidP="004D2844"/>
    <w:p w14:paraId="5286B61D" w14:textId="1E8B6AE0" w:rsidR="0097736B" w:rsidRDefault="003A616F" w:rsidP="00FE2415">
      <w:pPr>
        <w:pStyle w:val="Heading3"/>
      </w:pPr>
      <w:r>
        <w:t>avg</w:t>
      </w:r>
    </w:p>
    <w:p w14:paraId="6471971E" w14:textId="77777777" w:rsidR="00140304" w:rsidRDefault="00140304" w:rsidP="002C4E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</w:pPr>
    </w:p>
    <w:p w14:paraId="29D3F387" w14:textId="77777777" w:rsidR="00314BF1" w:rsidRPr="00314BF1" w:rsidRDefault="00FC0703" w:rsidP="00314B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A28C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6A28C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6A28C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314BF1" w:rsidRPr="00314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314BF1"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314BF1" w:rsidRPr="00314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student_database</w:t>
      </w:r>
      <w:r w:rsidR="00314BF1"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314BF1" w:rsidRPr="00314B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aggregate</w:t>
      </w:r>
      <w:proofErr w:type="spellEnd"/>
      <w:r w:rsidR="00314BF1"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="00314BF1" w:rsidRPr="00314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$group:</w:t>
      </w:r>
      <w:r w:rsidR="00314BF1"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314BF1" w:rsidRPr="00314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="00314BF1"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314BF1" w:rsidRPr="00314B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="00314BF1"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="00314BF1" w:rsidRPr="00314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combined_avg</w:t>
      </w:r>
      <w:proofErr w:type="spellEnd"/>
      <w:r w:rsidR="00314BF1" w:rsidRPr="00314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="00314BF1"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314BF1" w:rsidRPr="00314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="00314BF1" w:rsidRPr="00314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avg</w:t>
      </w:r>
      <w:proofErr w:type="spellEnd"/>
      <w:r w:rsidR="00314BF1" w:rsidRPr="00314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="00314BF1"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314BF1" w:rsidRPr="00314B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"$CCV"</w:t>
      </w:r>
      <w:r w:rsidR="00314BF1"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 });</w:t>
      </w:r>
    </w:p>
    <w:p w14:paraId="43325D75" w14:textId="77777777" w:rsidR="00314BF1" w:rsidRDefault="00314BF1" w:rsidP="00314B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 { </w:t>
      </w:r>
      <w:r w:rsidRPr="00314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14B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14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combined_avg</w:t>
      </w:r>
      <w:proofErr w:type="spellEnd"/>
      <w:r w:rsidRPr="00314B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14B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35.8</w:t>
      </w:r>
      <w:r w:rsidRPr="00314B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]</w:t>
      </w:r>
    </w:p>
    <w:p w14:paraId="495E8416" w14:textId="77777777" w:rsidR="00AF3511" w:rsidRPr="00314BF1" w:rsidRDefault="00AF3511" w:rsidP="00314B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8EA9B5" w14:textId="77777777" w:rsidR="00AF3511" w:rsidRDefault="00AF3511" w:rsidP="00043382">
      <w:pPr>
        <w:spacing w:before="0" w:after="0" w:line="240" w:lineRule="auto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</w:p>
    <w:p w14:paraId="5F446449" w14:textId="3FF8D0F6" w:rsidR="001E32B6" w:rsidRPr="001E32B6" w:rsidRDefault="00180102" w:rsidP="00043382">
      <w:pPr>
        <w:pStyle w:val="Heading3"/>
        <w:spacing w:before="0" w:line="240" w:lineRule="auto"/>
      </w:pPr>
      <w:r>
        <w:t>first</w:t>
      </w:r>
    </w:p>
    <w:p w14:paraId="6E0D5923" w14:textId="77777777" w:rsidR="00180102" w:rsidRPr="00180102" w:rsidRDefault="001B7A95" w:rsidP="001801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7A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="00161443"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Enterprise </w:t>
      </w:r>
      <w:proofErr w:type="spellStart"/>
      <w:r w:rsidR="00161443" w:rsidRPr="00BD67E1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val="en-IN" w:eastAsia="en-IN"/>
        </w:rPr>
        <w:t>NoSQL_Collage</w:t>
      </w:r>
      <w:proofErr w:type="spellEnd"/>
      <w:r w:rsidR="00161443" w:rsidRPr="00BD67E1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180102" w:rsidRPr="001801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180102"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180102" w:rsidRPr="001801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student_database</w:t>
      </w:r>
      <w:r w:rsidR="00180102"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180102" w:rsidRPr="001801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aggregate</w:t>
      </w:r>
      <w:proofErr w:type="spellEnd"/>
      <w:r w:rsidR="00180102"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="00180102" w:rsidRPr="001801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$group:</w:t>
      </w:r>
      <w:r w:rsidR="00180102"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180102" w:rsidRPr="001801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="00180102"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180102" w:rsidRPr="001801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="00180102"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="00180102" w:rsidRPr="001801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first:</w:t>
      </w:r>
      <w:r w:rsidR="00180102"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180102" w:rsidRPr="001801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$first:</w:t>
      </w:r>
      <w:r w:rsidR="00180102"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180102" w:rsidRPr="001801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"$Python"</w:t>
      </w:r>
      <w:r w:rsidR="00180102"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 });</w:t>
      </w:r>
    </w:p>
    <w:p w14:paraId="112198F1" w14:textId="77777777" w:rsidR="00180102" w:rsidRPr="00180102" w:rsidRDefault="00180102" w:rsidP="001801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 { </w:t>
      </w:r>
      <w:r w:rsidRPr="001801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8010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801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first:</w:t>
      </w:r>
      <w:r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8010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801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]</w:t>
      </w:r>
    </w:p>
    <w:p w14:paraId="3F906CE2" w14:textId="50F50787" w:rsidR="007C67D7" w:rsidRPr="00787FA8" w:rsidRDefault="007C67D7" w:rsidP="001801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026B45" w14:textId="77777777" w:rsidR="00CF1781" w:rsidRPr="00343063" w:rsidRDefault="00CF1781" w:rsidP="00CF1781">
      <w:pPr>
        <w:rPr>
          <w:sz w:val="18"/>
          <w:szCs w:val="18"/>
        </w:rPr>
      </w:pPr>
    </w:p>
    <w:p w14:paraId="05CB2DC8" w14:textId="07A09FC9" w:rsidR="005C768C" w:rsidRDefault="00FE2415" w:rsidP="00FE2415">
      <w:pPr>
        <w:pStyle w:val="Heading3"/>
        <w:spacing w:before="0"/>
      </w:pPr>
      <w:r>
        <w:t>last</w:t>
      </w:r>
    </w:p>
    <w:p w14:paraId="66607919" w14:textId="77777777" w:rsidR="005747F7" w:rsidRPr="005747F7" w:rsidRDefault="006E3B6F" w:rsidP="005747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139BA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1139BA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5747F7" w:rsidRPr="005747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5747F7"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5747F7" w:rsidRPr="005747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student_database</w:t>
      </w:r>
      <w:r w:rsidR="005747F7"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5747F7" w:rsidRPr="005747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aggregate</w:t>
      </w:r>
      <w:proofErr w:type="spellEnd"/>
      <w:r w:rsidR="005747F7"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="005747F7" w:rsidRPr="005747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$group:</w:t>
      </w:r>
      <w:r w:rsidR="005747F7"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5747F7" w:rsidRPr="005747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="005747F7"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5747F7" w:rsidRPr="005747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="005747F7"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="005747F7" w:rsidRPr="005747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last:</w:t>
      </w:r>
      <w:r w:rsidR="005747F7"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5747F7" w:rsidRPr="005747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$last:</w:t>
      </w:r>
      <w:r w:rsidR="005747F7"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5747F7" w:rsidRPr="005747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"$Python"</w:t>
      </w:r>
      <w:r w:rsidR="005747F7"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 });</w:t>
      </w:r>
    </w:p>
    <w:p w14:paraId="1E12B09E" w14:textId="77777777" w:rsidR="005747F7" w:rsidRPr="005747F7" w:rsidRDefault="005747F7" w:rsidP="005747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 { </w:t>
      </w:r>
      <w:r w:rsidRPr="005747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7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747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last:</w:t>
      </w:r>
      <w:r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47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5747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]</w:t>
      </w:r>
    </w:p>
    <w:p w14:paraId="096EC43E" w14:textId="4E0E4C87" w:rsidR="005C768C" w:rsidRPr="00541331" w:rsidRDefault="006E3B6F" w:rsidP="005747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1139BA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]</w:t>
      </w:r>
    </w:p>
    <w:p w14:paraId="796B2B2D" w14:textId="2D3905BF" w:rsidR="005C768C" w:rsidRDefault="003E7113" w:rsidP="003E7113">
      <w:pPr>
        <w:pStyle w:val="Heading3"/>
        <w:spacing w:before="0"/>
      </w:pPr>
      <w:r>
        <w:t>push</w:t>
      </w:r>
    </w:p>
    <w:p w14:paraId="30454D47" w14:textId="77777777" w:rsidR="003E7113" w:rsidRPr="003E7113" w:rsidRDefault="001C6F45" w:rsidP="003E71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21ED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4721ED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1C6F45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student_database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3E7113" w:rsidRPr="003E71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aggregate</w:t>
      </w:r>
      <w:proofErr w:type="spellEnd"/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$group: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3E7113" w:rsidRPr="003E71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all_Marks</w:t>
      </w:r>
      <w:proofErr w:type="spellEnd"/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$push: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3E7113" w:rsidRPr="003E71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"$NoSQL"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 });</w:t>
      </w:r>
    </w:p>
    <w:p w14:paraId="6DB269BE" w14:textId="77777777" w:rsidR="003E7113" w:rsidRPr="003E7113" w:rsidRDefault="003E7113" w:rsidP="003E71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 { </w:t>
      </w:r>
      <w:r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1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all_Marks</w:t>
      </w:r>
      <w:proofErr w:type="spellEnd"/>
      <w:r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3E71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E71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E71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E71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E71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 } ]</w:t>
      </w:r>
    </w:p>
    <w:p w14:paraId="227DD806" w14:textId="708F8CC4" w:rsidR="00AE5ADF" w:rsidRDefault="00AE5ADF" w:rsidP="003E7113">
      <w:pPr>
        <w:shd w:val="clear" w:color="auto" w:fill="1E1E1E"/>
        <w:spacing w:before="0" w:after="0" w:line="285" w:lineRule="atLeast"/>
        <w:rPr>
          <w:sz w:val="18"/>
          <w:szCs w:val="18"/>
        </w:rPr>
      </w:pPr>
    </w:p>
    <w:p w14:paraId="6A5EA3BC" w14:textId="77777777" w:rsidR="0062297B" w:rsidRPr="001C6F45" w:rsidRDefault="0062297B" w:rsidP="00207213">
      <w:pPr>
        <w:spacing w:before="0" w:after="0"/>
        <w:rPr>
          <w:sz w:val="18"/>
          <w:szCs w:val="18"/>
        </w:rPr>
      </w:pPr>
    </w:p>
    <w:p w14:paraId="142FFB06" w14:textId="1CC61C7C" w:rsidR="00D50B74" w:rsidRPr="00D50B74" w:rsidRDefault="003E7113" w:rsidP="003E7113">
      <w:pPr>
        <w:spacing w:before="0" w:after="0"/>
      </w:pPr>
      <w:proofErr w:type="spellStart"/>
      <w:r w:rsidRPr="003E7113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addToSet</w:t>
      </w:r>
      <w:proofErr w:type="spellEnd"/>
    </w:p>
    <w:p w14:paraId="7F25441F" w14:textId="77777777" w:rsidR="003E7113" w:rsidRPr="003E7113" w:rsidRDefault="0026310D" w:rsidP="003E71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5C8F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  <w:t xml:space="preserve">Enterprise </w:t>
      </w:r>
      <w:proofErr w:type="spellStart"/>
      <w:r w:rsidRPr="009011EE">
        <w:rPr>
          <w:rFonts w:ascii="Consolas" w:eastAsia="Times New Roman" w:hAnsi="Consolas" w:cs="Times New Roman"/>
          <w:b/>
          <w:bCs/>
          <w:color w:val="FFFFFF" w:themeColor="background1"/>
          <w:sz w:val="18"/>
          <w:szCs w:val="18"/>
          <w:lang w:val="en-IN" w:eastAsia="en-IN"/>
        </w:rPr>
        <w:t>NoSQL_Collage</w:t>
      </w:r>
      <w:proofErr w:type="spellEnd"/>
      <w:r w:rsidRPr="00B85C8F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 xml:space="preserve">&gt; </w:t>
      </w:r>
      <w:proofErr w:type="spellStart"/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student_database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3E7113" w:rsidRPr="003E71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aggregate</w:t>
      </w:r>
      <w:proofErr w:type="spellEnd"/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$group: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3E7113" w:rsidRPr="003E71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all_Marks</w:t>
      </w:r>
      <w:proofErr w:type="spellEnd"/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addToSet</w:t>
      </w:r>
      <w:proofErr w:type="spellEnd"/>
      <w:r w:rsidR="003E7113"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3E7113" w:rsidRPr="003E71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"$NoSQL"</w:t>
      </w:r>
      <w:r w:rsidR="003E7113"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 });</w:t>
      </w:r>
    </w:p>
    <w:p w14:paraId="53B34FDF" w14:textId="77777777" w:rsidR="003E7113" w:rsidRPr="003E7113" w:rsidRDefault="003E7113" w:rsidP="003E71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 { </w:t>
      </w:r>
      <w:r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1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all_Marks</w:t>
      </w:r>
      <w:proofErr w:type="spellEnd"/>
      <w:r w:rsidRPr="003E71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3E71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E71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E71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3E71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 } ]</w:t>
      </w:r>
    </w:p>
    <w:p w14:paraId="118D34A6" w14:textId="210C0C88" w:rsidR="009961D4" w:rsidRPr="0026310D" w:rsidRDefault="009961D4" w:rsidP="003E71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195226" w14:textId="77777777" w:rsidR="005C768C" w:rsidRPr="001F57C4" w:rsidRDefault="005C768C" w:rsidP="0026310D">
      <w:pPr>
        <w:spacing w:before="0" w:after="0"/>
        <w:rPr>
          <w:sz w:val="18"/>
          <w:szCs w:val="18"/>
        </w:rPr>
      </w:pPr>
    </w:p>
    <w:p w14:paraId="7F7C2912" w14:textId="350FCEF3" w:rsidR="0005594D" w:rsidRPr="0005594D" w:rsidRDefault="0005594D" w:rsidP="00037DE3">
      <w:pPr>
        <w:tabs>
          <w:tab w:val="left" w:pos="4428"/>
          <w:tab w:val="center" w:pos="5400"/>
        </w:tabs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  <w:r w:rsidR="00037DE3">
        <w:rPr>
          <w:rFonts w:ascii="Consolas" w:eastAsia="Times New Roman" w:hAnsi="Consolas" w:cs="Times New Roman"/>
          <w:sz w:val="18"/>
          <w:szCs w:val="18"/>
          <w:lang w:val="en-IN" w:eastAsia="en-IN"/>
        </w:rPr>
        <w:tab/>
      </w:r>
    </w:p>
    <w:sectPr w:rsidR="0005594D" w:rsidRPr="0005594D" w:rsidSect="00810B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D6FE" w14:textId="77777777" w:rsidR="0011454E" w:rsidRDefault="0011454E" w:rsidP="00C6554A">
      <w:pPr>
        <w:spacing w:before="0" w:after="0" w:line="240" w:lineRule="auto"/>
      </w:pPr>
      <w:r>
        <w:separator/>
      </w:r>
    </w:p>
  </w:endnote>
  <w:endnote w:type="continuationSeparator" w:id="0">
    <w:p w14:paraId="0F887FDD" w14:textId="77777777" w:rsidR="0011454E" w:rsidRDefault="0011454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D9A1" w14:textId="77777777" w:rsidR="00037DE3" w:rsidRDefault="00037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3EB8" w14:textId="437DF347" w:rsidR="004D2098" w:rsidRDefault="00000000" w:rsidP="00037DE3">
    <w:pPr>
      <w:pStyle w:val="Footer"/>
      <w:jc w:val="center"/>
    </w:pPr>
    <w:sdt>
      <w:sdtPr>
        <w:alias w:val="Author"/>
        <w:tag w:val=""/>
        <w:id w:val="-652612179"/>
        <w:placeholder>
          <w:docPart w:val="44303A9722344055949323475806051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C22F5">
          <w:rPr>
            <w:caps w:val="0"/>
          </w:rPr>
          <w:t>Smit Joshi</w:t>
        </w:r>
      </w:sdtContent>
    </w:sdt>
    <w:r w:rsidR="0005594D">
      <w:tab/>
    </w:r>
    <w:r w:rsidR="00D4660A">
      <w:tab/>
    </w:r>
    <w:r w:rsidR="00037DE3">
      <w:tab/>
    </w:r>
    <w:r w:rsidR="00037DE3">
      <w:tab/>
    </w:r>
    <w:r w:rsidR="00037DE3">
      <w:tab/>
    </w:r>
    <w:r w:rsidR="00037DE3">
      <w:tab/>
    </w:r>
    <w:r w:rsidR="00037DE3">
      <w:tab/>
    </w:r>
    <w:r w:rsidR="00037DE3">
      <w:tab/>
    </w:r>
    <w:r w:rsidR="00D4660A">
      <w:tab/>
    </w:r>
    <w:r w:rsidR="00D4660A">
      <w:tab/>
    </w:r>
    <w:r w:rsidR="00D4660A">
      <w:tab/>
    </w:r>
    <w:r w:rsidR="00D4660A">
      <w:tab/>
    </w:r>
    <w:r w:rsidR="00ED7C44">
      <w:t xml:space="preserve">Page </w:t>
    </w:r>
    <w:r w:rsidR="00ED7C44">
      <w:fldChar w:fldCharType="begin"/>
    </w:r>
    <w:r w:rsidR="00ED7C44">
      <w:instrText xml:space="preserve"> PAGE  \* Arabic  \* MERGEFORMAT </w:instrText>
    </w:r>
    <w:r w:rsidR="00ED7C44">
      <w:fldChar w:fldCharType="separate"/>
    </w:r>
    <w:r w:rsidR="002B4294">
      <w:rPr>
        <w:noProof/>
      </w:rPr>
      <w:t>1</w:t>
    </w:r>
    <w:r w:rsidR="00ED7C4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3E41" w14:textId="77777777" w:rsidR="00037DE3" w:rsidRDefault="00037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57E1" w14:textId="77777777" w:rsidR="0011454E" w:rsidRDefault="0011454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4B74E43" w14:textId="77777777" w:rsidR="0011454E" w:rsidRDefault="0011454E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5192" w14:textId="77777777" w:rsidR="00037DE3" w:rsidRDefault="00037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D6AA" w14:textId="77777777" w:rsidR="00037DE3" w:rsidRDefault="00037D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38C9" w14:textId="77777777" w:rsidR="00037DE3" w:rsidRDefault="00037D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513EC9"/>
    <w:multiLevelType w:val="hybridMultilevel"/>
    <w:tmpl w:val="DB6EC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E07D24"/>
    <w:multiLevelType w:val="hybridMultilevel"/>
    <w:tmpl w:val="5024D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5C4687"/>
    <w:multiLevelType w:val="hybridMultilevel"/>
    <w:tmpl w:val="09B48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9640D"/>
    <w:multiLevelType w:val="hybridMultilevel"/>
    <w:tmpl w:val="DC1E2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C28AD"/>
    <w:multiLevelType w:val="hybridMultilevel"/>
    <w:tmpl w:val="F23A647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F37AAD"/>
    <w:multiLevelType w:val="hybridMultilevel"/>
    <w:tmpl w:val="DB806110"/>
    <w:lvl w:ilvl="0" w:tplc="12F80DEE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004F5B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C61182"/>
    <w:multiLevelType w:val="hybridMultilevel"/>
    <w:tmpl w:val="7D803FF0"/>
    <w:lvl w:ilvl="0" w:tplc="7590925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4F5B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75ED3"/>
    <w:multiLevelType w:val="hybridMultilevel"/>
    <w:tmpl w:val="8BF0E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A3AD5"/>
    <w:multiLevelType w:val="hybridMultilevel"/>
    <w:tmpl w:val="9692E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93648"/>
    <w:multiLevelType w:val="hybridMultilevel"/>
    <w:tmpl w:val="EFDEB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76FCC"/>
    <w:multiLevelType w:val="hybridMultilevel"/>
    <w:tmpl w:val="17E40532"/>
    <w:lvl w:ilvl="0" w:tplc="9E0E0A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F28E1"/>
    <w:multiLevelType w:val="hybridMultilevel"/>
    <w:tmpl w:val="68922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714D6"/>
    <w:multiLevelType w:val="hybridMultilevel"/>
    <w:tmpl w:val="309E8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436D4"/>
    <w:multiLevelType w:val="hybridMultilevel"/>
    <w:tmpl w:val="DA4C1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00405">
    <w:abstractNumId w:val="9"/>
  </w:num>
  <w:num w:numId="2" w16cid:durableId="127011903">
    <w:abstractNumId w:val="8"/>
  </w:num>
  <w:num w:numId="3" w16cid:durableId="740182020">
    <w:abstractNumId w:val="8"/>
  </w:num>
  <w:num w:numId="4" w16cid:durableId="510491924">
    <w:abstractNumId w:val="9"/>
  </w:num>
  <w:num w:numId="5" w16cid:durableId="207573039">
    <w:abstractNumId w:val="19"/>
  </w:num>
  <w:num w:numId="6" w16cid:durableId="1073622507">
    <w:abstractNumId w:val="10"/>
  </w:num>
  <w:num w:numId="7" w16cid:durableId="1726179056">
    <w:abstractNumId w:val="13"/>
  </w:num>
  <w:num w:numId="8" w16cid:durableId="1095857724">
    <w:abstractNumId w:val="7"/>
  </w:num>
  <w:num w:numId="9" w16cid:durableId="461268751">
    <w:abstractNumId w:val="6"/>
  </w:num>
  <w:num w:numId="10" w16cid:durableId="1919290079">
    <w:abstractNumId w:val="5"/>
  </w:num>
  <w:num w:numId="11" w16cid:durableId="1226186213">
    <w:abstractNumId w:val="4"/>
  </w:num>
  <w:num w:numId="12" w16cid:durableId="29305932">
    <w:abstractNumId w:val="3"/>
  </w:num>
  <w:num w:numId="13" w16cid:durableId="164512214">
    <w:abstractNumId w:val="2"/>
  </w:num>
  <w:num w:numId="14" w16cid:durableId="517083811">
    <w:abstractNumId w:val="1"/>
  </w:num>
  <w:num w:numId="15" w16cid:durableId="1437092021">
    <w:abstractNumId w:val="0"/>
  </w:num>
  <w:num w:numId="16" w16cid:durableId="1046838108">
    <w:abstractNumId w:val="9"/>
  </w:num>
  <w:num w:numId="17" w16cid:durableId="293411632">
    <w:abstractNumId w:val="16"/>
  </w:num>
  <w:num w:numId="18" w16cid:durableId="1229344087">
    <w:abstractNumId w:val="9"/>
  </w:num>
  <w:num w:numId="19" w16cid:durableId="1362971963">
    <w:abstractNumId w:val="12"/>
  </w:num>
  <w:num w:numId="20" w16cid:durableId="1283607284">
    <w:abstractNumId w:val="20"/>
  </w:num>
  <w:num w:numId="21" w16cid:durableId="1221284405">
    <w:abstractNumId w:val="14"/>
  </w:num>
  <w:num w:numId="22" w16cid:durableId="2020155173">
    <w:abstractNumId w:val="11"/>
  </w:num>
  <w:num w:numId="23" w16cid:durableId="1154879706">
    <w:abstractNumId w:val="24"/>
  </w:num>
  <w:num w:numId="24" w16cid:durableId="1182009343">
    <w:abstractNumId w:val="15"/>
  </w:num>
  <w:num w:numId="25" w16cid:durableId="981277854">
    <w:abstractNumId w:val="25"/>
  </w:num>
  <w:num w:numId="26" w16cid:durableId="483426274">
    <w:abstractNumId w:val="23"/>
  </w:num>
  <w:num w:numId="27" w16cid:durableId="1745028245">
    <w:abstractNumId w:val="26"/>
  </w:num>
  <w:num w:numId="28" w16cid:durableId="1013922084">
    <w:abstractNumId w:val="21"/>
  </w:num>
  <w:num w:numId="29" w16cid:durableId="2144807044">
    <w:abstractNumId w:val="22"/>
  </w:num>
  <w:num w:numId="30" w16cid:durableId="622033655">
    <w:abstractNumId w:val="18"/>
  </w:num>
  <w:num w:numId="31" w16cid:durableId="16329814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53"/>
    <w:rsid w:val="0000147F"/>
    <w:rsid w:val="0000462A"/>
    <w:rsid w:val="0000500F"/>
    <w:rsid w:val="00014058"/>
    <w:rsid w:val="00016A63"/>
    <w:rsid w:val="0001701A"/>
    <w:rsid w:val="00025D8D"/>
    <w:rsid w:val="00030161"/>
    <w:rsid w:val="00035D8C"/>
    <w:rsid w:val="00036877"/>
    <w:rsid w:val="00037DE3"/>
    <w:rsid w:val="00042628"/>
    <w:rsid w:val="00043382"/>
    <w:rsid w:val="000434DF"/>
    <w:rsid w:val="000500E6"/>
    <w:rsid w:val="0005272C"/>
    <w:rsid w:val="0005594D"/>
    <w:rsid w:val="00057DC4"/>
    <w:rsid w:val="00061AF1"/>
    <w:rsid w:val="00062331"/>
    <w:rsid w:val="00066150"/>
    <w:rsid w:val="0006687B"/>
    <w:rsid w:val="00067C3A"/>
    <w:rsid w:val="00067E19"/>
    <w:rsid w:val="00073EEA"/>
    <w:rsid w:val="00075A71"/>
    <w:rsid w:val="00077905"/>
    <w:rsid w:val="00082223"/>
    <w:rsid w:val="00087806"/>
    <w:rsid w:val="000A15B0"/>
    <w:rsid w:val="000A3B11"/>
    <w:rsid w:val="000A6C46"/>
    <w:rsid w:val="000C2ADF"/>
    <w:rsid w:val="000C39D7"/>
    <w:rsid w:val="000C5C54"/>
    <w:rsid w:val="000C7BAB"/>
    <w:rsid w:val="000D0A98"/>
    <w:rsid w:val="000D5275"/>
    <w:rsid w:val="000E28F4"/>
    <w:rsid w:val="000F21F2"/>
    <w:rsid w:val="000F728C"/>
    <w:rsid w:val="00103682"/>
    <w:rsid w:val="00111192"/>
    <w:rsid w:val="001113B3"/>
    <w:rsid w:val="001121F8"/>
    <w:rsid w:val="001139BA"/>
    <w:rsid w:val="0011454E"/>
    <w:rsid w:val="00116636"/>
    <w:rsid w:val="001178DD"/>
    <w:rsid w:val="00117B5D"/>
    <w:rsid w:val="00124010"/>
    <w:rsid w:val="00132D78"/>
    <w:rsid w:val="00140304"/>
    <w:rsid w:val="0014122D"/>
    <w:rsid w:val="00141A04"/>
    <w:rsid w:val="00146E41"/>
    <w:rsid w:val="00153212"/>
    <w:rsid w:val="00154D02"/>
    <w:rsid w:val="00155C24"/>
    <w:rsid w:val="00160281"/>
    <w:rsid w:val="00161187"/>
    <w:rsid w:val="00161443"/>
    <w:rsid w:val="00166B14"/>
    <w:rsid w:val="00167C23"/>
    <w:rsid w:val="001755AB"/>
    <w:rsid w:val="00176022"/>
    <w:rsid w:val="00180102"/>
    <w:rsid w:val="001877A1"/>
    <w:rsid w:val="00191805"/>
    <w:rsid w:val="001A242B"/>
    <w:rsid w:val="001A6F41"/>
    <w:rsid w:val="001A7491"/>
    <w:rsid w:val="001A7573"/>
    <w:rsid w:val="001A7D7F"/>
    <w:rsid w:val="001B6EE5"/>
    <w:rsid w:val="001B745F"/>
    <w:rsid w:val="001B7A95"/>
    <w:rsid w:val="001C6F45"/>
    <w:rsid w:val="001D018F"/>
    <w:rsid w:val="001D239D"/>
    <w:rsid w:val="001D6F03"/>
    <w:rsid w:val="001E21C9"/>
    <w:rsid w:val="001E32B6"/>
    <w:rsid w:val="001E4646"/>
    <w:rsid w:val="001E58E4"/>
    <w:rsid w:val="001F3873"/>
    <w:rsid w:val="001F4CE5"/>
    <w:rsid w:val="001F522F"/>
    <w:rsid w:val="001F57C4"/>
    <w:rsid w:val="0020112B"/>
    <w:rsid w:val="00202626"/>
    <w:rsid w:val="00206B7B"/>
    <w:rsid w:val="00207213"/>
    <w:rsid w:val="00235AE0"/>
    <w:rsid w:val="00237498"/>
    <w:rsid w:val="0024220E"/>
    <w:rsid w:val="00251122"/>
    <w:rsid w:val="00251B34"/>
    <w:rsid w:val="00251DCF"/>
    <w:rsid w:val="00253DC9"/>
    <w:rsid w:val="002554CD"/>
    <w:rsid w:val="00255CCA"/>
    <w:rsid w:val="00256D91"/>
    <w:rsid w:val="00257EE9"/>
    <w:rsid w:val="0026310D"/>
    <w:rsid w:val="002632C5"/>
    <w:rsid w:val="00272F24"/>
    <w:rsid w:val="00280E90"/>
    <w:rsid w:val="0028306A"/>
    <w:rsid w:val="00283097"/>
    <w:rsid w:val="002858AF"/>
    <w:rsid w:val="002874D8"/>
    <w:rsid w:val="00290915"/>
    <w:rsid w:val="002911FA"/>
    <w:rsid w:val="00291D86"/>
    <w:rsid w:val="00293B83"/>
    <w:rsid w:val="00295827"/>
    <w:rsid w:val="002A2844"/>
    <w:rsid w:val="002B4294"/>
    <w:rsid w:val="002C11E6"/>
    <w:rsid w:val="002C143A"/>
    <w:rsid w:val="002C4EC9"/>
    <w:rsid w:val="002D45F1"/>
    <w:rsid w:val="002D5F75"/>
    <w:rsid w:val="002E226B"/>
    <w:rsid w:val="002E4B41"/>
    <w:rsid w:val="002F2EDA"/>
    <w:rsid w:val="002F3080"/>
    <w:rsid w:val="002F3370"/>
    <w:rsid w:val="002F4CAC"/>
    <w:rsid w:val="002F50CA"/>
    <w:rsid w:val="00300328"/>
    <w:rsid w:val="003030F4"/>
    <w:rsid w:val="0030444F"/>
    <w:rsid w:val="00311A3B"/>
    <w:rsid w:val="00314BF1"/>
    <w:rsid w:val="0031592C"/>
    <w:rsid w:val="00315F1A"/>
    <w:rsid w:val="0032364A"/>
    <w:rsid w:val="00326814"/>
    <w:rsid w:val="00327FDA"/>
    <w:rsid w:val="00331877"/>
    <w:rsid w:val="00333D0D"/>
    <w:rsid w:val="00335EBB"/>
    <w:rsid w:val="0033695F"/>
    <w:rsid w:val="003413D3"/>
    <w:rsid w:val="00343063"/>
    <w:rsid w:val="00350BF4"/>
    <w:rsid w:val="003623ED"/>
    <w:rsid w:val="00364D1F"/>
    <w:rsid w:val="00366E77"/>
    <w:rsid w:val="00372541"/>
    <w:rsid w:val="00372E3E"/>
    <w:rsid w:val="003733A4"/>
    <w:rsid w:val="00386E73"/>
    <w:rsid w:val="00387C31"/>
    <w:rsid w:val="003920ED"/>
    <w:rsid w:val="00392BB8"/>
    <w:rsid w:val="00397F1E"/>
    <w:rsid w:val="003A4BFB"/>
    <w:rsid w:val="003A4D3E"/>
    <w:rsid w:val="003A616F"/>
    <w:rsid w:val="003B0506"/>
    <w:rsid w:val="003B1CB7"/>
    <w:rsid w:val="003C4E55"/>
    <w:rsid w:val="003C56AC"/>
    <w:rsid w:val="003D010A"/>
    <w:rsid w:val="003E46F4"/>
    <w:rsid w:val="003E6BBB"/>
    <w:rsid w:val="003E7113"/>
    <w:rsid w:val="003E765A"/>
    <w:rsid w:val="003F227B"/>
    <w:rsid w:val="0040383D"/>
    <w:rsid w:val="0041229D"/>
    <w:rsid w:val="00417C0E"/>
    <w:rsid w:val="0042788C"/>
    <w:rsid w:val="004357F5"/>
    <w:rsid w:val="0043699A"/>
    <w:rsid w:val="0044730E"/>
    <w:rsid w:val="00452364"/>
    <w:rsid w:val="00453CC3"/>
    <w:rsid w:val="004541BF"/>
    <w:rsid w:val="00454C40"/>
    <w:rsid w:val="00462A29"/>
    <w:rsid w:val="00466F40"/>
    <w:rsid w:val="004721ED"/>
    <w:rsid w:val="0047396A"/>
    <w:rsid w:val="004814B8"/>
    <w:rsid w:val="00483FD6"/>
    <w:rsid w:val="004A0F7C"/>
    <w:rsid w:val="004A34FA"/>
    <w:rsid w:val="004A362F"/>
    <w:rsid w:val="004A3AE2"/>
    <w:rsid w:val="004A537A"/>
    <w:rsid w:val="004A738E"/>
    <w:rsid w:val="004B589B"/>
    <w:rsid w:val="004B592B"/>
    <w:rsid w:val="004B59C8"/>
    <w:rsid w:val="004B5D62"/>
    <w:rsid w:val="004B797B"/>
    <w:rsid w:val="004C049F"/>
    <w:rsid w:val="004C10D5"/>
    <w:rsid w:val="004C116C"/>
    <w:rsid w:val="004C22F5"/>
    <w:rsid w:val="004D06CD"/>
    <w:rsid w:val="004D2098"/>
    <w:rsid w:val="004D2844"/>
    <w:rsid w:val="004D664C"/>
    <w:rsid w:val="004D6E23"/>
    <w:rsid w:val="004E00F1"/>
    <w:rsid w:val="004E0C3A"/>
    <w:rsid w:val="004E2237"/>
    <w:rsid w:val="004E2B93"/>
    <w:rsid w:val="004E34B5"/>
    <w:rsid w:val="004E40A7"/>
    <w:rsid w:val="004E7E9D"/>
    <w:rsid w:val="004F2E5F"/>
    <w:rsid w:val="004F54C2"/>
    <w:rsid w:val="004F6852"/>
    <w:rsid w:val="004F6FC4"/>
    <w:rsid w:val="005000E2"/>
    <w:rsid w:val="00501D6D"/>
    <w:rsid w:val="00510F0A"/>
    <w:rsid w:val="0051330F"/>
    <w:rsid w:val="00514F82"/>
    <w:rsid w:val="0052293E"/>
    <w:rsid w:val="00527A92"/>
    <w:rsid w:val="00531C84"/>
    <w:rsid w:val="00532E8A"/>
    <w:rsid w:val="00534906"/>
    <w:rsid w:val="00536EA6"/>
    <w:rsid w:val="00537A65"/>
    <w:rsid w:val="00540AD7"/>
    <w:rsid w:val="00541331"/>
    <w:rsid w:val="00544675"/>
    <w:rsid w:val="005518A5"/>
    <w:rsid w:val="00553502"/>
    <w:rsid w:val="00557CC8"/>
    <w:rsid w:val="0056253D"/>
    <w:rsid w:val="005722EA"/>
    <w:rsid w:val="00573C6A"/>
    <w:rsid w:val="005747F7"/>
    <w:rsid w:val="00586BF7"/>
    <w:rsid w:val="005B30B2"/>
    <w:rsid w:val="005B5B20"/>
    <w:rsid w:val="005B6054"/>
    <w:rsid w:val="005C0741"/>
    <w:rsid w:val="005C148A"/>
    <w:rsid w:val="005C6497"/>
    <w:rsid w:val="005C7347"/>
    <w:rsid w:val="005C759D"/>
    <w:rsid w:val="005C768C"/>
    <w:rsid w:val="005D1C64"/>
    <w:rsid w:val="005D7F91"/>
    <w:rsid w:val="005D7FA4"/>
    <w:rsid w:val="005E6CB4"/>
    <w:rsid w:val="005E7B20"/>
    <w:rsid w:val="005F48B1"/>
    <w:rsid w:val="0060472D"/>
    <w:rsid w:val="00613323"/>
    <w:rsid w:val="0062297B"/>
    <w:rsid w:val="006262C0"/>
    <w:rsid w:val="00627F4E"/>
    <w:rsid w:val="00634843"/>
    <w:rsid w:val="00640DEB"/>
    <w:rsid w:val="00653D22"/>
    <w:rsid w:val="006574EB"/>
    <w:rsid w:val="00664AB1"/>
    <w:rsid w:val="00673BF4"/>
    <w:rsid w:val="00691F73"/>
    <w:rsid w:val="006A0C95"/>
    <w:rsid w:val="006A1935"/>
    <w:rsid w:val="006A28CA"/>
    <w:rsid w:val="006A32DA"/>
    <w:rsid w:val="006A3CE7"/>
    <w:rsid w:val="006B0363"/>
    <w:rsid w:val="006B1C11"/>
    <w:rsid w:val="006C0E75"/>
    <w:rsid w:val="006C1E9B"/>
    <w:rsid w:val="006C675F"/>
    <w:rsid w:val="006D0494"/>
    <w:rsid w:val="006D07CE"/>
    <w:rsid w:val="006D28D0"/>
    <w:rsid w:val="006D3611"/>
    <w:rsid w:val="006E0140"/>
    <w:rsid w:val="006E3B6F"/>
    <w:rsid w:val="006F5D1F"/>
    <w:rsid w:val="006F7731"/>
    <w:rsid w:val="007002DD"/>
    <w:rsid w:val="00701FB9"/>
    <w:rsid w:val="007076EB"/>
    <w:rsid w:val="00707F39"/>
    <w:rsid w:val="00716E25"/>
    <w:rsid w:val="00723E64"/>
    <w:rsid w:val="00724428"/>
    <w:rsid w:val="00724A98"/>
    <w:rsid w:val="00744740"/>
    <w:rsid w:val="00753F5A"/>
    <w:rsid w:val="007637E0"/>
    <w:rsid w:val="00770F93"/>
    <w:rsid w:val="007721AE"/>
    <w:rsid w:val="00774A50"/>
    <w:rsid w:val="00775023"/>
    <w:rsid w:val="0077604C"/>
    <w:rsid w:val="00782F4B"/>
    <w:rsid w:val="00785887"/>
    <w:rsid w:val="00787FA8"/>
    <w:rsid w:val="00792448"/>
    <w:rsid w:val="007956EA"/>
    <w:rsid w:val="0079630B"/>
    <w:rsid w:val="007A73CF"/>
    <w:rsid w:val="007B0F44"/>
    <w:rsid w:val="007B4FCA"/>
    <w:rsid w:val="007C1330"/>
    <w:rsid w:val="007C1A5C"/>
    <w:rsid w:val="007C67D7"/>
    <w:rsid w:val="007C684D"/>
    <w:rsid w:val="007C7208"/>
    <w:rsid w:val="007C776B"/>
    <w:rsid w:val="007D1E76"/>
    <w:rsid w:val="007D53E8"/>
    <w:rsid w:val="007E2871"/>
    <w:rsid w:val="007E7494"/>
    <w:rsid w:val="008077B9"/>
    <w:rsid w:val="00807BD2"/>
    <w:rsid w:val="00807EDA"/>
    <w:rsid w:val="00810B96"/>
    <w:rsid w:val="0081246A"/>
    <w:rsid w:val="00815647"/>
    <w:rsid w:val="00821756"/>
    <w:rsid w:val="008226B6"/>
    <w:rsid w:val="00823167"/>
    <w:rsid w:val="008239B8"/>
    <w:rsid w:val="008362FD"/>
    <w:rsid w:val="00846873"/>
    <w:rsid w:val="00851A2A"/>
    <w:rsid w:val="00851F29"/>
    <w:rsid w:val="008611C2"/>
    <w:rsid w:val="00863FAE"/>
    <w:rsid w:val="00864141"/>
    <w:rsid w:val="00865A5D"/>
    <w:rsid w:val="00870A7B"/>
    <w:rsid w:val="008730D1"/>
    <w:rsid w:val="00881904"/>
    <w:rsid w:val="00883668"/>
    <w:rsid w:val="00884A27"/>
    <w:rsid w:val="00891591"/>
    <w:rsid w:val="008922EB"/>
    <w:rsid w:val="00897FE6"/>
    <w:rsid w:val="008A09E1"/>
    <w:rsid w:val="008A10EE"/>
    <w:rsid w:val="008A2A46"/>
    <w:rsid w:val="008A3498"/>
    <w:rsid w:val="008A4983"/>
    <w:rsid w:val="008A5DA3"/>
    <w:rsid w:val="008B68F0"/>
    <w:rsid w:val="008C58EB"/>
    <w:rsid w:val="008C7975"/>
    <w:rsid w:val="008E13B2"/>
    <w:rsid w:val="008E2A33"/>
    <w:rsid w:val="008F20E7"/>
    <w:rsid w:val="008F6983"/>
    <w:rsid w:val="009011EE"/>
    <w:rsid w:val="00917F98"/>
    <w:rsid w:val="00922BB3"/>
    <w:rsid w:val="009256CB"/>
    <w:rsid w:val="0093042A"/>
    <w:rsid w:val="0093572B"/>
    <w:rsid w:val="00946B6A"/>
    <w:rsid w:val="00950B0C"/>
    <w:rsid w:val="009520E8"/>
    <w:rsid w:val="00954F38"/>
    <w:rsid w:val="00965569"/>
    <w:rsid w:val="009726E1"/>
    <w:rsid w:val="009743AB"/>
    <w:rsid w:val="00974479"/>
    <w:rsid w:val="0097736B"/>
    <w:rsid w:val="00977EDB"/>
    <w:rsid w:val="00981229"/>
    <w:rsid w:val="009861C8"/>
    <w:rsid w:val="00990636"/>
    <w:rsid w:val="00991175"/>
    <w:rsid w:val="00991C49"/>
    <w:rsid w:val="00991FFA"/>
    <w:rsid w:val="009928AD"/>
    <w:rsid w:val="00993BCA"/>
    <w:rsid w:val="0099570C"/>
    <w:rsid w:val="009961D4"/>
    <w:rsid w:val="009B2E49"/>
    <w:rsid w:val="009B4644"/>
    <w:rsid w:val="009B596C"/>
    <w:rsid w:val="009B618F"/>
    <w:rsid w:val="009B7C3E"/>
    <w:rsid w:val="009C1514"/>
    <w:rsid w:val="009C3B00"/>
    <w:rsid w:val="009C76FD"/>
    <w:rsid w:val="009C78DB"/>
    <w:rsid w:val="009D3DA6"/>
    <w:rsid w:val="009E0216"/>
    <w:rsid w:val="009E2469"/>
    <w:rsid w:val="00A03DB2"/>
    <w:rsid w:val="00A12AB4"/>
    <w:rsid w:val="00A20F18"/>
    <w:rsid w:val="00A24709"/>
    <w:rsid w:val="00A27069"/>
    <w:rsid w:val="00A32D41"/>
    <w:rsid w:val="00A3435E"/>
    <w:rsid w:val="00A4214D"/>
    <w:rsid w:val="00A42D80"/>
    <w:rsid w:val="00A458D5"/>
    <w:rsid w:val="00A512E4"/>
    <w:rsid w:val="00A56085"/>
    <w:rsid w:val="00A73332"/>
    <w:rsid w:val="00A77DDB"/>
    <w:rsid w:val="00A815E3"/>
    <w:rsid w:val="00A87A92"/>
    <w:rsid w:val="00A9109E"/>
    <w:rsid w:val="00A91185"/>
    <w:rsid w:val="00AA6D50"/>
    <w:rsid w:val="00AB2B70"/>
    <w:rsid w:val="00AB655C"/>
    <w:rsid w:val="00AC5F3E"/>
    <w:rsid w:val="00AC691F"/>
    <w:rsid w:val="00AD572B"/>
    <w:rsid w:val="00AE0C6D"/>
    <w:rsid w:val="00AE5130"/>
    <w:rsid w:val="00AE5ADF"/>
    <w:rsid w:val="00AF34E0"/>
    <w:rsid w:val="00AF3511"/>
    <w:rsid w:val="00AF3792"/>
    <w:rsid w:val="00AF541C"/>
    <w:rsid w:val="00B018D7"/>
    <w:rsid w:val="00B209BA"/>
    <w:rsid w:val="00B219FA"/>
    <w:rsid w:val="00B255E9"/>
    <w:rsid w:val="00B2576E"/>
    <w:rsid w:val="00B25BC4"/>
    <w:rsid w:val="00B30385"/>
    <w:rsid w:val="00B32D19"/>
    <w:rsid w:val="00B37244"/>
    <w:rsid w:val="00B4051D"/>
    <w:rsid w:val="00B47CB8"/>
    <w:rsid w:val="00B505FA"/>
    <w:rsid w:val="00B51C02"/>
    <w:rsid w:val="00B52C4A"/>
    <w:rsid w:val="00B55196"/>
    <w:rsid w:val="00B60C8F"/>
    <w:rsid w:val="00B63319"/>
    <w:rsid w:val="00B72888"/>
    <w:rsid w:val="00B811B4"/>
    <w:rsid w:val="00B85C8F"/>
    <w:rsid w:val="00BA0203"/>
    <w:rsid w:val="00BA278C"/>
    <w:rsid w:val="00BB131C"/>
    <w:rsid w:val="00BB3A2E"/>
    <w:rsid w:val="00BB4E18"/>
    <w:rsid w:val="00BC4037"/>
    <w:rsid w:val="00BD640F"/>
    <w:rsid w:val="00BD67E1"/>
    <w:rsid w:val="00BE13B2"/>
    <w:rsid w:val="00BE6B69"/>
    <w:rsid w:val="00BF0A0B"/>
    <w:rsid w:val="00C025EF"/>
    <w:rsid w:val="00C13E3C"/>
    <w:rsid w:val="00C141A9"/>
    <w:rsid w:val="00C257BF"/>
    <w:rsid w:val="00C26F75"/>
    <w:rsid w:val="00C27395"/>
    <w:rsid w:val="00C27AE8"/>
    <w:rsid w:val="00C37716"/>
    <w:rsid w:val="00C44878"/>
    <w:rsid w:val="00C44A27"/>
    <w:rsid w:val="00C46C6E"/>
    <w:rsid w:val="00C513BA"/>
    <w:rsid w:val="00C54A47"/>
    <w:rsid w:val="00C6554A"/>
    <w:rsid w:val="00C6758B"/>
    <w:rsid w:val="00C7002E"/>
    <w:rsid w:val="00C7165E"/>
    <w:rsid w:val="00C71B03"/>
    <w:rsid w:val="00C8663D"/>
    <w:rsid w:val="00C903D8"/>
    <w:rsid w:val="00C933F8"/>
    <w:rsid w:val="00C94F99"/>
    <w:rsid w:val="00C95B91"/>
    <w:rsid w:val="00C97696"/>
    <w:rsid w:val="00CA1156"/>
    <w:rsid w:val="00CA3264"/>
    <w:rsid w:val="00CA3F3A"/>
    <w:rsid w:val="00CA5A15"/>
    <w:rsid w:val="00CB10A5"/>
    <w:rsid w:val="00CB18E6"/>
    <w:rsid w:val="00CB240F"/>
    <w:rsid w:val="00CB4217"/>
    <w:rsid w:val="00CB6FF0"/>
    <w:rsid w:val="00CD201E"/>
    <w:rsid w:val="00CD3017"/>
    <w:rsid w:val="00CD3073"/>
    <w:rsid w:val="00CD3767"/>
    <w:rsid w:val="00CD5C28"/>
    <w:rsid w:val="00CE007C"/>
    <w:rsid w:val="00CE2932"/>
    <w:rsid w:val="00CE367A"/>
    <w:rsid w:val="00CE4C95"/>
    <w:rsid w:val="00CE585D"/>
    <w:rsid w:val="00CF0025"/>
    <w:rsid w:val="00CF1781"/>
    <w:rsid w:val="00CF1B45"/>
    <w:rsid w:val="00CF52E6"/>
    <w:rsid w:val="00D03E7F"/>
    <w:rsid w:val="00D04811"/>
    <w:rsid w:val="00D136A0"/>
    <w:rsid w:val="00D15229"/>
    <w:rsid w:val="00D161D6"/>
    <w:rsid w:val="00D17118"/>
    <w:rsid w:val="00D2033C"/>
    <w:rsid w:val="00D2229B"/>
    <w:rsid w:val="00D3123B"/>
    <w:rsid w:val="00D3581F"/>
    <w:rsid w:val="00D411AC"/>
    <w:rsid w:val="00D46325"/>
    <w:rsid w:val="00D4660A"/>
    <w:rsid w:val="00D50B74"/>
    <w:rsid w:val="00D5510A"/>
    <w:rsid w:val="00D60F9B"/>
    <w:rsid w:val="00D62562"/>
    <w:rsid w:val="00D6521B"/>
    <w:rsid w:val="00D6597F"/>
    <w:rsid w:val="00D85BB0"/>
    <w:rsid w:val="00D90112"/>
    <w:rsid w:val="00D90E89"/>
    <w:rsid w:val="00D9409D"/>
    <w:rsid w:val="00D94D1C"/>
    <w:rsid w:val="00DA075A"/>
    <w:rsid w:val="00DA2575"/>
    <w:rsid w:val="00DA3F53"/>
    <w:rsid w:val="00DA44D1"/>
    <w:rsid w:val="00DA60E5"/>
    <w:rsid w:val="00DB164D"/>
    <w:rsid w:val="00DB66A0"/>
    <w:rsid w:val="00DB6DE0"/>
    <w:rsid w:val="00DB77BA"/>
    <w:rsid w:val="00DC13E2"/>
    <w:rsid w:val="00DC373C"/>
    <w:rsid w:val="00DC67D9"/>
    <w:rsid w:val="00DD0FC6"/>
    <w:rsid w:val="00DD3C49"/>
    <w:rsid w:val="00DD6D1B"/>
    <w:rsid w:val="00DE0EC0"/>
    <w:rsid w:val="00DE1584"/>
    <w:rsid w:val="00DE4F5B"/>
    <w:rsid w:val="00DF6BE5"/>
    <w:rsid w:val="00E00414"/>
    <w:rsid w:val="00E07A07"/>
    <w:rsid w:val="00E1082F"/>
    <w:rsid w:val="00E128A6"/>
    <w:rsid w:val="00E12E70"/>
    <w:rsid w:val="00E1458B"/>
    <w:rsid w:val="00E17ADD"/>
    <w:rsid w:val="00E200FD"/>
    <w:rsid w:val="00E224ED"/>
    <w:rsid w:val="00E27394"/>
    <w:rsid w:val="00E33DB6"/>
    <w:rsid w:val="00E34AC6"/>
    <w:rsid w:val="00E421CC"/>
    <w:rsid w:val="00E428D9"/>
    <w:rsid w:val="00E50F83"/>
    <w:rsid w:val="00E546E8"/>
    <w:rsid w:val="00E62533"/>
    <w:rsid w:val="00E63FDB"/>
    <w:rsid w:val="00E640AE"/>
    <w:rsid w:val="00E74519"/>
    <w:rsid w:val="00E75952"/>
    <w:rsid w:val="00E77742"/>
    <w:rsid w:val="00E91ECF"/>
    <w:rsid w:val="00E949BF"/>
    <w:rsid w:val="00E97953"/>
    <w:rsid w:val="00EA1781"/>
    <w:rsid w:val="00EA1D2C"/>
    <w:rsid w:val="00EA2102"/>
    <w:rsid w:val="00EA4616"/>
    <w:rsid w:val="00EA7A34"/>
    <w:rsid w:val="00EB4B57"/>
    <w:rsid w:val="00EB6CC2"/>
    <w:rsid w:val="00EC1BDF"/>
    <w:rsid w:val="00ED7C44"/>
    <w:rsid w:val="00EE3FF4"/>
    <w:rsid w:val="00EE4EF0"/>
    <w:rsid w:val="00EE7E12"/>
    <w:rsid w:val="00EF0C0F"/>
    <w:rsid w:val="00EF0F0E"/>
    <w:rsid w:val="00F0533B"/>
    <w:rsid w:val="00F05A8F"/>
    <w:rsid w:val="00F1033C"/>
    <w:rsid w:val="00F14E11"/>
    <w:rsid w:val="00F21B6B"/>
    <w:rsid w:val="00F322DF"/>
    <w:rsid w:val="00F33F4E"/>
    <w:rsid w:val="00F362F0"/>
    <w:rsid w:val="00F36621"/>
    <w:rsid w:val="00F37649"/>
    <w:rsid w:val="00F417DE"/>
    <w:rsid w:val="00F65D96"/>
    <w:rsid w:val="00F6601E"/>
    <w:rsid w:val="00F70E55"/>
    <w:rsid w:val="00F76339"/>
    <w:rsid w:val="00F82A16"/>
    <w:rsid w:val="00F84014"/>
    <w:rsid w:val="00F918CB"/>
    <w:rsid w:val="00FA2EC0"/>
    <w:rsid w:val="00FA32A2"/>
    <w:rsid w:val="00FC0703"/>
    <w:rsid w:val="00FC1CA0"/>
    <w:rsid w:val="00FC47DA"/>
    <w:rsid w:val="00FC7BA6"/>
    <w:rsid w:val="00FD4809"/>
    <w:rsid w:val="00FE0B05"/>
    <w:rsid w:val="00FE2415"/>
    <w:rsid w:val="00FE69AF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CB6AD"/>
  <w15:chartTrackingRefBased/>
  <w15:docId w15:val="{6B4EB7EF-9DC8-4E2D-B5A7-F0CEEC97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7E0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8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E979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92B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2BB8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7806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pkiys/github-3.2-chri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mit-joshi81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.academind.com/courses/766712/lectures/13886665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303A9722344055949323475806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EE6A4-C576-427C-8484-D9A1C4E6E106}"/>
      </w:docPartPr>
      <w:docPartBody>
        <w:p w:rsidR="003D29FD" w:rsidRDefault="005E119E">
          <w:r w:rsidRPr="00D662E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9E"/>
    <w:rsid w:val="003D29FD"/>
    <w:rsid w:val="005E119E"/>
    <w:rsid w:val="009D003C"/>
    <w:rsid w:val="00BA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19E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7B696-8FBF-4BC9-BD47-6874EA0E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1449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-1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-1</dc:title>
  <dc:subject/>
  <dc:creator>Smit Joshi</dc:creator>
  <cp:keywords/>
  <dc:description/>
  <cp:lastModifiedBy>smit joshi</cp:lastModifiedBy>
  <cp:revision>1497</cp:revision>
  <cp:lastPrinted>2023-07-29T09:02:00Z</cp:lastPrinted>
  <dcterms:created xsi:type="dcterms:W3CDTF">2023-07-25T13:20:00Z</dcterms:created>
  <dcterms:modified xsi:type="dcterms:W3CDTF">2023-09-24T16:19:00Z</dcterms:modified>
</cp:coreProperties>
</file>